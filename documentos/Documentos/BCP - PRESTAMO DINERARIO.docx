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C2B6" w14:textId="36D16C10" w:rsidR="002E74AE" w:rsidRPr="00157556" w:rsidRDefault="004D0264">
      <w:pPr>
        <w:rPr>
          <w:rFonts w:ascii="Flexo" w:hAnsi="Flexo" w:cs="Arial"/>
          <w:b/>
          <w:color w:val="000000"/>
          <w:sz w:val="20"/>
        </w:rPr>
      </w:pPr>
      <w:bookmarkStart w:id="0" w:name="_GoBack"/>
      <w:bookmarkEnd w:id="0"/>
      <w:r w:rsidRPr="00157556">
        <w:rPr>
          <w:rFonts w:ascii="Flexo" w:hAnsi="Flexo" w:cs="Arial"/>
          <w:color w:val="000000"/>
          <w:sz w:val="20"/>
        </w:rPr>
        <w:t xml:space="preserve">                                                                                                                                                             </w:t>
      </w:r>
      <w:r w:rsidRPr="00157556">
        <w:rPr>
          <w:rFonts w:ascii="Flexo" w:hAnsi="Flexo" w:cs="Arial"/>
          <w:b/>
          <w:color w:val="000000"/>
          <w:sz w:val="20"/>
        </w:rPr>
        <w:t xml:space="preserve">Op. No. </w:t>
      </w:r>
      <w:r w:rsidR="00A10E2C">
        <w:rPr>
          <w:rFonts w:ascii="Flexo" w:hAnsi="Flexo"/>
        </w:rPr>
        <w:fldChar w:fldCharType="begin">
          <w:ffData>
            <w:name w:val="Texto1"/>
            <w:enabled/>
            <w:calcOnExit w:val="0"/>
            <w:textInput>
              <w:default w:val="..............."/>
              <w:maxLength w:val="15"/>
            </w:textInput>
          </w:ffData>
        </w:fldChar>
      </w:r>
      <w:bookmarkStart w:id="1" w:name="Texto1"/>
      <w:r w:rsidR="00A10E2C">
        <w:rPr>
          <w:rFonts w:ascii="Flexo" w:hAnsi="Flexo"/>
        </w:rPr>
        <w:instrText xml:space="preserve"> FORMTEXT </w:instrText>
      </w:r>
      <w:r w:rsidR="00A10E2C">
        <w:rPr>
          <w:rFonts w:ascii="Flexo" w:hAnsi="Flexo"/>
        </w:rPr>
      </w:r>
      <w:r w:rsidR="00A10E2C">
        <w:rPr>
          <w:rFonts w:ascii="Flexo" w:hAnsi="Flexo"/>
        </w:rPr>
        <w:fldChar w:fldCharType="separate"/>
      </w:r>
      <w:r w:rsidR="00A10E2C">
        <w:rPr>
          <w:rFonts w:ascii="Flexo" w:hAnsi="Flexo"/>
          <w:noProof/>
        </w:rPr>
        <w:t>...............</w:t>
      </w:r>
      <w:r w:rsidR="00A10E2C">
        <w:rPr>
          <w:rFonts w:ascii="Flexo" w:hAnsi="Flexo"/>
        </w:rPr>
        <w:fldChar w:fldCharType="end"/>
      </w:r>
      <w:bookmarkEnd w:id="1"/>
    </w:p>
    <w:p w14:paraId="3D6173E5" w14:textId="77777777" w:rsidR="002E74AE" w:rsidRPr="00157556" w:rsidRDefault="004D0264">
      <w:pPr>
        <w:jc w:val="center"/>
        <w:rPr>
          <w:rFonts w:ascii="Flexo" w:hAnsi="Flexo" w:cs="Arial"/>
          <w:b/>
          <w:color w:val="000000"/>
          <w:sz w:val="20"/>
        </w:rPr>
      </w:pPr>
      <w:r w:rsidRPr="00157556">
        <w:rPr>
          <w:rFonts w:ascii="Flexo" w:hAnsi="Flexo" w:cs="Arial"/>
          <w:b/>
          <w:color w:val="000000"/>
          <w:sz w:val="20"/>
        </w:rPr>
        <w:t>CONTRATO DE PRÉSTAMO DINERARIO</w:t>
      </w:r>
    </w:p>
    <w:p w14:paraId="5EA7DF5F" w14:textId="77777777" w:rsidR="002E74AE" w:rsidRPr="00157556" w:rsidRDefault="002E74AE">
      <w:pPr>
        <w:jc w:val="both"/>
        <w:rPr>
          <w:rFonts w:ascii="Flexo" w:hAnsi="Flexo" w:cs="Arial"/>
          <w:b/>
          <w:color w:val="000000"/>
          <w:sz w:val="20"/>
        </w:rPr>
      </w:pPr>
    </w:p>
    <w:p w14:paraId="69312EC7" w14:textId="77777777" w:rsidR="002E74AE" w:rsidRPr="00157556" w:rsidRDefault="004D0264">
      <w:pPr>
        <w:jc w:val="both"/>
        <w:rPr>
          <w:rFonts w:ascii="Flexo" w:hAnsi="Flexo"/>
          <w:b/>
          <w:color w:val="000000"/>
          <w:sz w:val="20"/>
        </w:rPr>
      </w:pPr>
      <w:r w:rsidRPr="00157556">
        <w:rPr>
          <w:rFonts w:ascii="Flexo" w:hAnsi="Flexo"/>
          <w:b/>
          <w:color w:val="000000"/>
          <w:sz w:val="20"/>
        </w:rPr>
        <w:t>Señor Notario:</w:t>
      </w:r>
    </w:p>
    <w:p w14:paraId="1EDC7E62" w14:textId="77777777" w:rsidR="002E74AE" w:rsidRPr="00157556" w:rsidRDefault="004D0264">
      <w:pPr>
        <w:jc w:val="both"/>
        <w:rPr>
          <w:rFonts w:ascii="Flexo" w:hAnsi="Flexo"/>
          <w:color w:val="000000"/>
          <w:sz w:val="20"/>
        </w:rPr>
      </w:pPr>
      <w:r w:rsidRPr="00157556">
        <w:rPr>
          <w:rFonts w:ascii="Flexo" w:hAnsi="Flexo" w:cs="Arial"/>
          <w:color w:val="000000"/>
          <w:sz w:val="20"/>
        </w:rPr>
        <w:t xml:space="preserve">Sírvase extender en su Registro de Escrituras Públicas una en la cual conste </w:t>
      </w:r>
      <w:r w:rsidRPr="00157556">
        <w:rPr>
          <w:rFonts w:ascii="Flexo" w:hAnsi="Flexo" w:cs="Arial"/>
          <w:b/>
          <w:color w:val="000000"/>
          <w:sz w:val="20"/>
        </w:rPr>
        <w:t>CONTRATO DE PRÉSTAMO DINERARIO</w:t>
      </w:r>
      <w:r w:rsidRPr="00157556">
        <w:rPr>
          <w:rFonts w:ascii="Flexo" w:hAnsi="Flexo" w:cs="Arial"/>
          <w:color w:val="000000"/>
          <w:sz w:val="20"/>
        </w:rPr>
        <w:t xml:space="preserve"> (en adelante, el “</w:t>
      </w:r>
      <w:r w:rsidRPr="00157556">
        <w:rPr>
          <w:rFonts w:ascii="Flexo" w:hAnsi="Flexo" w:cs="Arial"/>
          <w:color w:val="000000"/>
          <w:sz w:val="20"/>
          <w:u w:val="single"/>
        </w:rPr>
        <w:t>Contrato</w:t>
      </w:r>
      <w:r w:rsidRPr="00157556">
        <w:rPr>
          <w:rFonts w:ascii="Flexo" w:hAnsi="Flexo" w:cs="Arial"/>
          <w:color w:val="000000"/>
          <w:sz w:val="20"/>
        </w:rPr>
        <w:t>”) que celebran, de una parte, el BANCO DE CRÉDITO DEL PERÚ, a quien en adelante se llamará “</w:t>
      </w:r>
      <w:r w:rsidRPr="00157556">
        <w:rPr>
          <w:rFonts w:ascii="Flexo" w:hAnsi="Flexo" w:cs="Arial"/>
          <w:color w:val="000000"/>
          <w:sz w:val="20"/>
          <w:u w:val="single"/>
        </w:rPr>
        <w:t>EL BANCO</w:t>
      </w:r>
      <w:r w:rsidRPr="00157556">
        <w:rPr>
          <w:rFonts w:ascii="Flexo" w:hAnsi="Flexo" w:cs="Arial"/>
          <w:color w:val="000000"/>
          <w:sz w:val="20"/>
        </w:rPr>
        <w:t>”; y, de la otra parte, “</w:t>
      </w:r>
      <w:r w:rsidRPr="00157556">
        <w:rPr>
          <w:rFonts w:ascii="Flexo" w:hAnsi="Flexo" w:cs="Arial"/>
          <w:color w:val="000000"/>
          <w:sz w:val="20"/>
          <w:u w:val="single"/>
        </w:rPr>
        <w:t>EL CLIENTE</w:t>
      </w:r>
      <w:r w:rsidRPr="00157556">
        <w:rPr>
          <w:rFonts w:ascii="Flexo" w:hAnsi="Flexo" w:cs="Arial"/>
          <w:color w:val="000000"/>
          <w:sz w:val="20"/>
        </w:rPr>
        <w:t xml:space="preserve">”, </w:t>
      </w:r>
      <w:r w:rsidRPr="00157556">
        <w:rPr>
          <w:rFonts w:ascii="Flexo" w:hAnsi="Flexo"/>
          <w:color w:val="000000"/>
          <w:sz w:val="20"/>
        </w:rPr>
        <w:t>cuyos nombres/denominación o razón social, domicilio y demás generales de ley se señalan al final de este documento, bajo las condiciones y términos siguientes:</w:t>
      </w:r>
    </w:p>
    <w:p w14:paraId="0BE93345" w14:textId="77777777" w:rsidR="002E74AE" w:rsidRPr="00157556" w:rsidRDefault="002E74AE">
      <w:pPr>
        <w:jc w:val="both"/>
        <w:rPr>
          <w:rFonts w:ascii="Flexo" w:hAnsi="Flexo"/>
          <w:b/>
          <w:color w:val="000000"/>
          <w:sz w:val="20"/>
        </w:rPr>
      </w:pPr>
    </w:p>
    <w:p w14:paraId="0C60A45A" w14:textId="77777777" w:rsidR="002E74AE" w:rsidRPr="00157556" w:rsidRDefault="004D0264">
      <w:pPr>
        <w:jc w:val="both"/>
        <w:rPr>
          <w:rFonts w:ascii="Flexo" w:hAnsi="Flexo" w:cs="Arial"/>
          <w:b/>
          <w:color w:val="000000"/>
          <w:sz w:val="20"/>
        </w:rPr>
      </w:pPr>
      <w:r w:rsidRPr="00157556">
        <w:rPr>
          <w:rFonts w:ascii="Flexo" w:hAnsi="Flexo" w:cs="Arial"/>
          <w:b/>
          <w:color w:val="000000"/>
          <w:sz w:val="20"/>
        </w:rPr>
        <w:t xml:space="preserve">PRIMERO: </w:t>
      </w:r>
      <w:r w:rsidRPr="00157556">
        <w:rPr>
          <w:rFonts w:ascii="Flexo" w:hAnsi="Flexo" w:cs="Arial"/>
          <w:b/>
          <w:color w:val="000000"/>
          <w:sz w:val="20"/>
          <w:u w:val="single"/>
        </w:rPr>
        <w:t>OBJETO</w:t>
      </w:r>
    </w:p>
    <w:p w14:paraId="728DD2B4" w14:textId="3350D8BD" w:rsidR="002E74AE" w:rsidRPr="00157556" w:rsidRDefault="004D0264">
      <w:pPr>
        <w:jc w:val="both"/>
        <w:rPr>
          <w:rFonts w:ascii="Flexo" w:hAnsi="Flexo" w:cs="Arial"/>
          <w:color w:val="000000"/>
          <w:sz w:val="20"/>
        </w:rPr>
      </w:pPr>
      <w:r w:rsidRPr="00157556">
        <w:rPr>
          <w:rFonts w:ascii="Flexo" w:hAnsi="Flexo" w:cs="Arial"/>
          <w:color w:val="000000"/>
          <w:sz w:val="20"/>
        </w:rPr>
        <w:t xml:space="preserve">EL  CLIENTE  ha solicitado a EL BANCO y este último le ha concedido un crédito directo, bajo la modalidad de préstamo dinerario, por la suma de </w:t>
      </w:r>
      <w:bookmarkStart w:id="2" w:name="Texto4"/>
      <w:r w:rsidRPr="00157556">
        <w:rPr>
          <w:rFonts w:ascii="Flexo" w:hAnsi="Flexo"/>
        </w:rPr>
        <w:fldChar w:fldCharType="begin">
          <w:ffData>
            <w:name w:val="Texto4"/>
            <w:enabled/>
            <w:calcOnExit w:val="0"/>
            <w:textInput>
              <w:default w:val="......................................................."/>
            </w:textInput>
          </w:ffData>
        </w:fldChar>
      </w:r>
      <w:r w:rsidRPr="00157556">
        <w:rPr>
          <w:rFonts w:ascii="Flexo" w:hAnsi="Flexo"/>
          <w:b/>
          <w:color w:val="000000"/>
          <w:sz w:val="20"/>
        </w:rPr>
        <w:instrText xml:space="preserve"> FORMTEXT </w:instrText>
      </w:r>
      <w:r w:rsidRPr="00157556">
        <w:rPr>
          <w:rFonts w:ascii="Flexo" w:hAnsi="Flexo"/>
        </w:rPr>
      </w:r>
      <w:r w:rsidRPr="00157556">
        <w:rPr>
          <w:rFonts w:ascii="Flexo" w:hAnsi="Flexo"/>
        </w:rPr>
        <w:fldChar w:fldCharType="separate"/>
      </w:r>
      <w:r w:rsidR="005F6988">
        <w:rPr>
          <w:rFonts w:ascii="Flexo" w:hAnsi="Flexo"/>
          <w:noProof/>
        </w:rPr>
        <w:t>VEINTINUEVE</w:t>
      </w:r>
      <w:r w:rsidR="0072757D">
        <w:rPr>
          <w:rFonts w:ascii="Flexo" w:hAnsi="Flexo"/>
          <w:noProof/>
        </w:rPr>
        <w:t xml:space="preserve"> MIL </w:t>
      </w:r>
      <w:r w:rsidR="005F6988">
        <w:rPr>
          <w:rFonts w:ascii="Flexo" w:hAnsi="Flexo"/>
          <w:noProof/>
        </w:rPr>
        <w:t>CUARENTA Y TRES</w:t>
      </w:r>
      <w:r w:rsidR="00AA6C1F">
        <w:rPr>
          <w:rFonts w:ascii="Flexo" w:hAnsi="Flexo"/>
          <w:noProof/>
        </w:rPr>
        <w:t xml:space="preserve"> DOLARES AMERICANOS</w:t>
      </w:r>
      <w:r w:rsidRPr="00157556">
        <w:rPr>
          <w:rFonts w:ascii="Flexo" w:hAnsi="Flexo"/>
        </w:rPr>
        <w:fldChar w:fldCharType="end"/>
      </w:r>
      <w:bookmarkEnd w:id="2"/>
      <w:r w:rsidRPr="00157556">
        <w:rPr>
          <w:rFonts w:ascii="Flexo" w:hAnsi="Flexo" w:cs="Arial"/>
          <w:color w:val="000000"/>
          <w:sz w:val="20"/>
        </w:rPr>
        <w:t xml:space="preserve"> (SON:</w:t>
      </w:r>
      <w:r w:rsidRPr="00157556">
        <w:rPr>
          <w:rFonts w:ascii="Flexo" w:hAnsi="Flexo"/>
          <w:sz w:val="20"/>
        </w:rPr>
        <w:t xml:space="preserve"> </w:t>
      </w:r>
      <w:r w:rsidRPr="00157556">
        <w:rPr>
          <w:rFonts w:ascii="Flexo" w:hAnsi="Flexo"/>
          <w:sz w:val="20"/>
        </w:rPr>
        <w:fldChar w:fldCharType="begin">
          <w:ffData>
            <w:name w:val=""/>
            <w:enabled/>
            <w:calcOnExit w:val="0"/>
            <w:textInput>
              <w:default w:val="......................................................."/>
            </w:textInput>
          </w:ffData>
        </w:fldChar>
      </w:r>
      <w:r w:rsidRPr="00157556">
        <w:rPr>
          <w:rFonts w:ascii="Flexo" w:hAnsi="Flexo"/>
          <w:b/>
          <w:color w:val="000000"/>
          <w:sz w:val="20"/>
        </w:rPr>
        <w:instrText xml:space="preserve"> FORMTEXT </w:instrText>
      </w:r>
      <w:r w:rsidRPr="00157556">
        <w:rPr>
          <w:rFonts w:ascii="Flexo" w:hAnsi="Flexo"/>
          <w:sz w:val="20"/>
        </w:rPr>
      </w:r>
      <w:r w:rsidRPr="00157556">
        <w:rPr>
          <w:rFonts w:ascii="Flexo" w:hAnsi="Flexo"/>
          <w:sz w:val="20"/>
        </w:rPr>
        <w:fldChar w:fldCharType="separate"/>
      </w:r>
      <w:r w:rsidR="0072757D">
        <w:rPr>
          <w:rFonts w:ascii="Flexo" w:hAnsi="Flexo"/>
          <w:sz w:val="20"/>
        </w:rPr>
        <w:t xml:space="preserve">US$ </w:t>
      </w:r>
      <w:r w:rsidR="005F6988">
        <w:rPr>
          <w:rFonts w:ascii="Flexo" w:hAnsi="Flexo"/>
          <w:sz w:val="20"/>
        </w:rPr>
        <w:t>29,043</w:t>
      </w:r>
      <w:r w:rsidR="0072757D">
        <w:rPr>
          <w:rFonts w:ascii="Flexo" w:hAnsi="Flexo"/>
          <w:sz w:val="20"/>
        </w:rPr>
        <w:t>.00</w:t>
      </w:r>
      <w:r w:rsidRPr="00157556">
        <w:rPr>
          <w:rFonts w:ascii="Flexo" w:hAnsi="Flexo"/>
          <w:sz w:val="20"/>
        </w:rPr>
        <w:fldChar w:fldCharType="end"/>
      </w:r>
      <w:r w:rsidRPr="00157556">
        <w:rPr>
          <w:rFonts w:ascii="Flexo" w:hAnsi="Flexo" w:cs="Arial"/>
          <w:color w:val="000000"/>
          <w:sz w:val="20"/>
        </w:rPr>
        <w:t>) (en adelante, el “</w:t>
      </w:r>
      <w:r w:rsidRPr="00157556">
        <w:rPr>
          <w:rFonts w:ascii="Flexo" w:hAnsi="Flexo" w:cs="Arial"/>
          <w:color w:val="000000"/>
          <w:sz w:val="20"/>
          <w:u w:val="single"/>
        </w:rPr>
        <w:t>Préstamo</w:t>
      </w:r>
      <w:r w:rsidRPr="00157556">
        <w:rPr>
          <w:rFonts w:ascii="Flexo" w:hAnsi="Flexo" w:cs="Arial"/>
          <w:color w:val="000000"/>
          <w:sz w:val="20"/>
        </w:rPr>
        <w:t>”).</w:t>
      </w:r>
    </w:p>
    <w:p w14:paraId="45D94491" w14:textId="77777777" w:rsidR="002E74AE" w:rsidRPr="00157556" w:rsidRDefault="002E74AE">
      <w:pPr>
        <w:jc w:val="both"/>
        <w:rPr>
          <w:rFonts w:ascii="Flexo" w:hAnsi="Flexo" w:cs="Arial"/>
          <w:b/>
          <w:color w:val="000000"/>
          <w:sz w:val="20"/>
        </w:rPr>
      </w:pPr>
    </w:p>
    <w:p w14:paraId="3B284E36" w14:textId="77777777" w:rsidR="002E74AE" w:rsidRPr="00157556" w:rsidRDefault="004D0264">
      <w:pPr>
        <w:jc w:val="both"/>
        <w:rPr>
          <w:rFonts w:ascii="Flexo" w:hAnsi="Flexo" w:cs="Arial"/>
          <w:b/>
          <w:color w:val="000000"/>
          <w:sz w:val="20"/>
          <w:u w:val="single"/>
        </w:rPr>
      </w:pPr>
      <w:r w:rsidRPr="00157556">
        <w:rPr>
          <w:rFonts w:ascii="Flexo" w:hAnsi="Flexo" w:cs="Arial"/>
          <w:b/>
          <w:color w:val="000000"/>
          <w:sz w:val="20"/>
        </w:rPr>
        <w:t xml:space="preserve">SEGUNDO: </w:t>
      </w:r>
      <w:r w:rsidRPr="00157556">
        <w:rPr>
          <w:rFonts w:ascii="Flexo" w:hAnsi="Flexo" w:cs="Arial"/>
          <w:b/>
          <w:color w:val="000000"/>
          <w:sz w:val="20"/>
          <w:u w:val="single"/>
        </w:rPr>
        <w:t>CONDICIONES ESPECIALES</w:t>
      </w:r>
    </w:p>
    <w:p w14:paraId="144D37CD" w14:textId="77777777" w:rsidR="002E74AE" w:rsidRPr="00157556" w:rsidRDefault="004D0264">
      <w:pPr>
        <w:jc w:val="both"/>
        <w:rPr>
          <w:rFonts w:ascii="Flexo" w:hAnsi="Flexo" w:cs="Arial"/>
          <w:color w:val="000000"/>
          <w:sz w:val="20"/>
        </w:rPr>
      </w:pPr>
      <w:r w:rsidRPr="00157556">
        <w:rPr>
          <w:rFonts w:ascii="Flexo" w:hAnsi="Flexo" w:cs="Arial"/>
          <w:color w:val="000000"/>
          <w:sz w:val="20"/>
        </w:rPr>
        <w:t>EL CLIENTE y EL BANCO convienen que el Préstamo se regirá por las siguientes condiciones especiales:</w:t>
      </w:r>
    </w:p>
    <w:p w14:paraId="71626034" w14:textId="77777777" w:rsidR="002E74AE" w:rsidRPr="00157556" w:rsidRDefault="004D0264">
      <w:pPr>
        <w:ind w:left="426" w:hanging="426"/>
        <w:jc w:val="both"/>
        <w:rPr>
          <w:rFonts w:ascii="Flexo" w:hAnsi="Flexo" w:cs="Arial"/>
          <w:b/>
          <w:spacing w:val="-3"/>
          <w:sz w:val="20"/>
        </w:rPr>
      </w:pPr>
      <w:r w:rsidRPr="00157556">
        <w:rPr>
          <w:rFonts w:ascii="Flexo" w:hAnsi="Flexo" w:cs="Arial"/>
          <w:b/>
          <w:spacing w:val="-3"/>
          <w:sz w:val="20"/>
        </w:rPr>
        <w:t xml:space="preserve">2.1. </w:t>
      </w:r>
      <w:r w:rsidRPr="00157556">
        <w:rPr>
          <w:rFonts w:ascii="Flexo" w:hAnsi="Flexo" w:cs="Arial"/>
          <w:b/>
          <w:spacing w:val="-3"/>
          <w:sz w:val="20"/>
        </w:rPr>
        <w:tab/>
        <w:t>DESEMBOLSO</w:t>
      </w:r>
    </w:p>
    <w:p w14:paraId="66119596" w14:textId="0BDD18FB" w:rsidR="002E74AE" w:rsidRPr="00157556" w:rsidRDefault="004D0264">
      <w:pPr>
        <w:ind w:left="426"/>
        <w:jc w:val="both"/>
        <w:rPr>
          <w:rFonts w:ascii="Flexo" w:hAnsi="Flexo" w:cs="Arial"/>
          <w:strike/>
          <w:color w:val="000000"/>
          <w:sz w:val="20"/>
        </w:rPr>
      </w:pPr>
      <w:r w:rsidRPr="00157556">
        <w:rPr>
          <w:rFonts w:ascii="Flexo" w:hAnsi="Flexo" w:cs="Arial"/>
          <w:color w:val="000000"/>
          <w:sz w:val="20"/>
        </w:rPr>
        <w:t xml:space="preserve">Siguiendo instrucciones de EL CLIENTE, el desembolso del Préstamo se hará efectivo mediante abono/s en la cuenta que EL CLIENTE señale y mantenga en EL BANCO, o mediante cheque de gerencia No Negociable que se emita a la orden de la persona natural o jurídica indicada por EL CLIENTE. </w:t>
      </w:r>
    </w:p>
    <w:p w14:paraId="4BA48E82" w14:textId="77777777" w:rsidR="002E74AE" w:rsidRPr="00157556" w:rsidRDefault="004D0264">
      <w:pPr>
        <w:ind w:left="426"/>
        <w:jc w:val="both"/>
        <w:rPr>
          <w:rFonts w:ascii="Flexo" w:hAnsi="Flexo" w:cs="Arial"/>
          <w:color w:val="000000"/>
          <w:spacing w:val="-3"/>
          <w:sz w:val="20"/>
        </w:rPr>
      </w:pPr>
      <w:r w:rsidRPr="00157556">
        <w:rPr>
          <w:rFonts w:ascii="Flexo" w:hAnsi="Flexo" w:cs="Arial"/>
          <w:color w:val="000000"/>
          <w:spacing w:val="-3"/>
          <w:sz w:val="20"/>
        </w:rPr>
        <w:t xml:space="preserve">EL BANCO queda facultado a suspender los desembolsos pendientes del Préstamo en caso EL CLIENTE no cumpla </w:t>
      </w:r>
      <w:r w:rsidRPr="00157556">
        <w:rPr>
          <w:rFonts w:ascii="Flexo" w:hAnsi="Flexo" w:cs="Arial"/>
          <w:color w:val="000000"/>
          <w:sz w:val="20"/>
        </w:rPr>
        <w:t>con cualquiera de las obligaciones que haya asumido con EL BANCO en virtud del Contrato u otros contratos</w:t>
      </w:r>
      <w:r w:rsidRPr="00157556">
        <w:rPr>
          <w:rFonts w:ascii="Flexo" w:hAnsi="Flexo" w:cs="Arial"/>
          <w:color w:val="000000"/>
          <w:spacing w:val="-3"/>
          <w:sz w:val="20"/>
        </w:rPr>
        <w:t xml:space="preserve">. </w:t>
      </w:r>
    </w:p>
    <w:p w14:paraId="02FBE41A" w14:textId="77777777" w:rsidR="002E74AE" w:rsidRPr="00157556" w:rsidRDefault="004D0264">
      <w:pPr>
        <w:ind w:left="426" w:hanging="426"/>
        <w:jc w:val="both"/>
        <w:rPr>
          <w:rFonts w:ascii="Flexo" w:hAnsi="Flexo" w:cs="Arial"/>
          <w:b/>
          <w:spacing w:val="-3"/>
          <w:sz w:val="20"/>
        </w:rPr>
      </w:pPr>
      <w:r w:rsidRPr="00157556">
        <w:rPr>
          <w:rFonts w:ascii="Flexo" w:hAnsi="Flexo" w:cs="Arial"/>
          <w:b/>
          <w:spacing w:val="-3"/>
          <w:sz w:val="20"/>
        </w:rPr>
        <w:t xml:space="preserve">2.2.  </w:t>
      </w:r>
      <w:r w:rsidRPr="00157556">
        <w:rPr>
          <w:rFonts w:ascii="Flexo" w:hAnsi="Flexo" w:cs="Arial"/>
          <w:b/>
          <w:spacing w:val="-3"/>
          <w:sz w:val="20"/>
        </w:rPr>
        <w:tab/>
        <w:t>PLAZO Y FORMA DE PAGO</w:t>
      </w:r>
    </w:p>
    <w:p w14:paraId="146A68E1" w14:textId="2A846AE8" w:rsidR="002E74AE" w:rsidRPr="00157556" w:rsidRDefault="004D0264">
      <w:pPr>
        <w:ind w:left="426"/>
        <w:jc w:val="both"/>
        <w:rPr>
          <w:rFonts w:ascii="Flexo" w:hAnsi="Flexo" w:cs="Arial"/>
          <w:color w:val="000000"/>
          <w:sz w:val="20"/>
        </w:rPr>
      </w:pPr>
      <w:r w:rsidRPr="00157556">
        <w:rPr>
          <w:rFonts w:ascii="Flexo" w:hAnsi="Flexo" w:cs="Arial"/>
          <w:color w:val="000000"/>
          <w:sz w:val="20"/>
        </w:rPr>
        <w:t xml:space="preserve">El plazo total del Préstamo será de </w:t>
      </w:r>
      <w:bookmarkStart w:id="3" w:name="Texto7"/>
      <w:r w:rsidRPr="00157556">
        <w:rPr>
          <w:rFonts w:ascii="Flexo" w:hAnsi="Flexo"/>
        </w:rPr>
        <w:fldChar w:fldCharType="begin">
          <w:ffData>
            <w:name w:val="Texto7"/>
            <w:enabled/>
            <w:calcOnExit w:val="0"/>
            <w:textInput>
              <w:default w:val="........................."/>
            </w:textInput>
          </w:ffData>
        </w:fldChar>
      </w:r>
      <w:r w:rsidRPr="00157556">
        <w:rPr>
          <w:rFonts w:ascii="Flexo" w:hAnsi="Flexo" w:cs="Arial"/>
          <w:b/>
          <w:color w:val="000000"/>
          <w:sz w:val="20"/>
        </w:rPr>
        <w:instrText xml:space="preserve"> FORMTEXT </w:instrText>
      </w:r>
      <w:r w:rsidRPr="00157556">
        <w:rPr>
          <w:rFonts w:ascii="Flexo" w:hAnsi="Flexo"/>
        </w:rPr>
      </w:r>
      <w:r w:rsidRPr="00157556">
        <w:rPr>
          <w:rFonts w:ascii="Flexo" w:hAnsi="Flexo"/>
        </w:rPr>
        <w:fldChar w:fldCharType="separate"/>
      </w:r>
      <w:r w:rsidR="0072757D">
        <w:rPr>
          <w:rFonts w:ascii="Flexo" w:hAnsi="Flexo"/>
          <w:noProof/>
        </w:rPr>
        <w:t>24 MESES</w:t>
      </w:r>
      <w:r w:rsidRPr="00157556">
        <w:rPr>
          <w:rFonts w:ascii="Flexo" w:hAnsi="Flexo"/>
        </w:rPr>
        <w:fldChar w:fldCharType="end"/>
      </w:r>
      <w:bookmarkEnd w:id="3"/>
      <w:r w:rsidRPr="00157556">
        <w:rPr>
          <w:rFonts w:ascii="Flexo" w:hAnsi="Flexo" w:cs="Arial"/>
          <w:color w:val="000000"/>
          <w:sz w:val="20"/>
        </w:rPr>
        <w:t>, lapso durante el cual EL CLIENTE se obliga a pagar el monto total del capital, sus intereses, comisiones y gastos, según el Cronograma de Pagos que para ese efecto EL BANCO le remitirá, el que formará parte integrante del Contrato.</w:t>
      </w:r>
      <w:r w:rsidRPr="00157556">
        <w:rPr>
          <w:rFonts w:ascii="Flexo" w:hAnsi="Flexo" w:cs="Arial"/>
          <w:color w:val="FF0000"/>
          <w:sz w:val="20"/>
        </w:rPr>
        <w:t xml:space="preserve"> </w:t>
      </w:r>
      <w:r w:rsidRPr="00157556">
        <w:rPr>
          <w:rFonts w:ascii="Flexo" w:hAnsi="Flexo" w:cs="Arial"/>
          <w:color w:val="000000"/>
          <w:sz w:val="20"/>
        </w:rPr>
        <w:t>En dicho cronograma se señalará también el período de gracia para el pago del capital que eventualmente EL BANCO haya decidido conceder a EL CLIENTE.</w:t>
      </w:r>
    </w:p>
    <w:p w14:paraId="51463264" w14:textId="77777777" w:rsidR="002E74AE" w:rsidRPr="00157556" w:rsidRDefault="004D0264">
      <w:pPr>
        <w:ind w:left="426"/>
        <w:jc w:val="both"/>
        <w:rPr>
          <w:rFonts w:ascii="Flexo" w:hAnsi="Flexo" w:cs="Arial"/>
          <w:sz w:val="20"/>
        </w:rPr>
      </w:pPr>
      <w:r w:rsidRPr="00157556">
        <w:rPr>
          <w:rFonts w:ascii="Flexo" w:hAnsi="Flexo" w:cs="Arial"/>
          <w:color w:val="000000"/>
          <w:sz w:val="20"/>
        </w:rPr>
        <w:t xml:space="preserve">EL CLIENTE asume la obligación de pagar el Préstamo, incluyendo capital, intereses, comisiones y gastos, en la misma moneda del desembolso. </w:t>
      </w:r>
      <w:r w:rsidRPr="00157556">
        <w:rPr>
          <w:rFonts w:ascii="Flexo" w:hAnsi="Flexo" w:cs="Arial"/>
          <w:sz w:val="20"/>
        </w:rPr>
        <w:t>En los casos en que el pago se realice en moneda distinta a la que corresponde, EL BANCO queda autorizado a convertir dicha moneda a la moneda de pago, al tipo de cambio compra o venta respectiva vigente en EL BANCO el día de la conversión, quedando este liberado de cualquier responsabilidad por la diferencia de pago que pueda existir.</w:t>
      </w:r>
    </w:p>
    <w:p w14:paraId="0D080F15" w14:textId="77777777" w:rsidR="002E74AE" w:rsidRPr="00157556" w:rsidRDefault="004D0264">
      <w:pPr>
        <w:ind w:left="426" w:hanging="426"/>
        <w:jc w:val="both"/>
        <w:rPr>
          <w:rFonts w:ascii="Flexo" w:hAnsi="Flexo" w:cs="Arial"/>
          <w:b/>
          <w:spacing w:val="-3"/>
          <w:sz w:val="20"/>
        </w:rPr>
      </w:pPr>
      <w:r w:rsidRPr="00157556">
        <w:rPr>
          <w:rFonts w:ascii="Flexo" w:hAnsi="Flexo" w:cs="Arial"/>
          <w:b/>
          <w:spacing w:val="-3"/>
          <w:sz w:val="20"/>
        </w:rPr>
        <w:t xml:space="preserve">2.3. AUTORIZACIÓN DE CARGO EN CUENTA Y COMPENSACIÓN </w:t>
      </w:r>
    </w:p>
    <w:p w14:paraId="09374990" w14:textId="77777777" w:rsidR="002E74AE" w:rsidRPr="00157556" w:rsidRDefault="004D0264">
      <w:pPr>
        <w:ind w:left="426"/>
        <w:jc w:val="both"/>
        <w:rPr>
          <w:rFonts w:ascii="Flexo" w:hAnsi="Flexo" w:cs="Arial"/>
          <w:color w:val="000000"/>
          <w:sz w:val="20"/>
        </w:rPr>
      </w:pPr>
      <w:r w:rsidRPr="00157556">
        <w:rPr>
          <w:rFonts w:ascii="Flexo" w:hAnsi="Flexo" w:cs="Arial"/>
          <w:color w:val="000000"/>
          <w:sz w:val="20"/>
        </w:rPr>
        <w:t xml:space="preserve">EL CLIENTE autoriza a EL BANCO para que cargue y/o compense contra las cuentas o depósitos que mantenga en EL BANCO y/o en cualesquiera de sus filiales o sucursales del Perú o del exterior, sea en moneda nacional o extranjera, las sumas que adeude derivadas del Contrato.  Para tales efectos, EL CLIENTE se obliga a tener fondos suficientes o regularizar de inmediato cualquier saldo deudor que se produzca. En caso los cargos o la compensación se efectúen en moneda distinta a la del Préstamo, aplicará la misma regla de conversión establecida en el numeral 2.2 anterior.  </w:t>
      </w:r>
    </w:p>
    <w:p w14:paraId="290DBDE1" w14:textId="77777777" w:rsidR="002E74AE" w:rsidRPr="00157556" w:rsidRDefault="004D0264">
      <w:pPr>
        <w:tabs>
          <w:tab w:val="left" w:pos="0"/>
        </w:tabs>
        <w:suppressAutoHyphens/>
        <w:ind w:left="426"/>
        <w:jc w:val="both"/>
        <w:rPr>
          <w:rFonts w:ascii="Flexo" w:hAnsi="Flexo" w:cs="Arial"/>
          <w:color w:val="000000"/>
          <w:sz w:val="20"/>
        </w:rPr>
      </w:pPr>
      <w:r w:rsidRPr="00157556">
        <w:rPr>
          <w:rFonts w:ascii="Flexo" w:hAnsi="Flexo" w:cs="Arial"/>
          <w:color w:val="000000"/>
          <w:sz w:val="20"/>
        </w:rPr>
        <w:t>En las mismas condiciones, EL BANCO queda autorizado por EL CLIENTE para aplicar al pago de la deuda cualquier bien o valor de EL CLIENTE que mantenga en su poder o en cualesquiera de sus filiales o sucursales del Perú o del exterior.</w:t>
      </w:r>
    </w:p>
    <w:p w14:paraId="0F3A2CCB" w14:textId="77777777" w:rsidR="002E74AE" w:rsidRPr="00157556" w:rsidRDefault="004D0264">
      <w:pPr>
        <w:pStyle w:val="Sinespaciado"/>
        <w:jc w:val="both"/>
        <w:rPr>
          <w:rFonts w:ascii="Flexo" w:hAnsi="Flexo" w:cs="Arial"/>
          <w:b/>
          <w:sz w:val="20"/>
          <w:szCs w:val="20"/>
        </w:rPr>
      </w:pPr>
      <w:r w:rsidRPr="00157556">
        <w:rPr>
          <w:rFonts w:ascii="Flexo" w:hAnsi="Flexo" w:cs="Arial"/>
          <w:b/>
          <w:sz w:val="20"/>
          <w:szCs w:val="20"/>
        </w:rPr>
        <w:t>2.4.  INTERÉS COMPENSATORIO Y MORATORIO</w:t>
      </w:r>
    </w:p>
    <w:p w14:paraId="45D5293C" w14:textId="35808BD7" w:rsidR="002E74AE" w:rsidRPr="00157556" w:rsidRDefault="004D0264">
      <w:pPr>
        <w:ind w:left="426"/>
        <w:jc w:val="both"/>
        <w:rPr>
          <w:rFonts w:ascii="Flexo" w:hAnsi="Flexo" w:cs="Arial"/>
          <w:color w:val="000000"/>
          <w:sz w:val="20"/>
        </w:rPr>
      </w:pPr>
      <w:r w:rsidRPr="00157556">
        <w:rPr>
          <w:rFonts w:ascii="Flexo" w:hAnsi="Flexo" w:cs="Arial"/>
          <w:color w:val="000000"/>
          <w:sz w:val="20"/>
        </w:rPr>
        <w:t xml:space="preserve">El Préstamo devengará un interés compensatorio a una tasa efectiva anual fija de </w:t>
      </w:r>
      <w:r w:rsidRPr="00157556">
        <w:rPr>
          <w:rFonts w:ascii="Flexo" w:hAnsi="Flexo" w:cs="Courier New"/>
          <w:b/>
          <w:sz w:val="20"/>
        </w:rPr>
        <w:fldChar w:fldCharType="begin">
          <w:ffData>
            <w:name w:val=""/>
            <w:enabled/>
            <w:calcOnExit w:val="0"/>
            <w:textInput>
              <w:default w:val="......"/>
            </w:textInput>
          </w:ffData>
        </w:fldChar>
      </w:r>
      <w:r w:rsidRPr="00157556">
        <w:rPr>
          <w:rFonts w:ascii="Flexo" w:hAnsi="Flexo" w:cs="Courier New"/>
          <w:b/>
          <w:sz w:val="20"/>
        </w:rPr>
        <w:instrText xml:space="preserve"> FORMTEXT </w:instrText>
      </w:r>
      <w:r w:rsidRPr="00157556">
        <w:rPr>
          <w:rFonts w:ascii="Flexo" w:hAnsi="Flexo" w:cs="Courier New"/>
          <w:b/>
          <w:sz w:val="20"/>
        </w:rPr>
      </w:r>
      <w:r w:rsidRPr="00157556">
        <w:rPr>
          <w:rFonts w:ascii="Flexo" w:hAnsi="Flexo" w:cs="Courier New"/>
          <w:b/>
          <w:sz w:val="20"/>
        </w:rPr>
        <w:fldChar w:fldCharType="separate"/>
      </w:r>
      <w:r w:rsidR="0072757D">
        <w:rPr>
          <w:rFonts w:ascii="Flexo" w:hAnsi="Flexo" w:cs="Courier New"/>
          <w:b/>
          <w:sz w:val="20"/>
        </w:rPr>
        <w:t>10.</w:t>
      </w:r>
      <w:r w:rsidR="005F6988">
        <w:rPr>
          <w:rFonts w:ascii="Flexo" w:hAnsi="Flexo" w:cs="Courier New"/>
          <w:b/>
          <w:sz w:val="20"/>
        </w:rPr>
        <w:t>5</w:t>
      </w:r>
      <w:r w:rsidR="0072757D">
        <w:rPr>
          <w:rFonts w:ascii="Flexo" w:hAnsi="Flexo" w:cs="Courier New"/>
          <w:b/>
          <w:sz w:val="20"/>
        </w:rPr>
        <w:t>0</w:t>
      </w:r>
      <w:r w:rsidRPr="00157556">
        <w:rPr>
          <w:rFonts w:ascii="Flexo" w:hAnsi="Flexo" w:cs="Courier New"/>
          <w:b/>
          <w:sz w:val="20"/>
        </w:rPr>
        <w:fldChar w:fldCharType="end"/>
      </w:r>
      <w:r w:rsidRPr="00157556">
        <w:rPr>
          <w:rFonts w:ascii="Flexo" w:hAnsi="Flexo" w:cs="Arial"/>
          <w:color w:val="000000"/>
          <w:sz w:val="20"/>
        </w:rPr>
        <w:t>%.</w:t>
      </w:r>
    </w:p>
    <w:p w14:paraId="1D9BB333" w14:textId="77777777" w:rsidR="002E74AE" w:rsidRPr="00157556" w:rsidRDefault="004D0264">
      <w:pPr>
        <w:ind w:left="426"/>
        <w:jc w:val="both"/>
        <w:rPr>
          <w:rFonts w:ascii="Flexo" w:hAnsi="Flexo" w:cs="Arial"/>
          <w:color w:val="000000"/>
          <w:sz w:val="20"/>
        </w:rPr>
      </w:pPr>
      <w:r w:rsidRPr="00157556">
        <w:rPr>
          <w:rFonts w:ascii="Flexo" w:hAnsi="Flexo" w:cs="Arial"/>
          <w:color w:val="000000"/>
          <w:sz w:val="20"/>
        </w:rPr>
        <w:t>En caso de no cancelar las cuotas a más tardar en la fecha de su vencimiento, el CLIENTE deberá pagar intereses compensatorios y moratorios sobre la porción del capital vencido e impago a las tasas más altas que al efecto tenga establecido EL BANCO.</w:t>
      </w:r>
    </w:p>
    <w:p w14:paraId="79365B2E" w14:textId="77777777" w:rsidR="002E74AE" w:rsidRPr="00157556" w:rsidRDefault="004D0264">
      <w:pPr>
        <w:ind w:left="426"/>
        <w:jc w:val="both"/>
        <w:rPr>
          <w:rFonts w:ascii="Flexo" w:hAnsi="Flexo" w:cs="Arial"/>
          <w:color w:val="000000"/>
          <w:sz w:val="20"/>
        </w:rPr>
      </w:pPr>
      <w:r w:rsidRPr="00157556">
        <w:rPr>
          <w:rFonts w:ascii="Flexo" w:hAnsi="Flexo" w:cs="Arial"/>
          <w:color w:val="000000"/>
          <w:sz w:val="20"/>
        </w:rPr>
        <w:t>En caso El BANCO decida dar por terminados los plazos o por resuelto el Contrato, dichas tasas de interés se aplicarán al monto total de la deuda pendiente de pago hasta la fecha de su cancelación efectiva.</w:t>
      </w:r>
    </w:p>
    <w:p w14:paraId="3554E1A2" w14:textId="77777777" w:rsidR="002E74AE" w:rsidRPr="00157556" w:rsidRDefault="004D0264">
      <w:pPr>
        <w:ind w:left="426"/>
        <w:jc w:val="both"/>
        <w:rPr>
          <w:rFonts w:ascii="Flexo" w:hAnsi="Flexo" w:cs="Arial"/>
          <w:color w:val="000000"/>
          <w:spacing w:val="-3"/>
          <w:sz w:val="20"/>
        </w:rPr>
      </w:pPr>
      <w:r w:rsidRPr="00157556">
        <w:rPr>
          <w:rFonts w:ascii="Flexo" w:hAnsi="Flexo" w:cs="Arial"/>
          <w:color w:val="000000"/>
          <w:spacing w:val="-3"/>
          <w:sz w:val="20"/>
        </w:rPr>
        <w:t xml:space="preserve">Para </w:t>
      </w:r>
      <w:r w:rsidRPr="00157556">
        <w:rPr>
          <w:rFonts w:ascii="Flexo" w:hAnsi="Flexo" w:cs="Arial"/>
          <w:color w:val="000000"/>
          <w:sz w:val="20"/>
        </w:rPr>
        <w:t>efectos</w:t>
      </w:r>
      <w:r w:rsidRPr="00157556">
        <w:rPr>
          <w:rFonts w:ascii="Flexo" w:hAnsi="Flexo" w:cs="Arial"/>
          <w:color w:val="000000"/>
          <w:spacing w:val="-3"/>
          <w:sz w:val="20"/>
        </w:rPr>
        <w:t xml:space="preserve"> de lo dispuesto en los párrafos precedentes y de conformidad con lo establecido en el inciso 1 del artículo 1333° del Código Civil, EL CLIENTE incurrirá en mora automática sin necesidad de requerimiento o intimación alguna.</w:t>
      </w:r>
    </w:p>
    <w:p w14:paraId="1460C950" w14:textId="77777777" w:rsidR="002E74AE" w:rsidRPr="00157556" w:rsidRDefault="002E74AE">
      <w:pPr>
        <w:ind w:left="426"/>
        <w:jc w:val="both"/>
        <w:rPr>
          <w:rFonts w:ascii="Flexo" w:hAnsi="Flexo" w:cs="Arial"/>
          <w:color w:val="000000"/>
          <w:spacing w:val="-3"/>
          <w:sz w:val="20"/>
        </w:rPr>
      </w:pPr>
    </w:p>
    <w:p w14:paraId="6017C426" w14:textId="77777777" w:rsidR="002E74AE" w:rsidRPr="00157556" w:rsidRDefault="002E74AE">
      <w:pPr>
        <w:ind w:left="426"/>
        <w:jc w:val="both"/>
        <w:rPr>
          <w:rFonts w:ascii="Flexo" w:hAnsi="Flexo" w:cs="Arial"/>
          <w:color w:val="000000"/>
          <w:spacing w:val="-3"/>
          <w:sz w:val="20"/>
        </w:rPr>
      </w:pPr>
    </w:p>
    <w:p w14:paraId="0ACCC797" w14:textId="77777777" w:rsidR="002E74AE" w:rsidRPr="00157556" w:rsidRDefault="004D0264">
      <w:pPr>
        <w:jc w:val="both"/>
        <w:rPr>
          <w:rFonts w:ascii="Flexo" w:hAnsi="Flexo" w:cs="Arial"/>
          <w:b/>
          <w:sz w:val="20"/>
        </w:rPr>
      </w:pPr>
      <w:r w:rsidRPr="00157556">
        <w:rPr>
          <w:rFonts w:ascii="Flexo" w:hAnsi="Flexo" w:cs="Arial"/>
          <w:b/>
          <w:sz w:val="20"/>
        </w:rPr>
        <w:t>2.5. COMISIONES</w:t>
      </w:r>
    </w:p>
    <w:p w14:paraId="6D11A0E7" w14:textId="77777777" w:rsidR="002E74AE" w:rsidRPr="00157556" w:rsidRDefault="002E74AE">
      <w:pPr>
        <w:jc w:val="both"/>
        <w:rPr>
          <w:rFonts w:ascii="Flexo" w:hAnsi="Flexo" w:cs="Arial"/>
          <w:b/>
          <w:sz w:val="20"/>
        </w:rPr>
      </w:pPr>
    </w:p>
    <w:p w14:paraId="5856AED5" w14:textId="77777777" w:rsidR="002E74AE" w:rsidRPr="00157556" w:rsidRDefault="004D0264">
      <w:pPr>
        <w:ind w:left="426"/>
        <w:jc w:val="both"/>
        <w:rPr>
          <w:rFonts w:ascii="Flexo" w:hAnsi="Flexo" w:cs="Arial"/>
          <w:b/>
          <w:sz w:val="20"/>
        </w:rPr>
      </w:pPr>
      <w:r w:rsidRPr="00157556">
        <w:rPr>
          <w:rFonts w:ascii="Flexo" w:hAnsi="Flexo" w:cs="Arial"/>
          <w:b/>
          <w:sz w:val="20"/>
        </w:rPr>
        <w:t>Comisión de Estructuración</w:t>
      </w:r>
    </w:p>
    <w:p w14:paraId="50543463" w14:textId="3227E31D" w:rsidR="002E74AE" w:rsidRPr="00157556" w:rsidRDefault="004D0264">
      <w:pPr>
        <w:ind w:left="426"/>
        <w:jc w:val="both"/>
        <w:rPr>
          <w:rFonts w:ascii="Flexo" w:hAnsi="Flexo" w:cs="Arial"/>
          <w:sz w:val="20"/>
        </w:rPr>
      </w:pPr>
      <w:r w:rsidRPr="00157556">
        <w:rPr>
          <w:rFonts w:ascii="Flexo" w:hAnsi="Flexo" w:cs="Arial"/>
          <w:sz w:val="20"/>
        </w:rPr>
        <w:lastRenderedPageBreak/>
        <w:t xml:space="preserve">De ser el caso, EL CLIENTE queda obligado a pagar una comisión de estructuración equivalente al </w:t>
      </w:r>
      <w:r w:rsidRPr="00157556">
        <w:rPr>
          <w:rFonts w:ascii="Flexo" w:hAnsi="Flexo" w:cs="Arial"/>
          <w:sz w:val="20"/>
        </w:rPr>
        <w:fldChar w:fldCharType="begin">
          <w:ffData>
            <w:name w:val=""/>
            <w:enabled/>
            <w:calcOnExit w:val="0"/>
            <w:textInput>
              <w:default w:val="....."/>
              <w:maxLength w:val="5"/>
            </w:textInput>
          </w:ffData>
        </w:fldChar>
      </w:r>
      <w:r w:rsidRPr="00157556">
        <w:rPr>
          <w:rFonts w:ascii="Flexo" w:hAnsi="Flexo" w:cs="Arial"/>
          <w:sz w:val="20"/>
        </w:rPr>
        <w:instrText xml:space="preserve"> FORMTEXT </w:instrText>
      </w:r>
      <w:r w:rsidRPr="00157556">
        <w:rPr>
          <w:rFonts w:ascii="Flexo" w:hAnsi="Flexo" w:cs="Arial"/>
          <w:sz w:val="20"/>
        </w:rPr>
      </w:r>
      <w:r w:rsidRPr="00157556">
        <w:rPr>
          <w:rFonts w:ascii="Flexo" w:hAnsi="Flexo" w:cs="Arial"/>
          <w:sz w:val="20"/>
        </w:rPr>
        <w:fldChar w:fldCharType="separate"/>
      </w:r>
      <w:r w:rsidR="0072757D">
        <w:rPr>
          <w:rFonts w:ascii="Flexo" w:hAnsi="Flexo" w:cs="Arial"/>
          <w:noProof/>
          <w:sz w:val="20"/>
        </w:rPr>
        <w:t>1.50</w:t>
      </w:r>
      <w:r w:rsidRPr="00157556">
        <w:rPr>
          <w:rFonts w:ascii="Flexo" w:hAnsi="Flexo" w:cs="Arial"/>
          <w:sz w:val="20"/>
        </w:rPr>
        <w:fldChar w:fldCharType="end"/>
      </w:r>
      <w:r w:rsidRPr="00157556">
        <w:rPr>
          <w:rFonts w:ascii="Flexo" w:hAnsi="Flexo" w:cs="Arial"/>
          <w:sz w:val="20"/>
        </w:rPr>
        <w:t xml:space="preserve">% del monto del Préstamo más los impuestos que pudieren corresponder.  Dicho pago podrá ser efectuado con anterioridad al desembolso del Préstamo o deducido del monto a ser desembolsado.  </w:t>
      </w:r>
    </w:p>
    <w:p w14:paraId="496AAABB" w14:textId="77777777" w:rsidR="002E74AE" w:rsidRPr="00157556" w:rsidRDefault="004D0264">
      <w:pPr>
        <w:ind w:left="426"/>
        <w:jc w:val="both"/>
        <w:rPr>
          <w:rFonts w:ascii="Flexo" w:hAnsi="Flexo" w:cs="Arial"/>
          <w:sz w:val="20"/>
        </w:rPr>
      </w:pPr>
      <w:r w:rsidRPr="00157556">
        <w:rPr>
          <w:rFonts w:ascii="Flexo" w:hAnsi="Flexo" w:cs="Arial"/>
          <w:b/>
          <w:sz w:val="20"/>
        </w:rPr>
        <w:t>Comisión de Compromiso</w:t>
      </w:r>
      <w:r w:rsidRPr="00157556">
        <w:rPr>
          <w:rFonts w:ascii="Flexo" w:hAnsi="Flexo" w:cs="Arial"/>
          <w:sz w:val="20"/>
        </w:rPr>
        <w:t xml:space="preserve"> </w:t>
      </w:r>
    </w:p>
    <w:p w14:paraId="1C24AFF0" w14:textId="3C63DA4B" w:rsidR="002E74AE" w:rsidRPr="00157556" w:rsidRDefault="004D0264">
      <w:pPr>
        <w:pStyle w:val="xxxxxxxxxxxxmsonormal"/>
        <w:shd w:val="clear" w:color="auto" w:fill="FFFFFF"/>
        <w:ind w:left="426"/>
        <w:jc w:val="both"/>
        <w:rPr>
          <w:rFonts w:ascii="Flexo" w:hAnsi="Flexo"/>
          <w:lang w:val="es-MX"/>
        </w:rPr>
      </w:pPr>
      <w:r w:rsidRPr="00157556">
        <w:rPr>
          <w:rFonts w:ascii="Flexo" w:hAnsi="Flexo"/>
          <w:sz w:val="20"/>
          <w:szCs w:val="20"/>
          <w:lang w:val="es-ES"/>
        </w:rPr>
        <w:t xml:space="preserve">Es la compensación que cobra EL BANCO​ por la disponibilidad de fondos y mantenimiento de la tasa de interés compensatoria efectiva anual durante el Periodo de Disponibilidad, y que comprende el periodo comprendido desde la fecha de aceptación de condiciones financieras en el que EL CLIENTE puede solicitar el/los desembolsos de EL BANCO hasta la fecha máxima en que puede recibirlos (del </w:t>
      </w:r>
      <w:r w:rsidRPr="00157556">
        <w:rPr>
          <w:rFonts w:ascii="Flexo" w:hAnsi="Flexo" w:cs="Arial"/>
          <w:b/>
          <w:sz w:val="20"/>
        </w:rPr>
        <w:fldChar w:fldCharType="begin">
          <w:ffData>
            <w:name w:val=""/>
            <w:enabled/>
            <w:calcOnExit w:val="0"/>
            <w:textInput>
              <w:default w:val="..........."/>
            </w:textInput>
          </w:ffData>
        </w:fldChar>
      </w:r>
      <w:r w:rsidRPr="00157556">
        <w:rPr>
          <w:rFonts w:ascii="Flexo" w:hAnsi="Flexo" w:cs="Arial"/>
          <w:b/>
          <w:sz w:val="20"/>
        </w:rPr>
        <w:instrText xml:space="preserve"> FORMTEXT </w:instrText>
      </w:r>
      <w:r w:rsidRPr="00157556">
        <w:rPr>
          <w:rFonts w:ascii="Flexo" w:hAnsi="Flexo" w:cs="Arial"/>
          <w:b/>
          <w:sz w:val="20"/>
        </w:rPr>
      </w:r>
      <w:r w:rsidRPr="00157556">
        <w:rPr>
          <w:rFonts w:ascii="Flexo" w:hAnsi="Flexo" w:cs="Arial"/>
          <w:b/>
          <w:sz w:val="20"/>
        </w:rPr>
        <w:fldChar w:fldCharType="separate"/>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Pr="00157556">
        <w:rPr>
          <w:rFonts w:ascii="Flexo" w:hAnsi="Flexo" w:cs="Arial"/>
          <w:b/>
          <w:sz w:val="20"/>
        </w:rPr>
        <w:fldChar w:fldCharType="end"/>
      </w:r>
      <w:r w:rsidRPr="00157556">
        <w:rPr>
          <w:rFonts w:ascii="Flexo" w:hAnsi="Flexo"/>
          <w:sz w:val="20"/>
          <w:szCs w:val="20"/>
          <w:lang w:val="es-ES"/>
        </w:rPr>
        <w:t>/</w:t>
      </w:r>
      <w:r w:rsidRPr="00157556">
        <w:rPr>
          <w:rFonts w:ascii="Flexo" w:hAnsi="Flexo" w:cs="Arial"/>
          <w:b/>
          <w:sz w:val="20"/>
        </w:rPr>
        <w:fldChar w:fldCharType="begin">
          <w:ffData>
            <w:name w:val=""/>
            <w:enabled/>
            <w:calcOnExit w:val="0"/>
            <w:textInput>
              <w:default w:val="..........."/>
            </w:textInput>
          </w:ffData>
        </w:fldChar>
      </w:r>
      <w:r w:rsidRPr="00157556">
        <w:rPr>
          <w:rFonts w:ascii="Flexo" w:hAnsi="Flexo" w:cs="Arial"/>
          <w:b/>
          <w:sz w:val="20"/>
        </w:rPr>
        <w:instrText xml:space="preserve"> FORMTEXT </w:instrText>
      </w:r>
      <w:r w:rsidRPr="00157556">
        <w:rPr>
          <w:rFonts w:ascii="Flexo" w:hAnsi="Flexo" w:cs="Arial"/>
          <w:b/>
          <w:sz w:val="20"/>
        </w:rPr>
      </w:r>
      <w:r w:rsidRPr="00157556">
        <w:rPr>
          <w:rFonts w:ascii="Flexo" w:hAnsi="Flexo" w:cs="Arial"/>
          <w:b/>
          <w:sz w:val="20"/>
        </w:rPr>
        <w:fldChar w:fldCharType="separate"/>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Pr="00157556">
        <w:rPr>
          <w:rFonts w:ascii="Flexo" w:hAnsi="Flexo" w:cs="Arial"/>
          <w:b/>
          <w:sz w:val="20"/>
        </w:rPr>
        <w:fldChar w:fldCharType="end"/>
      </w:r>
      <w:r w:rsidRPr="00157556">
        <w:rPr>
          <w:rFonts w:ascii="Flexo" w:hAnsi="Flexo"/>
          <w:sz w:val="20"/>
          <w:szCs w:val="20"/>
          <w:lang w:val="es-ES"/>
        </w:rPr>
        <w:t>/</w:t>
      </w:r>
      <w:r w:rsidRPr="00157556">
        <w:rPr>
          <w:rFonts w:ascii="Flexo" w:hAnsi="Flexo" w:cs="Arial"/>
          <w:b/>
          <w:sz w:val="20"/>
        </w:rPr>
        <w:fldChar w:fldCharType="begin">
          <w:ffData>
            <w:name w:val=""/>
            <w:enabled/>
            <w:calcOnExit w:val="0"/>
            <w:textInput>
              <w:default w:val="..........."/>
            </w:textInput>
          </w:ffData>
        </w:fldChar>
      </w:r>
      <w:r w:rsidRPr="00157556">
        <w:rPr>
          <w:rFonts w:ascii="Flexo" w:hAnsi="Flexo" w:cs="Arial"/>
          <w:b/>
          <w:sz w:val="20"/>
        </w:rPr>
        <w:instrText xml:space="preserve"> FORMTEXT </w:instrText>
      </w:r>
      <w:r w:rsidRPr="00157556">
        <w:rPr>
          <w:rFonts w:ascii="Flexo" w:hAnsi="Flexo" w:cs="Arial"/>
          <w:b/>
          <w:sz w:val="20"/>
        </w:rPr>
      </w:r>
      <w:r w:rsidRPr="00157556">
        <w:rPr>
          <w:rFonts w:ascii="Flexo" w:hAnsi="Flexo" w:cs="Arial"/>
          <w:b/>
          <w:sz w:val="20"/>
        </w:rPr>
        <w:fldChar w:fldCharType="separate"/>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Pr="00157556">
        <w:rPr>
          <w:rFonts w:ascii="Flexo" w:hAnsi="Flexo" w:cs="Arial"/>
          <w:b/>
          <w:sz w:val="20"/>
        </w:rPr>
        <w:fldChar w:fldCharType="end"/>
      </w:r>
      <w:r w:rsidRPr="00157556">
        <w:rPr>
          <w:rFonts w:ascii="Flexo" w:hAnsi="Flexo"/>
          <w:sz w:val="20"/>
          <w:szCs w:val="20"/>
          <w:lang w:val="es-ES"/>
        </w:rPr>
        <w:t xml:space="preserve"> al </w:t>
      </w:r>
      <w:r w:rsidRPr="00157556">
        <w:rPr>
          <w:rFonts w:ascii="Flexo" w:hAnsi="Flexo" w:cs="Arial"/>
          <w:b/>
          <w:sz w:val="20"/>
        </w:rPr>
        <w:fldChar w:fldCharType="begin">
          <w:ffData>
            <w:name w:val=""/>
            <w:enabled/>
            <w:calcOnExit w:val="0"/>
            <w:textInput>
              <w:default w:val="..........."/>
            </w:textInput>
          </w:ffData>
        </w:fldChar>
      </w:r>
      <w:r w:rsidRPr="00157556">
        <w:rPr>
          <w:rFonts w:ascii="Flexo" w:hAnsi="Flexo" w:cs="Arial"/>
          <w:b/>
          <w:sz w:val="20"/>
        </w:rPr>
        <w:instrText xml:space="preserve"> FORMTEXT </w:instrText>
      </w:r>
      <w:r w:rsidRPr="00157556">
        <w:rPr>
          <w:rFonts w:ascii="Flexo" w:hAnsi="Flexo" w:cs="Arial"/>
          <w:b/>
          <w:sz w:val="20"/>
        </w:rPr>
      </w:r>
      <w:r w:rsidRPr="00157556">
        <w:rPr>
          <w:rFonts w:ascii="Flexo" w:hAnsi="Flexo" w:cs="Arial"/>
          <w:b/>
          <w:sz w:val="20"/>
        </w:rPr>
        <w:fldChar w:fldCharType="separate"/>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Pr="00157556">
        <w:rPr>
          <w:rFonts w:ascii="Flexo" w:hAnsi="Flexo" w:cs="Arial"/>
          <w:b/>
          <w:sz w:val="20"/>
        </w:rPr>
        <w:fldChar w:fldCharType="end"/>
      </w:r>
      <w:r w:rsidRPr="00157556">
        <w:rPr>
          <w:rFonts w:ascii="Flexo" w:hAnsi="Flexo"/>
          <w:sz w:val="20"/>
          <w:szCs w:val="20"/>
          <w:lang w:val="es-ES"/>
        </w:rPr>
        <w:t>/</w:t>
      </w:r>
      <w:r w:rsidRPr="00157556">
        <w:rPr>
          <w:rFonts w:ascii="Flexo" w:hAnsi="Flexo" w:cs="Arial"/>
          <w:b/>
          <w:sz w:val="20"/>
        </w:rPr>
        <w:fldChar w:fldCharType="begin">
          <w:ffData>
            <w:name w:val=""/>
            <w:enabled/>
            <w:calcOnExit w:val="0"/>
            <w:textInput>
              <w:default w:val="..........."/>
            </w:textInput>
          </w:ffData>
        </w:fldChar>
      </w:r>
      <w:r w:rsidRPr="00157556">
        <w:rPr>
          <w:rFonts w:ascii="Flexo" w:hAnsi="Flexo" w:cs="Arial"/>
          <w:b/>
          <w:sz w:val="20"/>
        </w:rPr>
        <w:instrText xml:space="preserve"> FORMTEXT </w:instrText>
      </w:r>
      <w:r w:rsidRPr="00157556">
        <w:rPr>
          <w:rFonts w:ascii="Flexo" w:hAnsi="Flexo" w:cs="Arial"/>
          <w:b/>
          <w:sz w:val="20"/>
        </w:rPr>
      </w:r>
      <w:r w:rsidRPr="00157556">
        <w:rPr>
          <w:rFonts w:ascii="Flexo" w:hAnsi="Flexo" w:cs="Arial"/>
          <w:b/>
          <w:sz w:val="20"/>
        </w:rPr>
        <w:fldChar w:fldCharType="separate"/>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Pr="00157556">
        <w:rPr>
          <w:rFonts w:ascii="Flexo" w:hAnsi="Flexo" w:cs="Arial"/>
          <w:b/>
          <w:sz w:val="20"/>
        </w:rPr>
        <w:fldChar w:fldCharType="end"/>
      </w:r>
      <w:r w:rsidRPr="00157556">
        <w:rPr>
          <w:rFonts w:ascii="Flexo" w:hAnsi="Flexo"/>
          <w:sz w:val="20"/>
          <w:szCs w:val="20"/>
          <w:lang w:val="es-ES"/>
        </w:rPr>
        <w:t>/</w:t>
      </w:r>
      <w:r w:rsidRPr="00157556">
        <w:rPr>
          <w:rFonts w:ascii="Flexo" w:hAnsi="Flexo" w:cs="Arial"/>
          <w:b/>
          <w:sz w:val="20"/>
        </w:rPr>
        <w:fldChar w:fldCharType="begin">
          <w:ffData>
            <w:name w:val=""/>
            <w:enabled/>
            <w:calcOnExit w:val="0"/>
            <w:textInput>
              <w:default w:val="..........."/>
            </w:textInput>
          </w:ffData>
        </w:fldChar>
      </w:r>
      <w:r w:rsidRPr="00157556">
        <w:rPr>
          <w:rFonts w:ascii="Flexo" w:hAnsi="Flexo" w:cs="Arial"/>
          <w:b/>
          <w:sz w:val="20"/>
        </w:rPr>
        <w:instrText xml:space="preserve"> FORMTEXT </w:instrText>
      </w:r>
      <w:r w:rsidRPr="00157556">
        <w:rPr>
          <w:rFonts w:ascii="Flexo" w:hAnsi="Flexo" w:cs="Arial"/>
          <w:b/>
          <w:sz w:val="20"/>
        </w:rPr>
      </w:r>
      <w:r w:rsidRPr="00157556">
        <w:rPr>
          <w:rFonts w:ascii="Flexo" w:hAnsi="Flexo" w:cs="Arial"/>
          <w:b/>
          <w:sz w:val="20"/>
        </w:rPr>
        <w:fldChar w:fldCharType="separate"/>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Pr="00157556">
        <w:rPr>
          <w:rFonts w:ascii="Flexo" w:hAnsi="Flexo" w:cs="Arial"/>
          <w:b/>
          <w:sz w:val="20"/>
        </w:rPr>
        <w:fldChar w:fldCharType="end"/>
      </w:r>
      <w:r w:rsidRPr="00157556">
        <w:rPr>
          <w:rFonts w:ascii="Flexo" w:hAnsi="Flexo"/>
          <w:sz w:val="20"/>
          <w:szCs w:val="20"/>
          <w:lang w:val="es-ES"/>
        </w:rPr>
        <w:t>) o hasta el desembolso total del Préstamo, lo que ocurra primero, conforme a lo acordado entre las partes.</w:t>
      </w:r>
    </w:p>
    <w:p w14:paraId="467E4229" w14:textId="4E8A030D" w:rsidR="002E74AE" w:rsidRPr="00157556" w:rsidRDefault="004D0264">
      <w:pPr>
        <w:pStyle w:val="xxxxxxxxxxxxmsonormal"/>
        <w:shd w:val="clear" w:color="auto" w:fill="FFFFFF"/>
        <w:ind w:left="426"/>
        <w:jc w:val="both"/>
        <w:rPr>
          <w:rFonts w:ascii="Flexo" w:hAnsi="Flexo"/>
          <w:lang w:val="es-MX"/>
        </w:rPr>
      </w:pPr>
      <w:r w:rsidRPr="00157556">
        <w:rPr>
          <w:rFonts w:ascii="Flexo" w:hAnsi="Flexo"/>
          <w:sz w:val="20"/>
          <w:szCs w:val="20"/>
          <w:lang w:val="es-ES"/>
        </w:rPr>
        <w:t>La comisión se calcula proporcionalmente por el tiempo transcurrido del Periodo de Disponibilidad y es equivalente al </w:t>
      </w:r>
      <w:r w:rsidRPr="00157556">
        <w:rPr>
          <w:rFonts w:ascii="Flexo" w:hAnsi="Flexo" w:cs="Arial"/>
          <w:b/>
          <w:sz w:val="20"/>
        </w:rPr>
        <w:fldChar w:fldCharType="begin">
          <w:ffData>
            <w:name w:val=""/>
            <w:enabled/>
            <w:calcOnExit w:val="0"/>
            <w:textInput>
              <w:default w:val="..........."/>
            </w:textInput>
          </w:ffData>
        </w:fldChar>
      </w:r>
      <w:r w:rsidRPr="00157556">
        <w:rPr>
          <w:rFonts w:ascii="Flexo" w:hAnsi="Flexo" w:cs="Arial"/>
          <w:b/>
          <w:sz w:val="20"/>
        </w:rPr>
        <w:instrText xml:space="preserve"> FORMTEXT </w:instrText>
      </w:r>
      <w:r w:rsidRPr="00157556">
        <w:rPr>
          <w:rFonts w:ascii="Flexo" w:hAnsi="Flexo" w:cs="Arial"/>
          <w:b/>
          <w:sz w:val="20"/>
        </w:rPr>
      </w:r>
      <w:r w:rsidRPr="00157556">
        <w:rPr>
          <w:rFonts w:ascii="Flexo" w:hAnsi="Flexo" w:cs="Arial"/>
          <w:b/>
          <w:sz w:val="20"/>
        </w:rPr>
        <w:fldChar w:fldCharType="separate"/>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Pr="00157556">
        <w:rPr>
          <w:rFonts w:ascii="Flexo" w:hAnsi="Flexo" w:cs="Arial"/>
          <w:b/>
          <w:sz w:val="20"/>
        </w:rPr>
        <w:fldChar w:fldCharType="end"/>
      </w:r>
      <w:r w:rsidRPr="00157556">
        <w:rPr>
          <w:rFonts w:ascii="Flexo" w:hAnsi="Flexo"/>
          <w:sz w:val="20"/>
          <w:szCs w:val="20"/>
          <w:lang w:val="es-ES"/>
        </w:rPr>
        <w:t>% del promedio diario de los saldos no desembolsados del Préstamo. </w:t>
      </w:r>
    </w:p>
    <w:p w14:paraId="74BCECAB" w14:textId="6F26E86B" w:rsidR="002E74AE" w:rsidRPr="00157556" w:rsidRDefault="004D0264">
      <w:pPr>
        <w:pStyle w:val="xxxxxxxxxxxxmsonormal"/>
        <w:shd w:val="clear" w:color="auto" w:fill="FFFFFF"/>
        <w:ind w:left="426"/>
        <w:jc w:val="both"/>
        <w:rPr>
          <w:rFonts w:ascii="Flexo" w:hAnsi="Flexo"/>
          <w:lang w:val="es-MX"/>
        </w:rPr>
      </w:pPr>
      <w:r w:rsidRPr="00157556">
        <w:rPr>
          <w:rFonts w:ascii="Flexo" w:hAnsi="Flexo"/>
          <w:sz w:val="20"/>
          <w:szCs w:val="20"/>
          <w:lang w:val="es-ES"/>
        </w:rPr>
        <w:t>Esta comisión será pagada con una periodicidad </w:t>
      </w:r>
      <w:r w:rsidRPr="00157556">
        <w:rPr>
          <w:rFonts w:ascii="Flexo" w:hAnsi="Flexo" w:cs="Arial"/>
          <w:b/>
          <w:sz w:val="20"/>
        </w:rPr>
        <w:fldChar w:fldCharType="begin">
          <w:ffData>
            <w:name w:val="Texto7"/>
            <w:enabled/>
            <w:calcOnExit w:val="0"/>
            <w:textInput>
              <w:default w:val="........................."/>
            </w:textInput>
          </w:ffData>
        </w:fldChar>
      </w:r>
      <w:r w:rsidRPr="00157556">
        <w:rPr>
          <w:rFonts w:ascii="Flexo" w:hAnsi="Flexo" w:cs="Arial"/>
          <w:b/>
          <w:sz w:val="20"/>
        </w:rPr>
        <w:instrText xml:space="preserve"> FORMTEXT </w:instrText>
      </w:r>
      <w:r w:rsidRPr="00157556">
        <w:rPr>
          <w:rFonts w:ascii="Flexo" w:hAnsi="Flexo" w:cs="Arial"/>
          <w:b/>
          <w:sz w:val="20"/>
        </w:rPr>
      </w:r>
      <w:r w:rsidRPr="00157556">
        <w:rPr>
          <w:rFonts w:ascii="Flexo" w:hAnsi="Flexo" w:cs="Arial"/>
          <w:b/>
          <w:sz w:val="20"/>
        </w:rPr>
        <w:fldChar w:fldCharType="separate"/>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00B420F7">
        <w:rPr>
          <w:rFonts w:ascii="Flexo" w:hAnsi="Flexo" w:cs="Arial"/>
          <w:b/>
          <w:sz w:val="20"/>
        </w:rPr>
        <w:t> </w:t>
      </w:r>
      <w:r w:rsidRPr="00157556">
        <w:rPr>
          <w:rFonts w:ascii="Flexo" w:hAnsi="Flexo" w:cs="Arial"/>
          <w:b/>
          <w:sz w:val="20"/>
        </w:rPr>
        <w:fldChar w:fldCharType="end"/>
      </w:r>
      <w:r w:rsidRPr="00157556">
        <w:rPr>
          <w:rFonts w:ascii="Flexo" w:hAnsi="Flexo" w:cs="Arial"/>
          <w:b/>
          <w:sz w:val="20"/>
        </w:rPr>
        <w:t xml:space="preserve"> </w:t>
      </w:r>
      <w:r w:rsidRPr="00157556">
        <w:rPr>
          <w:rFonts w:ascii="Flexo" w:hAnsi="Flexo"/>
          <w:sz w:val="20"/>
          <w:szCs w:val="20"/>
          <w:lang w:val="es-ES"/>
        </w:rPr>
        <w:t>e independientemente del motivo que origine el no desembolso.</w:t>
      </w:r>
    </w:p>
    <w:p w14:paraId="0ED04ACB" w14:textId="77777777" w:rsidR="002E74AE" w:rsidRPr="00157556" w:rsidRDefault="004D0264">
      <w:pPr>
        <w:ind w:left="426"/>
        <w:jc w:val="both"/>
        <w:rPr>
          <w:rFonts w:ascii="Flexo" w:hAnsi="Flexo" w:cs="Arial"/>
          <w:sz w:val="20"/>
        </w:rPr>
      </w:pPr>
      <w:r w:rsidRPr="00157556">
        <w:rPr>
          <w:rFonts w:ascii="Flexo" w:hAnsi="Flexo" w:cs="Arial"/>
          <w:b/>
          <w:sz w:val="20"/>
        </w:rPr>
        <w:t xml:space="preserve">Comisión por Pre-pago </w:t>
      </w:r>
    </w:p>
    <w:p w14:paraId="67D20C29" w14:textId="6BB3B931" w:rsidR="002E74AE" w:rsidRPr="00157556" w:rsidRDefault="004D0264">
      <w:pPr>
        <w:tabs>
          <w:tab w:val="left" w:pos="4500"/>
        </w:tabs>
        <w:ind w:left="426"/>
        <w:jc w:val="both"/>
        <w:rPr>
          <w:rFonts w:ascii="Flexo" w:hAnsi="Flexo" w:cs="Arial"/>
          <w:sz w:val="20"/>
        </w:rPr>
      </w:pPr>
      <w:r w:rsidRPr="00157556">
        <w:rPr>
          <w:rFonts w:ascii="Flexo" w:hAnsi="Flexo" w:cs="Arial"/>
          <w:sz w:val="20"/>
        </w:rPr>
        <w:t xml:space="preserve">EL CLIENTE queda facultado a realizar pre-pagos del Préstamo, en las fechas y por los montos que al efecto acuerde con EL BANCO, en cuyo caso se obliga a pagar la comisión equivalente al </w:t>
      </w:r>
      <w:r w:rsidRPr="00157556">
        <w:rPr>
          <w:rFonts w:ascii="Flexo" w:hAnsi="Flexo" w:cs="Arial"/>
          <w:sz w:val="20"/>
        </w:rPr>
        <w:fldChar w:fldCharType="begin">
          <w:ffData>
            <w:name w:val=""/>
            <w:enabled/>
            <w:calcOnExit w:val="0"/>
            <w:textInput>
              <w:default w:val="....."/>
              <w:maxLength w:val="5"/>
            </w:textInput>
          </w:ffData>
        </w:fldChar>
      </w:r>
      <w:r w:rsidRPr="00157556">
        <w:rPr>
          <w:rFonts w:ascii="Flexo" w:hAnsi="Flexo" w:cs="Arial"/>
          <w:sz w:val="20"/>
        </w:rPr>
        <w:instrText xml:space="preserve"> FORMTEXT </w:instrText>
      </w:r>
      <w:r w:rsidRPr="00157556">
        <w:rPr>
          <w:rFonts w:ascii="Flexo" w:hAnsi="Flexo" w:cs="Arial"/>
          <w:sz w:val="20"/>
        </w:rPr>
      </w:r>
      <w:r w:rsidRPr="00157556">
        <w:rPr>
          <w:rFonts w:ascii="Flexo" w:hAnsi="Flexo" w:cs="Arial"/>
          <w:sz w:val="20"/>
        </w:rPr>
        <w:fldChar w:fldCharType="separate"/>
      </w:r>
      <w:r w:rsidR="0072757D">
        <w:rPr>
          <w:rFonts w:ascii="Flexo" w:hAnsi="Flexo" w:cs="Arial"/>
          <w:sz w:val="20"/>
        </w:rPr>
        <w:t>1.50</w:t>
      </w:r>
      <w:r w:rsidRPr="00157556">
        <w:rPr>
          <w:rFonts w:ascii="Flexo" w:hAnsi="Flexo" w:cs="Arial"/>
          <w:sz w:val="20"/>
        </w:rPr>
        <w:fldChar w:fldCharType="end"/>
      </w:r>
      <w:r w:rsidRPr="00157556">
        <w:rPr>
          <w:rFonts w:ascii="Flexo" w:hAnsi="Flexo" w:cs="Arial"/>
          <w:sz w:val="20"/>
        </w:rPr>
        <w:t xml:space="preserve">% sobre el capital materia del pre-pago, importe que se multiplicará por el número de años o fracción de los mismos pendientes de pago, considerando como tope máximo de dicha comisión </w:t>
      </w:r>
      <w:r w:rsidRPr="00157556">
        <w:rPr>
          <w:rFonts w:ascii="Flexo" w:hAnsi="Flexo" w:cs="Arial"/>
          <w:sz w:val="20"/>
        </w:rPr>
        <w:fldChar w:fldCharType="begin">
          <w:ffData>
            <w:name w:val=""/>
            <w:enabled/>
            <w:calcOnExit w:val="0"/>
            <w:textInput>
              <w:default w:val="....."/>
              <w:maxLength w:val="5"/>
            </w:textInput>
          </w:ffData>
        </w:fldChar>
      </w:r>
      <w:r w:rsidRPr="00157556">
        <w:rPr>
          <w:rFonts w:ascii="Flexo" w:hAnsi="Flexo" w:cs="Arial"/>
          <w:sz w:val="20"/>
        </w:rPr>
        <w:instrText xml:space="preserve"> FORMTEXT </w:instrText>
      </w:r>
      <w:r w:rsidRPr="00157556">
        <w:rPr>
          <w:rFonts w:ascii="Flexo" w:hAnsi="Flexo" w:cs="Arial"/>
          <w:sz w:val="20"/>
        </w:rPr>
      </w:r>
      <w:r w:rsidRPr="00157556">
        <w:rPr>
          <w:rFonts w:ascii="Flexo" w:hAnsi="Flexo" w:cs="Arial"/>
          <w:sz w:val="20"/>
        </w:rPr>
        <w:fldChar w:fldCharType="separate"/>
      </w:r>
      <w:r w:rsidR="0072757D">
        <w:rPr>
          <w:rFonts w:ascii="Flexo" w:hAnsi="Flexo" w:cs="Arial"/>
          <w:noProof/>
          <w:sz w:val="20"/>
        </w:rPr>
        <w:t>5.00</w:t>
      </w:r>
      <w:r w:rsidRPr="00157556">
        <w:rPr>
          <w:rFonts w:ascii="Flexo" w:hAnsi="Flexo" w:cs="Arial"/>
          <w:sz w:val="20"/>
        </w:rPr>
        <w:fldChar w:fldCharType="end"/>
      </w:r>
      <w:r w:rsidRPr="00157556">
        <w:rPr>
          <w:rFonts w:ascii="Flexo" w:hAnsi="Flexo" w:cs="Arial"/>
          <w:sz w:val="20"/>
        </w:rPr>
        <w:t xml:space="preserve">% sobre el capital materia del pre-pago. </w:t>
      </w:r>
    </w:p>
    <w:p w14:paraId="00296680" w14:textId="77777777" w:rsidR="002E74AE" w:rsidRPr="00157556" w:rsidRDefault="004D0264">
      <w:pPr>
        <w:tabs>
          <w:tab w:val="left" w:pos="4500"/>
        </w:tabs>
        <w:ind w:left="426"/>
        <w:jc w:val="both"/>
        <w:rPr>
          <w:rFonts w:ascii="Flexo" w:hAnsi="Flexo" w:cs="Arial"/>
          <w:sz w:val="20"/>
        </w:rPr>
      </w:pPr>
      <w:r w:rsidRPr="00157556">
        <w:rPr>
          <w:rFonts w:ascii="Flexo" w:hAnsi="Flexo"/>
          <w:sz w:val="20"/>
        </w:rPr>
        <w:t xml:space="preserve">En caso el pre-pago se realice con fondos provenientes de alguna entidad financiera diferente a EL BANCO o se origine con el fin de reemplazar este financiamiento por uno de alguna entidad financiera diferente a EL BANCO, la comisión por pre-pago aplicable será del 4% </w:t>
      </w:r>
      <w:r w:rsidRPr="00157556">
        <w:rPr>
          <w:rFonts w:ascii="Flexo" w:hAnsi="Flexo" w:cs="Arial"/>
          <w:sz w:val="20"/>
        </w:rPr>
        <w:t>sobre el capital materia del pre-pago, importe que se multiplicará por el número de años o fracción de los mismos pendientes de pago</w:t>
      </w:r>
      <w:r w:rsidRPr="00157556">
        <w:rPr>
          <w:rFonts w:ascii="Flexo" w:hAnsi="Flexo"/>
          <w:sz w:val="20"/>
        </w:rPr>
        <w:t>. Esta condición prevalece sobre las tasas de pre-pago determinadas en el párrafo anterior.</w:t>
      </w:r>
    </w:p>
    <w:p w14:paraId="4F4DFBAA" w14:textId="77777777" w:rsidR="002E74AE" w:rsidRPr="00157556" w:rsidRDefault="002E74AE">
      <w:pPr>
        <w:tabs>
          <w:tab w:val="left" w:pos="4500"/>
        </w:tabs>
        <w:jc w:val="both"/>
        <w:rPr>
          <w:rFonts w:ascii="Flexo" w:hAnsi="Flexo" w:cs="Arial"/>
          <w:sz w:val="20"/>
        </w:rPr>
      </w:pPr>
    </w:p>
    <w:p w14:paraId="7DBC8751" w14:textId="77777777" w:rsidR="002E74AE" w:rsidRPr="00157556" w:rsidRDefault="004D0264">
      <w:pPr>
        <w:tabs>
          <w:tab w:val="left" w:pos="0"/>
        </w:tabs>
        <w:suppressAutoHyphens/>
        <w:jc w:val="both"/>
        <w:rPr>
          <w:rFonts w:ascii="Flexo" w:hAnsi="Flexo" w:cs="Arial"/>
          <w:b/>
          <w:spacing w:val="-3"/>
          <w:sz w:val="20"/>
        </w:rPr>
      </w:pPr>
      <w:r w:rsidRPr="00157556">
        <w:rPr>
          <w:rFonts w:ascii="Flexo" w:hAnsi="Flexo" w:cs="Arial"/>
          <w:b/>
          <w:spacing w:val="-3"/>
          <w:sz w:val="20"/>
        </w:rPr>
        <w:t xml:space="preserve">TERCERO: </w:t>
      </w:r>
      <w:r w:rsidRPr="00157556">
        <w:rPr>
          <w:rFonts w:ascii="Flexo" w:hAnsi="Flexo" w:cs="Arial"/>
          <w:b/>
          <w:sz w:val="20"/>
          <w:u w:val="single"/>
        </w:rPr>
        <w:t>INCREMENTO DE COSTOS</w:t>
      </w:r>
    </w:p>
    <w:p w14:paraId="44A01F7E" w14:textId="77777777" w:rsidR="002E74AE" w:rsidRPr="00157556" w:rsidRDefault="004D0264">
      <w:pPr>
        <w:pStyle w:val="Textoindependiente"/>
        <w:rPr>
          <w:rFonts w:ascii="Flexo" w:hAnsi="Flexo"/>
          <w:color w:val="auto"/>
          <w:sz w:val="20"/>
          <w:lang w:val="es-PE"/>
        </w:rPr>
      </w:pPr>
      <w:r w:rsidRPr="00157556">
        <w:rPr>
          <w:rFonts w:ascii="Flexo" w:hAnsi="Flexo"/>
          <w:color w:val="auto"/>
          <w:sz w:val="20"/>
          <w:lang w:val="es-PE"/>
        </w:rPr>
        <w:t xml:space="preserve">EL BANCO se reserva el derecho de incrementar los costos del Préstamo como consecuencia de –entre otros- cualquier incremento en los costos del dinero y que se derive de cambios en el régimen tributario, incrementos o modificaciones del régimen de encaje, cambios en la interpretación de la legislación aplicable por alguna corte o autoridad competente o en la legislación o regulaciones bancarias peruanas, ya sea por disposición del Banco Central de Reserva del Perú u otra autoridad gubernamental competente.  Para compensar dichos costos incrementales, EL BANCO estará facultado –a su solo criterio- a reajustar la tasa de interés compensatorio o requerir el pago de una comisión especial, bastando para ello que curse una comunicación escrita a EL CLIENTE notificando y sustentando el cambio de tasa o el requerimiento de pago. </w:t>
      </w:r>
    </w:p>
    <w:p w14:paraId="4DE5025C" w14:textId="77777777" w:rsidR="002E74AE" w:rsidRPr="00157556" w:rsidRDefault="002E74AE">
      <w:pPr>
        <w:tabs>
          <w:tab w:val="left" w:pos="0"/>
        </w:tabs>
        <w:suppressAutoHyphens/>
        <w:jc w:val="both"/>
        <w:rPr>
          <w:rFonts w:ascii="Flexo" w:hAnsi="Flexo" w:cs="Arial"/>
          <w:color w:val="000000"/>
          <w:sz w:val="20"/>
        </w:rPr>
      </w:pPr>
    </w:p>
    <w:p w14:paraId="6598583D" w14:textId="77777777" w:rsidR="002E74AE" w:rsidRPr="00157556" w:rsidRDefault="004D0264">
      <w:pPr>
        <w:tabs>
          <w:tab w:val="left" w:pos="0"/>
        </w:tabs>
        <w:suppressAutoHyphens/>
        <w:jc w:val="both"/>
        <w:rPr>
          <w:rFonts w:ascii="Flexo" w:hAnsi="Flexo" w:cs="Arial"/>
          <w:color w:val="000000"/>
          <w:spacing w:val="-3"/>
          <w:sz w:val="20"/>
        </w:rPr>
      </w:pPr>
      <w:r w:rsidRPr="00157556">
        <w:rPr>
          <w:rFonts w:ascii="Flexo" w:hAnsi="Flexo" w:cs="Arial"/>
          <w:b/>
          <w:color w:val="000000"/>
          <w:spacing w:val="-3"/>
          <w:sz w:val="20"/>
        </w:rPr>
        <w:t xml:space="preserve">CUARTO: </w:t>
      </w:r>
      <w:r w:rsidRPr="00157556">
        <w:rPr>
          <w:rFonts w:ascii="Flexo" w:hAnsi="Flexo" w:cs="Arial"/>
          <w:b/>
          <w:color w:val="000000"/>
          <w:spacing w:val="-3"/>
          <w:sz w:val="20"/>
          <w:u w:val="single"/>
        </w:rPr>
        <w:t>OBLIGACIONES DEL CLIENTE</w:t>
      </w:r>
    </w:p>
    <w:p w14:paraId="207E0DAE" w14:textId="77777777" w:rsidR="002E74AE" w:rsidRPr="00157556" w:rsidRDefault="004D0264">
      <w:pPr>
        <w:tabs>
          <w:tab w:val="left" w:pos="0"/>
        </w:tabs>
        <w:suppressAutoHyphens/>
        <w:jc w:val="both"/>
        <w:rPr>
          <w:rFonts w:ascii="Flexo" w:hAnsi="Flexo" w:cs="Arial"/>
          <w:color w:val="000000"/>
          <w:spacing w:val="-3"/>
          <w:sz w:val="20"/>
        </w:rPr>
      </w:pPr>
      <w:r w:rsidRPr="00157556">
        <w:rPr>
          <w:rFonts w:ascii="Flexo" w:hAnsi="Flexo" w:cs="Arial"/>
          <w:color w:val="000000"/>
          <w:spacing w:val="-3"/>
          <w:sz w:val="20"/>
        </w:rPr>
        <w:t>EL CLIENTE asume las siguientes obligaciones frente a EL BANCO:</w:t>
      </w:r>
    </w:p>
    <w:p w14:paraId="1EDF86CF" w14:textId="46024EED" w:rsidR="002E74AE" w:rsidRPr="00157556" w:rsidRDefault="004D0264">
      <w:pPr>
        <w:numPr>
          <w:ilvl w:val="1"/>
          <w:numId w:val="4"/>
        </w:numPr>
        <w:ind w:left="567" w:hanging="567"/>
        <w:jc w:val="both"/>
        <w:rPr>
          <w:rFonts w:ascii="Flexo" w:hAnsi="Flexo" w:cs="Arial"/>
          <w:bCs/>
          <w:sz w:val="20"/>
        </w:rPr>
      </w:pPr>
      <w:r w:rsidRPr="00157556">
        <w:rPr>
          <w:rFonts w:ascii="Flexo" w:hAnsi="Flexo" w:cs="Arial"/>
          <w:bCs/>
          <w:sz w:val="20"/>
        </w:rPr>
        <w:t xml:space="preserve">Destinar el Préstamo a </w:t>
      </w:r>
      <w:r w:rsidR="000727CB" w:rsidRPr="00157556">
        <w:rPr>
          <w:rFonts w:ascii="Flexo" w:hAnsi="Flexo"/>
          <w:b/>
          <w:sz w:val="20"/>
        </w:rPr>
        <w:fldChar w:fldCharType="begin">
          <w:ffData>
            <w:name w:val=""/>
            <w:enabled/>
            <w:calcOnExit w:val="0"/>
            <w:textInput>
              <w:default w:val="........................................................................"/>
              <w:maxLength w:val="72"/>
            </w:textInput>
          </w:ffData>
        </w:fldChar>
      </w:r>
      <w:r w:rsidR="000727CB" w:rsidRPr="00157556">
        <w:rPr>
          <w:rFonts w:ascii="Flexo" w:hAnsi="Flexo"/>
          <w:b/>
          <w:sz w:val="20"/>
        </w:rPr>
        <w:instrText xml:space="preserve"> FORMTEXT </w:instrText>
      </w:r>
      <w:r w:rsidR="000727CB" w:rsidRPr="00157556">
        <w:rPr>
          <w:rFonts w:ascii="Flexo" w:hAnsi="Flexo"/>
          <w:b/>
          <w:sz w:val="20"/>
        </w:rPr>
      </w:r>
      <w:r w:rsidR="000727CB" w:rsidRPr="00157556">
        <w:rPr>
          <w:rFonts w:ascii="Flexo" w:hAnsi="Flexo"/>
          <w:b/>
          <w:sz w:val="20"/>
        </w:rPr>
        <w:fldChar w:fldCharType="separate"/>
      </w:r>
      <w:r w:rsidR="005F6988" w:rsidRPr="005F6988">
        <w:rPr>
          <w:rFonts w:ascii="Flexo" w:hAnsi="Flexo"/>
          <w:b/>
          <w:sz w:val="20"/>
        </w:rPr>
        <w:t xml:space="preserve">compra de contenedor refrigerado </w:t>
      </w:r>
      <w:r w:rsidR="005F6988">
        <w:rPr>
          <w:rFonts w:ascii="Flexo" w:hAnsi="Flexo"/>
          <w:b/>
          <w:sz w:val="20"/>
        </w:rPr>
        <w:t>.</w:t>
      </w:r>
      <w:r w:rsidR="005F6988">
        <w:rPr>
          <w:rFonts w:ascii="Flexo" w:hAnsi="Flexo"/>
          <w:b/>
          <w:sz w:val="20"/>
        </w:rPr>
        <w:t> </w:t>
      </w:r>
      <w:r w:rsidR="005F6988">
        <w:rPr>
          <w:rFonts w:ascii="Flexo" w:hAnsi="Flexo"/>
          <w:b/>
          <w:sz w:val="20"/>
        </w:rPr>
        <w:t> </w:t>
      </w:r>
      <w:r w:rsidR="005F6988">
        <w:rPr>
          <w:rFonts w:ascii="Flexo" w:hAnsi="Flexo"/>
          <w:b/>
          <w:sz w:val="20"/>
        </w:rPr>
        <w:t> </w:t>
      </w:r>
      <w:r w:rsidR="005F6988">
        <w:rPr>
          <w:rFonts w:ascii="Flexo" w:hAnsi="Flexo"/>
          <w:b/>
          <w:sz w:val="20"/>
        </w:rPr>
        <w:t> </w:t>
      </w:r>
      <w:r w:rsidR="005F6988">
        <w:rPr>
          <w:rFonts w:ascii="Flexo" w:hAnsi="Flexo"/>
          <w:b/>
          <w:sz w:val="20"/>
        </w:rPr>
        <w:t> </w:t>
      </w:r>
      <w:r w:rsidR="000727CB" w:rsidRPr="00157556">
        <w:rPr>
          <w:rFonts w:ascii="Flexo" w:hAnsi="Flexo"/>
          <w:b/>
          <w:sz w:val="20"/>
        </w:rPr>
        <w:fldChar w:fldCharType="end"/>
      </w:r>
      <w:r w:rsidR="000727CB" w:rsidRPr="00157556">
        <w:rPr>
          <w:rFonts w:ascii="Flexo" w:hAnsi="Flexo"/>
          <w:b/>
          <w:sz w:val="20"/>
        </w:rPr>
        <w:t xml:space="preserve">. </w:t>
      </w:r>
      <w:r w:rsidR="000727CB" w:rsidRPr="00157556">
        <w:rPr>
          <w:rFonts w:ascii="Flexo" w:hAnsi="Flexo" w:cs="Arial"/>
          <w:bCs/>
          <w:sz w:val="20"/>
        </w:rPr>
        <w:t xml:space="preserve"> </w:t>
      </w:r>
    </w:p>
    <w:p w14:paraId="00436854" w14:textId="77777777" w:rsidR="002E74AE" w:rsidRPr="00157556" w:rsidRDefault="004D0264">
      <w:pPr>
        <w:numPr>
          <w:ilvl w:val="1"/>
          <w:numId w:val="4"/>
        </w:numPr>
        <w:ind w:left="567" w:hanging="567"/>
        <w:jc w:val="both"/>
        <w:rPr>
          <w:rFonts w:ascii="Flexo" w:hAnsi="Flexo" w:cs="Arial"/>
          <w:color w:val="000000"/>
          <w:spacing w:val="-3"/>
          <w:sz w:val="20"/>
        </w:rPr>
      </w:pPr>
      <w:r w:rsidRPr="00157556">
        <w:rPr>
          <w:rFonts w:ascii="Flexo" w:hAnsi="Flexo" w:cs="Arial"/>
          <w:color w:val="000000"/>
          <w:spacing w:val="-3"/>
          <w:sz w:val="20"/>
        </w:rPr>
        <w:t xml:space="preserve">Proporcionar toda aquella información que solicite EL BANCO, previo requerimiento por escrito.  De ser necesario, EL CLIENTE dará acceso a sus instalaciones, dentro del horario de oficina, a fin de que EL BANCO pueda verificar sus registros contables y/o archivos.  Los gastos en los que EL BANCO incurra para efectuar las auditorías, estudios e inspecciones serán asumidos por EL CLIENTE. </w:t>
      </w:r>
    </w:p>
    <w:p w14:paraId="350609AD"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z w:val="20"/>
        </w:rPr>
        <w:t xml:space="preserve">Comunicar expresamente a EL BANCO, dentro de un plazo razonable, sobre cualquier hecho o circunstancia que pudiere dar origen a un deterioro en sus ingresos, utilidades, capacidad de pago y/o situación financiera o de vinculación con terceros y, en general, de cualquier hecho relevante que le afecte y que pueda constituir un riesgo de incumplimiento de cualesquiera de sus obligaciones frente a EL BANCO. </w:t>
      </w:r>
    </w:p>
    <w:p w14:paraId="43ADFD4D"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 xml:space="preserve">Remitir a EL BANCO, dentro de 120 días calendario desde la fecha de cierre de cada ejercicio económico, el balance general y el estado de pérdidas y ganancias de dicho ejercicio. </w:t>
      </w:r>
    </w:p>
    <w:p w14:paraId="04DB57D4"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Constituir o hacer que se constituyan a favor de EL BANCO y a solo requerimiento de este, garantías preferentes, suficientes y a plena satisfacción de EL BANCO, en respaldo de las obligaciones contraídas por EL CLIENTE en virtud del Contrato, sobre bienes de su propiedad o sobre cualquier otro bien aceptable para EL BANCO;</w:t>
      </w:r>
    </w:p>
    <w:p w14:paraId="6DC52639"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De ser el caso, sustituir</w:t>
      </w:r>
      <w:r w:rsidRPr="00157556">
        <w:rPr>
          <w:rFonts w:ascii="Flexo" w:hAnsi="Flexo" w:cs="Arial"/>
          <w:spacing w:val="-3"/>
          <w:sz w:val="20"/>
        </w:rPr>
        <w:t xml:space="preserve"> al fiador cuando este  fallezca o </w:t>
      </w:r>
      <w:r w:rsidRPr="00157556">
        <w:rPr>
          <w:rFonts w:ascii="Flexo" w:hAnsi="Flexo" w:cs="Arial"/>
          <w:sz w:val="20"/>
        </w:rPr>
        <w:t xml:space="preserve">resulte sometido a cualquiera de los procedimientos concursales regulados en </w:t>
      </w:r>
      <w:smartTag w:uri="urn:schemas-microsoft-com:office:smarttags" w:element="PersonName">
        <w:smartTagPr>
          <w:attr w:name="ProductID" w:val="la Ley N"/>
        </w:smartTagPr>
        <w:r w:rsidRPr="00157556">
          <w:rPr>
            <w:rFonts w:ascii="Flexo" w:hAnsi="Flexo" w:cs="Arial"/>
            <w:sz w:val="20"/>
          </w:rPr>
          <w:t>la Ley N</w:t>
        </w:r>
      </w:smartTag>
      <w:r w:rsidRPr="00157556">
        <w:rPr>
          <w:rFonts w:ascii="Flexo" w:hAnsi="Flexo" w:cs="Arial"/>
          <w:sz w:val="20"/>
        </w:rPr>
        <w:t xml:space="preserve">° 27809, Ley General del Sistema Concursal, o cualquier norma que en el futuro la modifique, sustituya o reemplace, bajo cualesquiera de las causales establecidas en dichas normas; o se acoja a regulaciones sectoriales especiales que impliquen una alteración de las condiciones originales del Préstamo; o ingrese a un </w:t>
      </w:r>
      <w:r w:rsidRPr="00157556">
        <w:rPr>
          <w:rFonts w:ascii="Flexo" w:hAnsi="Flexo" w:cs="Arial"/>
          <w:spacing w:val="-3"/>
          <w:sz w:val="20"/>
        </w:rPr>
        <w:t xml:space="preserve">procedimiento de disolución y liquidación societaria; o desmejore su capacidad de pago de obligaciones. </w:t>
      </w:r>
    </w:p>
    <w:p w14:paraId="3F583A1D"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Autorizar a EL BANCO para que pueda hacer publicidad sobre el otorgamiento del Préstamo.</w:t>
      </w:r>
    </w:p>
    <w:p w14:paraId="36BA4978"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Cumplir oportunamente con sus obligaciones financieras, tributarias,  ambientales y laborales.</w:t>
      </w:r>
    </w:p>
    <w:p w14:paraId="23A15FC1"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sz w:val="20"/>
        </w:rPr>
        <w:lastRenderedPageBreak/>
        <w:t xml:space="preserve">Recabar el consentimiento previo y por escrito de EL BANCO para celebrar cualquier acto o contrato oneroso o gratuito sobre </w:t>
      </w:r>
      <w:r w:rsidRPr="00157556">
        <w:rPr>
          <w:rFonts w:ascii="Flexo" w:hAnsi="Flexo" w:cs="Arial"/>
          <w:iCs/>
          <w:spacing w:val="-3"/>
          <w:sz w:val="20"/>
        </w:rPr>
        <w:t xml:space="preserve">los activos fijos necesarios para mantener su producción y ventas actuales y estimadas. </w:t>
      </w:r>
    </w:p>
    <w:p w14:paraId="00E33CD1" w14:textId="77777777" w:rsidR="002E74AE" w:rsidRPr="00157556" w:rsidRDefault="004D0264">
      <w:pPr>
        <w:numPr>
          <w:ilvl w:val="1"/>
          <w:numId w:val="4"/>
        </w:numPr>
        <w:tabs>
          <w:tab w:val="left" w:pos="0"/>
        </w:tabs>
        <w:suppressAutoHyphens/>
        <w:ind w:left="567" w:hanging="567"/>
        <w:jc w:val="both"/>
        <w:rPr>
          <w:rFonts w:ascii="Flexo" w:hAnsi="Flexo" w:cs="Arial"/>
          <w:sz w:val="20"/>
        </w:rPr>
      </w:pPr>
      <w:r w:rsidRPr="00157556">
        <w:rPr>
          <w:rFonts w:ascii="Flexo" w:hAnsi="Flexo" w:cs="Arial"/>
          <w:sz w:val="20"/>
        </w:rPr>
        <w:t xml:space="preserve">Canalizar a través de cuentas abiertas en EL BANCO </w:t>
      </w:r>
      <w:bookmarkStart w:id="4" w:name="_Hlk25058573"/>
      <w:r w:rsidRPr="00157556">
        <w:rPr>
          <w:rFonts w:ascii="Flexo" w:hAnsi="Flexo" w:cs="Arial"/>
          <w:sz w:val="20"/>
        </w:rPr>
        <w:t xml:space="preserve">el 50% del total de </w:t>
      </w:r>
      <w:bookmarkEnd w:id="4"/>
      <w:r w:rsidRPr="00157556">
        <w:rPr>
          <w:rFonts w:ascii="Flexo" w:hAnsi="Flexo" w:cs="Arial"/>
          <w:sz w:val="20"/>
        </w:rPr>
        <w:t xml:space="preserve">los ingresos y flujos que genere por la realización de las operaciones propias del giro de su negocio. </w:t>
      </w:r>
    </w:p>
    <w:p w14:paraId="28A0DF44" w14:textId="77777777" w:rsidR="002E74AE" w:rsidRPr="00157556" w:rsidRDefault="004D0264">
      <w:pPr>
        <w:numPr>
          <w:ilvl w:val="1"/>
          <w:numId w:val="4"/>
        </w:numPr>
        <w:tabs>
          <w:tab w:val="left" w:pos="0"/>
        </w:tabs>
        <w:suppressAutoHyphens/>
        <w:ind w:left="567" w:hanging="567"/>
        <w:jc w:val="both"/>
        <w:rPr>
          <w:rFonts w:ascii="Flexo" w:hAnsi="Flexo" w:cs="Arial"/>
          <w:sz w:val="20"/>
        </w:rPr>
      </w:pPr>
      <w:r w:rsidRPr="00157556">
        <w:rPr>
          <w:rFonts w:ascii="Flexo" w:hAnsi="Flexo" w:cs="Arial"/>
          <w:sz w:val="20"/>
        </w:rPr>
        <w:t xml:space="preserve">Abstenerse de participar, sin la previa autorización escrita de EL BANCO, en algún proceso de transformación, reorganización social, liquidación, adquisición, fusión o escisión. </w:t>
      </w:r>
    </w:p>
    <w:p w14:paraId="3EA1F62B" w14:textId="77777777" w:rsidR="002E74AE" w:rsidRPr="00157556" w:rsidRDefault="004D0264">
      <w:pPr>
        <w:numPr>
          <w:ilvl w:val="1"/>
          <w:numId w:val="4"/>
        </w:numPr>
        <w:tabs>
          <w:tab w:val="left" w:pos="0"/>
        </w:tabs>
        <w:suppressAutoHyphens/>
        <w:ind w:left="567" w:hanging="567"/>
        <w:jc w:val="both"/>
        <w:rPr>
          <w:rFonts w:ascii="Flexo" w:hAnsi="Flexo" w:cs="Arial"/>
          <w:sz w:val="20"/>
        </w:rPr>
      </w:pPr>
      <w:r w:rsidRPr="00157556">
        <w:rPr>
          <w:rFonts w:ascii="Flexo" w:hAnsi="Flexo" w:cs="Arial"/>
          <w:sz w:val="20"/>
        </w:rPr>
        <w:t xml:space="preserve">Abstenerse de adquirir directa o indirectamente, acciones o activos de otras empresas, si como consecuencia de dicha adquisición EL CLIENTE pudiera incumplir sus obligaciones contractuales. </w:t>
      </w:r>
    </w:p>
    <w:p w14:paraId="666D9304" w14:textId="77777777" w:rsidR="002E74AE" w:rsidRPr="00157556" w:rsidRDefault="004D0264">
      <w:pPr>
        <w:numPr>
          <w:ilvl w:val="1"/>
          <w:numId w:val="4"/>
        </w:numPr>
        <w:tabs>
          <w:tab w:val="left" w:pos="0"/>
        </w:tabs>
        <w:suppressAutoHyphens/>
        <w:ind w:left="567" w:hanging="567"/>
        <w:jc w:val="both"/>
        <w:rPr>
          <w:rFonts w:ascii="Flexo" w:hAnsi="Flexo" w:cs="Arial"/>
          <w:sz w:val="20"/>
        </w:rPr>
      </w:pPr>
      <w:r w:rsidRPr="00157556">
        <w:rPr>
          <w:rFonts w:ascii="Flexo" w:hAnsi="Flexo" w:cs="Arial"/>
          <w:sz w:val="20"/>
        </w:rPr>
        <w:t>Abstenerse de participar en procesos que pudieran ocasionar un  cambio en el Control Efectivo de EL CLIENTE. Se entiende como Control Efectivo cuando una persona (natural o jurídica)  respecto de otra persona jurídica:</w:t>
      </w:r>
    </w:p>
    <w:p w14:paraId="14ADFC3D" w14:textId="77777777" w:rsidR="002E74AE" w:rsidRPr="00157556" w:rsidRDefault="004D0264">
      <w:pPr>
        <w:pStyle w:val="Prrafodelista"/>
        <w:numPr>
          <w:ilvl w:val="0"/>
          <w:numId w:val="6"/>
        </w:numPr>
        <w:spacing w:after="0" w:line="240" w:lineRule="auto"/>
        <w:ind w:left="1281" w:hanging="357"/>
        <w:jc w:val="both"/>
        <w:rPr>
          <w:rFonts w:ascii="Flexo" w:eastAsia="Times New Roman" w:hAnsi="Flexo" w:cs="Arial"/>
          <w:sz w:val="20"/>
          <w:szCs w:val="20"/>
        </w:rPr>
      </w:pPr>
      <w:r w:rsidRPr="00157556">
        <w:rPr>
          <w:rFonts w:ascii="Flexo" w:eastAsia="Times New Roman" w:hAnsi="Flexo" w:cs="Arial"/>
          <w:sz w:val="20"/>
          <w:szCs w:val="20"/>
        </w:rPr>
        <w:t>Es propietaria, de manera directa o indirecta, de más del cincuenta por ciento (50%) de las acciones con derecho a voto en su junta general de accionistas;</w:t>
      </w:r>
    </w:p>
    <w:p w14:paraId="71B26655" w14:textId="77777777" w:rsidR="002E74AE" w:rsidRPr="00157556" w:rsidRDefault="004D0264">
      <w:pPr>
        <w:pStyle w:val="Prrafodelista"/>
        <w:numPr>
          <w:ilvl w:val="0"/>
          <w:numId w:val="6"/>
        </w:numPr>
        <w:spacing w:after="0" w:line="240" w:lineRule="auto"/>
        <w:ind w:left="1281" w:hanging="357"/>
        <w:jc w:val="both"/>
        <w:rPr>
          <w:rFonts w:ascii="Flexo" w:eastAsia="Times New Roman" w:hAnsi="Flexo" w:cs="Arial"/>
          <w:sz w:val="20"/>
          <w:szCs w:val="20"/>
        </w:rPr>
      </w:pPr>
      <w:r w:rsidRPr="00157556">
        <w:rPr>
          <w:rFonts w:ascii="Flexo" w:eastAsia="Times New Roman" w:hAnsi="Flexo" w:cs="Arial"/>
          <w:sz w:val="20"/>
          <w:szCs w:val="20"/>
        </w:rPr>
        <w:t>Sin contar con más del cincuenta por ciento (50%) de los derechos de voto en su junta general de accionistas, puede designar o remover a más del cincuenta por ciento (50%) de los miembros del Directorio u órgano equivalente;</w:t>
      </w:r>
    </w:p>
    <w:p w14:paraId="640CB13B" w14:textId="77777777" w:rsidR="002E74AE" w:rsidRPr="00157556" w:rsidRDefault="004D0264">
      <w:pPr>
        <w:pStyle w:val="Prrafodelista"/>
        <w:numPr>
          <w:ilvl w:val="0"/>
          <w:numId w:val="6"/>
        </w:numPr>
        <w:spacing w:after="0" w:line="240" w:lineRule="auto"/>
        <w:ind w:left="1281" w:hanging="357"/>
        <w:jc w:val="both"/>
        <w:rPr>
          <w:rFonts w:ascii="Flexo" w:eastAsia="Times New Roman" w:hAnsi="Flexo" w:cs="Arial"/>
          <w:sz w:val="20"/>
          <w:szCs w:val="20"/>
        </w:rPr>
      </w:pPr>
      <w:r w:rsidRPr="00157556">
        <w:rPr>
          <w:rFonts w:ascii="Flexo" w:eastAsia="Times New Roman" w:hAnsi="Flexo" w:cs="Arial"/>
          <w:sz w:val="20"/>
          <w:szCs w:val="20"/>
        </w:rPr>
        <w:t>Posee, de manera directa o indirecta, una representación en su Directorio, u órgano equivalente, superior al cincuenta por ciento (50%) de sus integrantes; o,</w:t>
      </w:r>
    </w:p>
    <w:p w14:paraId="55F80311" w14:textId="77777777" w:rsidR="002E74AE" w:rsidRPr="00157556" w:rsidRDefault="004D0264">
      <w:pPr>
        <w:pStyle w:val="Prrafodelista"/>
        <w:numPr>
          <w:ilvl w:val="0"/>
          <w:numId w:val="6"/>
        </w:numPr>
        <w:spacing w:after="0" w:line="240" w:lineRule="auto"/>
        <w:ind w:left="1281" w:hanging="357"/>
        <w:jc w:val="both"/>
        <w:rPr>
          <w:rFonts w:ascii="Flexo" w:hAnsi="Flexo" w:cs="Arial"/>
          <w:sz w:val="20"/>
          <w:szCs w:val="20"/>
          <w:lang w:val="es-ES"/>
        </w:rPr>
      </w:pPr>
      <w:r w:rsidRPr="00157556">
        <w:rPr>
          <w:rFonts w:ascii="Flexo" w:eastAsia="Times New Roman" w:hAnsi="Flexo" w:cs="Arial"/>
          <w:sz w:val="20"/>
          <w:szCs w:val="20"/>
        </w:rPr>
        <w:t>Por cualquier medio no previsto anteriormente (sea contractual o no) controla el poder de decisión al interior de la otra persona.</w:t>
      </w:r>
      <w:r w:rsidRPr="00157556">
        <w:rPr>
          <w:rFonts w:ascii="Flexo" w:hAnsi="Flexo" w:cs="Arial"/>
          <w:sz w:val="20"/>
          <w:szCs w:val="20"/>
          <w:lang w:val="es-ES"/>
        </w:rPr>
        <w:t xml:space="preserve"> </w:t>
      </w:r>
    </w:p>
    <w:p w14:paraId="269A8CD4"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Abstenerse de pre-pagar deudas adquiridas con instituciones del sistema financiero nacional y/o del extranjero y/o cualquier otra persona natural y/o jurídica, cuando dicho pre-pago perjudique la posición de EL BANCO.</w:t>
      </w:r>
    </w:p>
    <w:p w14:paraId="121958D7"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Abstenerse de cambiar el giro del negocio o incursionar, directa o indirectamente, en alguna actividad no relacionada a su objeto social, salvo autorización expresa de EL BANCO.</w:t>
      </w:r>
    </w:p>
    <w:p w14:paraId="7171EFF1" w14:textId="77777777" w:rsidR="002E74AE" w:rsidRPr="00157556" w:rsidRDefault="004D0264">
      <w:pPr>
        <w:numPr>
          <w:ilvl w:val="1"/>
          <w:numId w:val="4"/>
        </w:numPr>
        <w:tabs>
          <w:tab w:val="left" w:pos="0"/>
        </w:tabs>
        <w:suppressAutoHyphens/>
        <w:ind w:left="567" w:hanging="567"/>
        <w:jc w:val="both"/>
        <w:rPr>
          <w:rStyle w:val="Refdecomentario"/>
          <w:rFonts w:ascii="Flexo" w:hAnsi="Flexo"/>
          <w:sz w:val="20"/>
        </w:rPr>
      </w:pPr>
      <w:r w:rsidRPr="00157556">
        <w:rPr>
          <w:rFonts w:ascii="Flexo" w:hAnsi="Flexo" w:cs="Arial"/>
          <w:color w:val="000000"/>
          <w:spacing w:val="-3"/>
          <w:sz w:val="20"/>
        </w:rPr>
        <w:t xml:space="preserve">Abstenerse de distribuir dividendos sin previa autorización escrita de EL BANCO, cuando EL CLIENTE se encuentre en incumplimiento de sus obligaciones contractuales con aquel, </w:t>
      </w:r>
      <w:r w:rsidRPr="00157556">
        <w:rPr>
          <w:rFonts w:ascii="Flexo" w:hAnsi="Flexo" w:cs="Arial"/>
          <w:color w:val="000000"/>
          <w:sz w:val="20"/>
        </w:rPr>
        <w:t>salvo lo dispuesto por ley.</w:t>
      </w:r>
    </w:p>
    <w:p w14:paraId="3B0EE776" w14:textId="77777777" w:rsidR="002E74AE" w:rsidRPr="00157556" w:rsidRDefault="004D0264">
      <w:pPr>
        <w:numPr>
          <w:ilvl w:val="1"/>
          <w:numId w:val="4"/>
        </w:numPr>
        <w:tabs>
          <w:tab w:val="left" w:pos="0"/>
        </w:tabs>
        <w:suppressAutoHyphens/>
        <w:ind w:left="567" w:hanging="567"/>
        <w:jc w:val="both"/>
        <w:rPr>
          <w:rFonts w:ascii="Flexo" w:hAnsi="Flexo"/>
        </w:rPr>
      </w:pPr>
      <w:r w:rsidRPr="00157556">
        <w:rPr>
          <w:rFonts w:ascii="Flexo" w:hAnsi="Flexo" w:cs="Arial"/>
          <w:color w:val="000000"/>
          <w:spacing w:val="-3"/>
          <w:sz w:val="20"/>
        </w:rPr>
        <w:t xml:space="preserve">Abstenerse de pagar préstamos a sus accionistas, directores o administradores, o a empresas vinculadas económicamente o no, afiliadas o subsidiarias, cuando EL CLIENTE se encuentre en incumplimiento de sus obligaciones contractuales con EL BANCO o con alguno de sus acreedores financieros.   </w:t>
      </w:r>
    </w:p>
    <w:p w14:paraId="45D27DE5" w14:textId="77777777" w:rsidR="002E74AE" w:rsidRPr="00157556" w:rsidRDefault="004D0264">
      <w:pPr>
        <w:numPr>
          <w:ilvl w:val="1"/>
          <w:numId w:val="4"/>
        </w:num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Mantener durante la vigencia de este Contrato niveles mínimos de solvencia, solidez y liquidez de acuerdo a las exigencias de EL BANCO, así como -de requerirlo EL BANCO- mejorar el índice de patrimonio/pasivos registrado al momento de otorgarse el Préstamo, en un tiempo prudencial, mediante el incremento del patrimonio de EL CLIENTE y/o la reducción de sus pasivos.</w:t>
      </w:r>
    </w:p>
    <w:p w14:paraId="3734A6D7" w14:textId="77777777" w:rsidR="002E74AE" w:rsidRPr="00157556" w:rsidRDefault="004D0264">
      <w:pPr>
        <w:tabs>
          <w:tab w:val="left" w:pos="0"/>
        </w:tabs>
        <w:suppressAutoHyphens/>
        <w:ind w:left="567" w:hanging="567"/>
        <w:jc w:val="both"/>
        <w:rPr>
          <w:rFonts w:ascii="Flexo" w:hAnsi="Flexo" w:cs="Arial"/>
          <w:color w:val="000000"/>
          <w:spacing w:val="-3"/>
          <w:sz w:val="20"/>
        </w:rPr>
      </w:pPr>
      <w:r w:rsidRPr="00157556">
        <w:rPr>
          <w:rFonts w:ascii="Flexo" w:hAnsi="Flexo" w:cs="Arial"/>
          <w:color w:val="000000"/>
          <w:spacing w:val="-3"/>
          <w:sz w:val="20"/>
        </w:rPr>
        <w:tab/>
        <w:t>Sin perjuicio de lo anterior, EL CLIENTE se compromete a mantener los siguientes ratios financieros durante la vigencia del Contrato:</w:t>
      </w:r>
    </w:p>
    <w:p w14:paraId="79F1481D" w14:textId="1591C170" w:rsidR="002E74AE" w:rsidRPr="00157556" w:rsidRDefault="004D0264">
      <w:pPr>
        <w:tabs>
          <w:tab w:val="left" w:pos="0"/>
        </w:tabs>
        <w:suppressAutoHyphens/>
        <w:ind w:left="567"/>
        <w:jc w:val="both"/>
        <w:rPr>
          <w:rFonts w:ascii="Flexo" w:hAnsi="Flexo" w:cs="Arial"/>
          <w:color w:val="000000"/>
          <w:spacing w:val="-3"/>
          <w:sz w:val="20"/>
        </w:rPr>
      </w:pPr>
      <w:r w:rsidRPr="00157556">
        <w:rPr>
          <w:rFonts w:ascii="Flexo" w:hAnsi="Flexo" w:cs="Arial"/>
          <w:b/>
          <w:color w:val="000000"/>
          <w:spacing w:val="-3"/>
          <w:sz w:val="20"/>
        </w:rPr>
        <w:t>4.18.1.</w:t>
      </w:r>
      <w:r w:rsidRPr="00157556">
        <w:rPr>
          <w:rFonts w:ascii="Flexo" w:hAnsi="Flexo" w:cs="Arial"/>
          <w:color w:val="000000"/>
          <w:spacing w:val="-3"/>
          <w:sz w:val="20"/>
        </w:rPr>
        <w:t xml:space="preserve"> </w:t>
      </w:r>
      <w:r w:rsidRPr="00157556">
        <w:rPr>
          <w:rFonts w:ascii="Flexo" w:hAnsi="Flexo" w:cs="Arial"/>
          <w:color w:val="000000"/>
          <w:spacing w:val="-3"/>
          <w:sz w:val="20"/>
        </w:rPr>
        <w:fldChar w:fldCharType="begin">
          <w:ffData>
            <w:name w:val="Texto26"/>
            <w:enabled/>
            <w:calcOnExit w:val="0"/>
            <w:textInput>
              <w:default w:val="......................................................................"/>
            </w:textInput>
          </w:ffData>
        </w:fldChar>
      </w:r>
      <w:r w:rsidRPr="00157556">
        <w:rPr>
          <w:rFonts w:ascii="Flexo" w:hAnsi="Flexo" w:cs="Arial"/>
          <w:color w:val="000000"/>
          <w:spacing w:val="-3"/>
          <w:sz w:val="20"/>
        </w:rPr>
        <w:instrText xml:space="preserve"> FORMTEXT </w:instrText>
      </w:r>
      <w:r w:rsidRPr="00157556">
        <w:rPr>
          <w:rFonts w:ascii="Flexo" w:hAnsi="Flexo" w:cs="Arial"/>
          <w:color w:val="000000"/>
          <w:spacing w:val="-3"/>
          <w:sz w:val="20"/>
        </w:rPr>
      </w:r>
      <w:r w:rsidRPr="00157556">
        <w:rPr>
          <w:rFonts w:ascii="Flexo" w:hAnsi="Flexo" w:cs="Arial"/>
          <w:color w:val="000000"/>
          <w:spacing w:val="-3"/>
          <w:sz w:val="20"/>
        </w:rPr>
        <w:fldChar w:fldCharType="separate"/>
      </w:r>
      <w:r w:rsidR="00FA4D87">
        <w:rPr>
          <w:rFonts w:ascii="Flexo" w:hAnsi="Flexo" w:cs="Arial"/>
          <w:noProof/>
          <w:color w:val="000000"/>
          <w:spacing w:val="-3"/>
          <w:sz w:val="20"/>
        </w:rPr>
        <w:t>XXXXXXXXXXXXXXXXXXXXXXXXXXXXXXXXX</w:t>
      </w:r>
      <w:r w:rsidRPr="00157556">
        <w:rPr>
          <w:rFonts w:ascii="Flexo" w:hAnsi="Flexo" w:cs="Arial"/>
          <w:color w:val="000000"/>
          <w:spacing w:val="-3"/>
          <w:sz w:val="20"/>
        </w:rPr>
        <w:fldChar w:fldCharType="end"/>
      </w:r>
    </w:p>
    <w:p w14:paraId="386881B6" w14:textId="424BFD49" w:rsidR="002E74AE" w:rsidRPr="00157556" w:rsidRDefault="004D0264">
      <w:pPr>
        <w:tabs>
          <w:tab w:val="left" w:pos="0"/>
        </w:tabs>
        <w:suppressAutoHyphens/>
        <w:ind w:left="567"/>
        <w:jc w:val="both"/>
        <w:rPr>
          <w:rFonts w:ascii="Flexo" w:hAnsi="Flexo" w:cs="Arial"/>
          <w:color w:val="000000"/>
          <w:spacing w:val="-3"/>
          <w:sz w:val="20"/>
        </w:rPr>
      </w:pPr>
      <w:r w:rsidRPr="00157556">
        <w:rPr>
          <w:rFonts w:ascii="Flexo" w:hAnsi="Flexo" w:cs="Arial"/>
          <w:b/>
          <w:color w:val="000000"/>
          <w:spacing w:val="-3"/>
          <w:sz w:val="20"/>
        </w:rPr>
        <w:t>4.18.2.</w:t>
      </w:r>
      <w:r w:rsidRPr="00157556">
        <w:rPr>
          <w:rFonts w:ascii="Flexo" w:hAnsi="Flexo" w:cs="Arial"/>
          <w:color w:val="000000"/>
          <w:spacing w:val="-3"/>
          <w:sz w:val="20"/>
        </w:rPr>
        <w:t xml:space="preserve"> </w:t>
      </w:r>
      <w:r w:rsidRPr="00157556">
        <w:rPr>
          <w:rFonts w:ascii="Flexo" w:hAnsi="Flexo" w:cs="Arial"/>
          <w:color w:val="000000"/>
          <w:spacing w:val="-3"/>
          <w:sz w:val="20"/>
        </w:rPr>
        <w:fldChar w:fldCharType="begin">
          <w:ffData>
            <w:name w:val=""/>
            <w:enabled/>
            <w:calcOnExit w:val="0"/>
            <w:textInput>
              <w:default w:val="......................................................................"/>
            </w:textInput>
          </w:ffData>
        </w:fldChar>
      </w:r>
      <w:r w:rsidRPr="00157556">
        <w:rPr>
          <w:rFonts w:ascii="Flexo" w:hAnsi="Flexo" w:cs="Arial"/>
          <w:color w:val="000000"/>
          <w:spacing w:val="-3"/>
          <w:sz w:val="20"/>
        </w:rPr>
        <w:instrText xml:space="preserve"> FORMTEXT </w:instrText>
      </w:r>
      <w:r w:rsidRPr="00157556">
        <w:rPr>
          <w:rFonts w:ascii="Flexo" w:hAnsi="Flexo" w:cs="Arial"/>
          <w:color w:val="000000"/>
          <w:spacing w:val="-3"/>
          <w:sz w:val="20"/>
        </w:rPr>
      </w:r>
      <w:r w:rsidRPr="00157556">
        <w:rPr>
          <w:rFonts w:ascii="Flexo" w:hAnsi="Flexo" w:cs="Arial"/>
          <w:color w:val="000000"/>
          <w:spacing w:val="-3"/>
          <w:sz w:val="20"/>
        </w:rPr>
        <w:fldChar w:fldCharType="separate"/>
      </w:r>
      <w:r w:rsidR="00FA4D87" w:rsidRPr="00FA4D87">
        <w:rPr>
          <w:rFonts w:ascii="Flexo" w:hAnsi="Flexo" w:cs="Arial"/>
          <w:noProof/>
          <w:color w:val="000000"/>
          <w:spacing w:val="-3"/>
          <w:sz w:val="20"/>
        </w:rPr>
        <w:t>XXXXXXXXXXXXXXXXXXXXXXXXXXXXXXXXX</w:t>
      </w:r>
      <w:r w:rsidRPr="00157556">
        <w:rPr>
          <w:rFonts w:ascii="Flexo" w:hAnsi="Flexo" w:cs="Arial"/>
          <w:color w:val="000000"/>
          <w:spacing w:val="-3"/>
          <w:sz w:val="20"/>
        </w:rPr>
        <w:fldChar w:fldCharType="end"/>
      </w:r>
    </w:p>
    <w:p w14:paraId="1C4502A7" w14:textId="0E210206" w:rsidR="002E74AE" w:rsidRPr="00157556" w:rsidRDefault="004D0264">
      <w:pPr>
        <w:ind w:left="567"/>
        <w:jc w:val="both"/>
        <w:rPr>
          <w:rFonts w:ascii="Flexo" w:hAnsi="Flexo" w:cs="Arial"/>
          <w:color w:val="000000"/>
          <w:spacing w:val="-3"/>
          <w:sz w:val="20"/>
        </w:rPr>
      </w:pPr>
      <w:r w:rsidRPr="00157556">
        <w:rPr>
          <w:rFonts w:ascii="Flexo" w:hAnsi="Flexo" w:cs="Arial"/>
          <w:b/>
          <w:color w:val="000000"/>
          <w:spacing w:val="-3"/>
          <w:sz w:val="20"/>
        </w:rPr>
        <w:t>4.18.3.</w:t>
      </w:r>
      <w:r w:rsidRPr="00157556">
        <w:rPr>
          <w:rFonts w:ascii="Flexo" w:hAnsi="Flexo" w:cs="Arial"/>
          <w:color w:val="000000"/>
          <w:spacing w:val="-3"/>
          <w:sz w:val="20"/>
        </w:rPr>
        <w:t xml:space="preserve"> </w:t>
      </w:r>
      <w:r w:rsidRPr="00157556">
        <w:rPr>
          <w:rFonts w:ascii="Flexo" w:hAnsi="Flexo" w:cs="Arial"/>
          <w:color w:val="000000"/>
          <w:spacing w:val="-3"/>
          <w:sz w:val="20"/>
        </w:rPr>
        <w:fldChar w:fldCharType="begin">
          <w:ffData>
            <w:name w:val=""/>
            <w:enabled/>
            <w:calcOnExit w:val="0"/>
            <w:textInput>
              <w:default w:val="......................................................................"/>
            </w:textInput>
          </w:ffData>
        </w:fldChar>
      </w:r>
      <w:r w:rsidRPr="00157556">
        <w:rPr>
          <w:rFonts w:ascii="Flexo" w:hAnsi="Flexo" w:cs="Arial"/>
          <w:color w:val="000000"/>
          <w:spacing w:val="-3"/>
          <w:sz w:val="20"/>
        </w:rPr>
        <w:instrText xml:space="preserve"> FORMTEXT </w:instrText>
      </w:r>
      <w:r w:rsidRPr="00157556">
        <w:rPr>
          <w:rFonts w:ascii="Flexo" w:hAnsi="Flexo" w:cs="Arial"/>
          <w:color w:val="000000"/>
          <w:spacing w:val="-3"/>
          <w:sz w:val="20"/>
        </w:rPr>
      </w:r>
      <w:r w:rsidRPr="00157556">
        <w:rPr>
          <w:rFonts w:ascii="Flexo" w:hAnsi="Flexo" w:cs="Arial"/>
          <w:color w:val="000000"/>
          <w:spacing w:val="-3"/>
          <w:sz w:val="20"/>
        </w:rPr>
        <w:fldChar w:fldCharType="separate"/>
      </w:r>
      <w:r w:rsidR="00FA4D87" w:rsidRPr="00FA4D87">
        <w:rPr>
          <w:rFonts w:ascii="Flexo" w:hAnsi="Flexo" w:cs="Arial"/>
          <w:noProof/>
          <w:color w:val="000000"/>
          <w:spacing w:val="-3"/>
          <w:sz w:val="20"/>
        </w:rPr>
        <w:t>XXXXXXXXXXXXXXXXXXXXXXXXXXXXXXXXX</w:t>
      </w:r>
      <w:r w:rsidRPr="00157556">
        <w:rPr>
          <w:rFonts w:ascii="Flexo" w:hAnsi="Flexo" w:cs="Arial"/>
          <w:color w:val="000000"/>
          <w:spacing w:val="-3"/>
          <w:sz w:val="20"/>
        </w:rPr>
        <w:fldChar w:fldCharType="end"/>
      </w:r>
    </w:p>
    <w:p w14:paraId="488E9412" w14:textId="77777777" w:rsidR="00157556" w:rsidRPr="00157556" w:rsidRDefault="00157556" w:rsidP="00157556">
      <w:pPr>
        <w:numPr>
          <w:ilvl w:val="1"/>
          <w:numId w:val="4"/>
        </w:numPr>
        <w:tabs>
          <w:tab w:val="left" w:pos="0"/>
        </w:tabs>
        <w:suppressAutoHyphens/>
        <w:ind w:left="567" w:hanging="567"/>
        <w:jc w:val="both"/>
        <w:rPr>
          <w:rFonts w:ascii="Flexo" w:hAnsi="Flexo"/>
          <w:color w:val="000000"/>
          <w:sz w:val="20"/>
          <w:lang w:val="es-PE"/>
        </w:rPr>
      </w:pPr>
      <w:r w:rsidRPr="00157556">
        <w:rPr>
          <w:rFonts w:ascii="Flexo" w:hAnsi="Flexo"/>
          <w:color w:val="000000"/>
          <w:sz w:val="20"/>
          <w:lang w:val="es-PE"/>
        </w:rPr>
        <w:t>El CLIENTE se obliga por sí mismo al cumplimiento de las obligaciones derivadas del sistema de Prevención de Lavado de Activos y Financiamiento del Terrorismo que se detallan en la presente cláusula (en adelante “Obligaciones PLAFT”). Asimismo, El CLIENTE reconoce que, en caso sus accionistas, socios, titulares, directores, funcionarios, administradores, empleados, personal, agentes, contratistas, asesores legales y financieros y contables o cualquier otro asesor externo, según corresponda, o cualquier otra persona que actúe por cuenta o en interés suyo (en adelante, "Representantes") hayan incumplido con o, a razonable criterio del BANCO, existan indicios del incumplimiento de las Obligaciones PLAFT señaladas a continuación, asumirá las consecuencias establecidas en el Contrato ante dicho incumplimiento. Las Obligaciones PLAFT del CLIENTE o sus Representantes que pudieran generar, directa o indirectamente, ventajas indebidas en su favor o en favor del BANCO son de manera enunciativa las siguientes:</w:t>
      </w:r>
    </w:p>
    <w:p w14:paraId="20D35A0C" w14:textId="77777777" w:rsidR="00157556" w:rsidRPr="00157556" w:rsidRDefault="00157556" w:rsidP="00157556">
      <w:pPr>
        <w:pStyle w:val="Prrafodelista"/>
        <w:numPr>
          <w:ilvl w:val="0"/>
          <w:numId w:val="16"/>
        </w:numPr>
        <w:suppressAutoHyphens/>
        <w:autoSpaceDN w:val="0"/>
        <w:spacing w:after="0" w:line="240" w:lineRule="auto"/>
        <w:jc w:val="both"/>
        <w:rPr>
          <w:rFonts w:ascii="Flexo" w:hAnsi="Flexo"/>
          <w:color w:val="000000"/>
          <w:sz w:val="20"/>
          <w:szCs w:val="20"/>
        </w:rPr>
      </w:pPr>
      <w:r w:rsidRPr="00157556">
        <w:rPr>
          <w:rFonts w:ascii="Flexo" w:hAnsi="Flexo"/>
          <w:color w:val="000000"/>
          <w:sz w:val="20"/>
          <w:szCs w:val="20"/>
        </w:rPr>
        <w:t>No cometer ni participar como actor pasivo o activo, ni dentro de los alcances de la Ley 30424, o las que la modifica o sustituya, ni como tercero civilmente responsable en actos tipificados como delitos contra la Administración Pública (previstos en el Titulo XVIII del Código penal), Delitos de Corrupción de Funcionarios (previsto en la sección IV del Título XVIII del Código Penal), Delitos contra la Fe Pública (previsto en  el titulo XIX del Código Penal), Delitos contra el  Patrimonio (previstos en el Título V del Código Penal), Delitos Informáticos (previstos en la Ley 30096), Lavado de Activos; Terrorismo y Financiamiento de Terrorismo; y otros delitos equivalentes y/o vinculados, ya sea que se hayan cometido en el Perú o en el extranjero; ni influir en las decisiones de representantes de empresas privadas o en las decisiones de funcionarios públicos de alguna Entidad Gubernamental entregando o recibiendo dádivas, promesas de pago, detalles de facilitación y/o cualquier otro beneficio (en adelante, “Delitos PLAFT”).</w:t>
      </w:r>
    </w:p>
    <w:p w14:paraId="67323A3A" w14:textId="77777777" w:rsidR="00157556" w:rsidRPr="00157556" w:rsidRDefault="00157556" w:rsidP="00157556">
      <w:pPr>
        <w:pStyle w:val="Prrafodelista"/>
        <w:numPr>
          <w:ilvl w:val="0"/>
          <w:numId w:val="16"/>
        </w:numPr>
        <w:suppressAutoHyphens/>
        <w:autoSpaceDN w:val="0"/>
        <w:spacing w:after="0" w:line="240" w:lineRule="auto"/>
        <w:jc w:val="both"/>
        <w:rPr>
          <w:rFonts w:ascii="Flexo" w:hAnsi="Flexo"/>
          <w:color w:val="000000"/>
          <w:sz w:val="20"/>
          <w:szCs w:val="20"/>
        </w:rPr>
      </w:pPr>
      <w:r w:rsidRPr="00157556">
        <w:rPr>
          <w:rFonts w:ascii="Flexo" w:hAnsi="Flexo"/>
          <w:color w:val="000000"/>
          <w:sz w:val="20"/>
          <w:szCs w:val="20"/>
        </w:rPr>
        <w:t>No participar como actor pasivo o activo ni dentro de los alcances de la Ley 30424, o las que la modifica o sustituya, ni como tercero civilmente responsable en actos tipificados como de estafa, apropiación ilícita, defraudación tributaria, insolvencia fraudulenta, libramiento indebido, usurpación o delitos equivalentes en caso hubieren sido cometidos fuera del Perú (en adelante, “Delitos Económicos”).</w:t>
      </w:r>
    </w:p>
    <w:p w14:paraId="0CF0A1EF" w14:textId="77777777" w:rsidR="00157556" w:rsidRPr="00157556" w:rsidRDefault="00157556" w:rsidP="00157556">
      <w:pPr>
        <w:pStyle w:val="Prrafodelista"/>
        <w:numPr>
          <w:ilvl w:val="0"/>
          <w:numId w:val="16"/>
        </w:numPr>
        <w:suppressAutoHyphens/>
        <w:autoSpaceDN w:val="0"/>
        <w:spacing w:after="0" w:line="240" w:lineRule="auto"/>
        <w:jc w:val="both"/>
        <w:rPr>
          <w:rFonts w:ascii="Flexo" w:hAnsi="Flexo"/>
          <w:color w:val="000000"/>
          <w:sz w:val="20"/>
          <w:szCs w:val="20"/>
        </w:rPr>
      </w:pPr>
      <w:r w:rsidRPr="00157556">
        <w:rPr>
          <w:rFonts w:ascii="Flexo" w:hAnsi="Flexo"/>
          <w:color w:val="000000"/>
          <w:sz w:val="20"/>
          <w:szCs w:val="20"/>
        </w:rPr>
        <w:t>No realizar contribuciones a candidatos a cargos políticos, a partidos políticos o cualquier persona políticamente expuesta en contravención de la normativa referente al financiamiento de campañas políticas, partidos políticos y cualquier otra disposición que pueda dictar la autoridad de la materia.</w:t>
      </w:r>
    </w:p>
    <w:p w14:paraId="0680FFA8" w14:textId="77777777" w:rsidR="00157556" w:rsidRPr="00157556" w:rsidRDefault="00157556" w:rsidP="00157556">
      <w:pPr>
        <w:pStyle w:val="Prrafodelista"/>
        <w:numPr>
          <w:ilvl w:val="0"/>
          <w:numId w:val="16"/>
        </w:numPr>
        <w:suppressAutoHyphens/>
        <w:autoSpaceDN w:val="0"/>
        <w:spacing w:after="0" w:line="240" w:lineRule="auto"/>
        <w:jc w:val="both"/>
        <w:rPr>
          <w:rFonts w:ascii="Flexo" w:hAnsi="Flexo"/>
          <w:color w:val="000000"/>
          <w:sz w:val="20"/>
          <w:szCs w:val="20"/>
        </w:rPr>
      </w:pPr>
      <w:r w:rsidRPr="00157556">
        <w:rPr>
          <w:rFonts w:ascii="Flexo" w:hAnsi="Flexo"/>
          <w:color w:val="000000"/>
          <w:sz w:val="20"/>
          <w:szCs w:val="20"/>
        </w:rPr>
        <w:t>No influir de manera ilícita en la decisión de cualquier funcionario o trabajador de empresas del Estado de accionariado único, accionariado privado o con potestades públicas o de economía mixta, a través del otorgamiento dádivas, pagos de facilitación, promesas de pago y en general mediante el otorgamiento de cualquier tipo de beneficio.</w:t>
      </w:r>
    </w:p>
    <w:p w14:paraId="1DDC7B7E" w14:textId="77777777" w:rsidR="00157556" w:rsidRPr="00157556" w:rsidRDefault="00157556" w:rsidP="00157556">
      <w:pPr>
        <w:pStyle w:val="Prrafodelista"/>
        <w:numPr>
          <w:ilvl w:val="0"/>
          <w:numId w:val="16"/>
        </w:numPr>
        <w:suppressAutoHyphens/>
        <w:autoSpaceDN w:val="0"/>
        <w:spacing w:after="0" w:line="240" w:lineRule="auto"/>
        <w:jc w:val="both"/>
        <w:rPr>
          <w:rFonts w:ascii="Flexo" w:hAnsi="Flexo"/>
          <w:color w:val="000000"/>
          <w:sz w:val="20"/>
          <w:szCs w:val="20"/>
        </w:rPr>
      </w:pPr>
      <w:r w:rsidRPr="00157556">
        <w:rPr>
          <w:rFonts w:ascii="Flexo" w:hAnsi="Flexo"/>
          <w:color w:val="000000"/>
          <w:sz w:val="20"/>
          <w:szCs w:val="20"/>
        </w:rPr>
        <w:t>No intervenir ante empresas o entidades privadas, organizaciones internacionales, organismos no gubernamentales o partidos políticos y/o sus respectivos representantes, con el objeto de conseguir u obtener ventajas en favor propio o de terceros, realizando gestiones o utilizando medios ilegales o contrarios a los procedimientos ordinarios.</w:t>
      </w:r>
    </w:p>
    <w:p w14:paraId="6A656345" w14:textId="0C0D1CD1" w:rsidR="00157556" w:rsidRPr="00157556" w:rsidRDefault="00157556" w:rsidP="00157556">
      <w:pPr>
        <w:pStyle w:val="Prrafodelista"/>
        <w:ind w:left="360"/>
        <w:jc w:val="both"/>
        <w:rPr>
          <w:rFonts w:ascii="Flexo" w:hAnsi="Flexo"/>
          <w:color w:val="000000"/>
          <w:sz w:val="20"/>
          <w:szCs w:val="20"/>
        </w:rPr>
      </w:pPr>
      <w:r w:rsidRPr="00157556">
        <w:rPr>
          <w:rFonts w:ascii="Flexo" w:hAnsi="Flexo"/>
          <w:color w:val="000000"/>
          <w:sz w:val="20"/>
          <w:szCs w:val="20"/>
        </w:rPr>
        <w:t>Asimismo, EL CLIENTE deberá (i) comunicar al BANCO los Representantes que sean funcionarios públicos, (ii) adoptar las medidas razonables para que sus Representantes tengan conocimiento de la presente cláusula, (iii) informar a la brevedad posible de conductas desleales o propuestas por parte de colaboradores o contratistas del BANCO, que tengan la finalidad de obtener una ventaja indebida, y (iv) cooperar con lo requerido en el marco de cualquier investigación que pudiera relacionarse con el incumplimiento de la presente cláusula, durante la vigencia del contrato y hasta el plazo de prescripción de los delitos investigados.</w:t>
      </w:r>
    </w:p>
    <w:p w14:paraId="1E838AD9" w14:textId="77777777" w:rsidR="002E74AE" w:rsidRPr="00157556" w:rsidRDefault="002E74AE">
      <w:pPr>
        <w:jc w:val="both"/>
        <w:rPr>
          <w:rFonts w:ascii="Flexo" w:hAnsi="Flexo" w:cs="Arial"/>
          <w:b/>
          <w:color w:val="000000"/>
          <w:sz w:val="20"/>
          <w:u w:val="single"/>
        </w:rPr>
      </w:pPr>
    </w:p>
    <w:p w14:paraId="377279EE" w14:textId="77777777" w:rsidR="002E74AE" w:rsidRPr="00157556" w:rsidRDefault="004D0264">
      <w:pPr>
        <w:jc w:val="both"/>
        <w:rPr>
          <w:rFonts w:ascii="Flexo" w:hAnsi="Flexo" w:cs="Arial"/>
          <w:b/>
          <w:color w:val="000000"/>
          <w:sz w:val="20"/>
          <w:u w:val="single"/>
        </w:rPr>
      </w:pPr>
      <w:r w:rsidRPr="00157556">
        <w:rPr>
          <w:rFonts w:ascii="Flexo" w:hAnsi="Flexo" w:cs="Arial"/>
          <w:b/>
          <w:color w:val="000000"/>
          <w:sz w:val="20"/>
        </w:rPr>
        <w:t xml:space="preserve">QUINTO: </w:t>
      </w:r>
      <w:r w:rsidRPr="00157556">
        <w:rPr>
          <w:rFonts w:ascii="Flexo" w:hAnsi="Flexo" w:cs="Arial"/>
          <w:b/>
          <w:color w:val="000000"/>
          <w:sz w:val="20"/>
          <w:u w:val="single"/>
        </w:rPr>
        <w:t>CAUSALES DE RESOLUCIÓN AUTOMÁTICA DEL CONTRATO</w:t>
      </w:r>
    </w:p>
    <w:p w14:paraId="3DBC63CC" w14:textId="77777777" w:rsidR="002E74AE" w:rsidRPr="00157556" w:rsidRDefault="004D0264">
      <w:pPr>
        <w:jc w:val="both"/>
        <w:rPr>
          <w:rFonts w:ascii="Flexo" w:hAnsi="Flexo" w:cs="Arial"/>
          <w:sz w:val="20"/>
          <w:lang w:eastAsia="es-PE"/>
        </w:rPr>
      </w:pPr>
      <w:r w:rsidRPr="00157556">
        <w:rPr>
          <w:rFonts w:ascii="Flexo" w:hAnsi="Flexo" w:cs="Arial"/>
          <w:color w:val="000000"/>
          <w:sz w:val="20"/>
          <w:lang w:eastAsia="es-PE"/>
        </w:rPr>
        <w:t>EL BANCO podrá acelerar los plazos pactados o resolver el Contrato cuando se presenten cualesquiera de las situaciones establecidas a continuación</w:t>
      </w:r>
      <w:r w:rsidRPr="00157556">
        <w:rPr>
          <w:rFonts w:ascii="Flexo" w:hAnsi="Flexo" w:cs="Arial"/>
          <w:spacing w:val="-4"/>
          <w:sz w:val="20"/>
        </w:rPr>
        <w:t>:</w:t>
      </w:r>
    </w:p>
    <w:p w14:paraId="7F4D55C2" w14:textId="77777777" w:rsidR="002E74AE" w:rsidRPr="00157556" w:rsidRDefault="004D0264">
      <w:pPr>
        <w:numPr>
          <w:ilvl w:val="0"/>
          <w:numId w:val="8"/>
        </w:numPr>
        <w:ind w:left="426" w:hanging="426"/>
        <w:jc w:val="both"/>
        <w:rPr>
          <w:rFonts w:ascii="Flexo" w:hAnsi="Flexo" w:cs="Arial"/>
          <w:color w:val="000000"/>
          <w:sz w:val="20"/>
        </w:rPr>
      </w:pPr>
      <w:r w:rsidRPr="00157556">
        <w:rPr>
          <w:rFonts w:ascii="Flexo" w:hAnsi="Flexo" w:cs="Arial"/>
          <w:color w:val="000000"/>
          <w:sz w:val="20"/>
        </w:rPr>
        <w:t>EL CLIENTE incumpla</w:t>
      </w:r>
      <w:r w:rsidRPr="00157556">
        <w:rPr>
          <w:rFonts w:ascii="Flexo" w:hAnsi="Flexo" w:cs="Arial"/>
          <w:sz w:val="20"/>
        </w:rPr>
        <w:t xml:space="preserve">, a criterio razonable y exclusiva discrecionalidad de EL BANCO, </w:t>
      </w:r>
      <w:r w:rsidRPr="00157556">
        <w:rPr>
          <w:rFonts w:ascii="Flexo" w:hAnsi="Flexo" w:cs="Arial"/>
          <w:color w:val="000000"/>
          <w:sz w:val="20"/>
        </w:rPr>
        <w:t>cualesquiera de las obligaciones que asume en virtud del Contrato;</w:t>
      </w:r>
    </w:p>
    <w:p w14:paraId="54DFECB6" w14:textId="77777777" w:rsidR="002E74AE" w:rsidRPr="00157556" w:rsidRDefault="004D0264">
      <w:pPr>
        <w:numPr>
          <w:ilvl w:val="0"/>
          <w:numId w:val="8"/>
        </w:numPr>
        <w:ind w:left="426" w:hanging="426"/>
        <w:jc w:val="both"/>
        <w:rPr>
          <w:rFonts w:ascii="Flexo" w:hAnsi="Flexo" w:cs="Arial"/>
          <w:color w:val="000000"/>
          <w:sz w:val="20"/>
        </w:rPr>
      </w:pPr>
      <w:r w:rsidRPr="00157556">
        <w:rPr>
          <w:rFonts w:ascii="Flexo" w:hAnsi="Flexo" w:cs="Arial"/>
          <w:color w:val="000000"/>
          <w:sz w:val="20"/>
        </w:rPr>
        <w:t xml:space="preserve">EL CLIENTE incumpla el pago de una cualesquiera de las cuotas o del monto total del Préstamo, en  la  fecha  respectiva  de su vencimiento; </w:t>
      </w:r>
    </w:p>
    <w:p w14:paraId="2D88D810" w14:textId="77777777" w:rsidR="002E74AE" w:rsidRPr="00157556" w:rsidRDefault="004D0264">
      <w:pPr>
        <w:numPr>
          <w:ilvl w:val="0"/>
          <w:numId w:val="8"/>
        </w:numPr>
        <w:ind w:left="426" w:hanging="426"/>
        <w:jc w:val="both"/>
        <w:rPr>
          <w:rFonts w:ascii="Flexo" w:hAnsi="Flexo" w:cs="Arial"/>
          <w:color w:val="000000"/>
          <w:sz w:val="20"/>
        </w:rPr>
      </w:pPr>
      <w:r w:rsidRPr="00157556">
        <w:rPr>
          <w:rFonts w:ascii="Flexo" w:hAnsi="Flexo" w:cs="Arial"/>
          <w:color w:val="000000"/>
          <w:sz w:val="20"/>
        </w:rPr>
        <w:t>EL CLIENTE incumpla con el pago de intereses, comisiones, gastos u otros conceptos que se generen en relación con el Contrato;</w:t>
      </w:r>
    </w:p>
    <w:p w14:paraId="75D59E66" w14:textId="77777777" w:rsidR="002E74AE" w:rsidRPr="00157556" w:rsidRDefault="004D0264">
      <w:pPr>
        <w:numPr>
          <w:ilvl w:val="0"/>
          <w:numId w:val="8"/>
        </w:numPr>
        <w:ind w:left="426" w:hanging="426"/>
        <w:jc w:val="both"/>
        <w:rPr>
          <w:rFonts w:ascii="Flexo" w:hAnsi="Flexo" w:cs="Arial"/>
          <w:color w:val="000000"/>
          <w:sz w:val="20"/>
        </w:rPr>
      </w:pPr>
      <w:r w:rsidRPr="00157556">
        <w:rPr>
          <w:rFonts w:ascii="Flexo" w:hAnsi="Flexo" w:cs="Arial"/>
          <w:color w:val="000000"/>
          <w:sz w:val="20"/>
        </w:rPr>
        <w:t xml:space="preserve">EL CLIENTE incumpla sus obligaciones </w:t>
      </w:r>
      <w:r w:rsidRPr="00157556">
        <w:rPr>
          <w:rFonts w:ascii="Flexo" w:hAnsi="Flexo" w:cs="Arial"/>
          <w:color w:val="000000"/>
          <w:spacing w:val="-3"/>
          <w:sz w:val="20"/>
        </w:rPr>
        <w:t xml:space="preserve">de pago con terceros acreedores u otras obligaciones con EL BANCO, ya sea que dicho incumplimiento se deba o no a una aceleración de pagos; </w:t>
      </w:r>
    </w:p>
    <w:p w14:paraId="1F2A9EED" w14:textId="77777777" w:rsidR="002E74AE" w:rsidRPr="00157556" w:rsidRDefault="004D0264">
      <w:pPr>
        <w:numPr>
          <w:ilvl w:val="0"/>
          <w:numId w:val="8"/>
        </w:numPr>
        <w:ind w:left="426" w:hanging="426"/>
        <w:jc w:val="both"/>
        <w:rPr>
          <w:rFonts w:ascii="Flexo" w:hAnsi="Flexo" w:cs="Arial"/>
          <w:sz w:val="20"/>
        </w:rPr>
      </w:pPr>
      <w:r w:rsidRPr="00157556">
        <w:rPr>
          <w:rFonts w:ascii="Flexo" w:hAnsi="Flexo" w:cs="Arial"/>
          <w:sz w:val="20"/>
        </w:rPr>
        <w:t xml:space="preserve">EL CLIENTE ingrese voluntariamente o resulte sometido a cualesquiera de los procedimientos concursales regulados en </w:t>
      </w:r>
      <w:smartTag w:uri="urn:schemas-microsoft-com:office:smarttags" w:element="PersonName">
        <w:smartTagPr>
          <w:attr w:name="ProductID" w:val="la Ley N"/>
        </w:smartTagPr>
        <w:r w:rsidRPr="00157556">
          <w:rPr>
            <w:rFonts w:ascii="Flexo" w:hAnsi="Flexo" w:cs="Arial"/>
            <w:sz w:val="20"/>
          </w:rPr>
          <w:t>la Ley N</w:t>
        </w:r>
      </w:smartTag>
      <w:r w:rsidRPr="00157556">
        <w:rPr>
          <w:rFonts w:ascii="Flexo" w:hAnsi="Flexo" w:cs="Arial"/>
          <w:sz w:val="20"/>
        </w:rPr>
        <w:t>° 27809, Ley General del Sistema Concursal, o cualquier norma que en el futuro la modifique, sustituya o reemplace, bajo cualquiera de las causales establecidas en dichas normas; o se acoja a regulaciones sectoriales especiales que impliquen una alteración de las condiciones originales del Préstamo;</w:t>
      </w:r>
    </w:p>
    <w:p w14:paraId="411FA4EB" w14:textId="77777777" w:rsidR="002E74AE" w:rsidRPr="00157556" w:rsidRDefault="004D0264">
      <w:pPr>
        <w:numPr>
          <w:ilvl w:val="0"/>
          <w:numId w:val="8"/>
        </w:numPr>
        <w:ind w:left="426" w:hanging="426"/>
        <w:jc w:val="both"/>
        <w:rPr>
          <w:rFonts w:ascii="Flexo" w:hAnsi="Flexo" w:cs="Arial"/>
          <w:sz w:val="20"/>
        </w:rPr>
      </w:pPr>
      <w:r w:rsidRPr="00157556">
        <w:rPr>
          <w:rFonts w:ascii="Flexo" w:hAnsi="Flexo" w:cs="Arial"/>
          <w:spacing w:val="-3"/>
          <w:sz w:val="20"/>
        </w:rPr>
        <w:t xml:space="preserve">Se decretase secuestro o </w:t>
      </w:r>
      <w:r w:rsidRPr="00157556">
        <w:rPr>
          <w:rFonts w:ascii="Flexo" w:hAnsi="Flexo" w:cs="Arial"/>
          <w:sz w:val="20"/>
        </w:rPr>
        <w:t>embargo sobre los bienes de EL CLIENTE y ello -a criterio de EL BANCO- afecte el proceso productivo o de solvencia o capacidad de pago de EL CLIENTE</w:t>
      </w:r>
      <w:r w:rsidRPr="00157556">
        <w:rPr>
          <w:rFonts w:ascii="Flexo" w:hAnsi="Flexo" w:cs="Arial"/>
          <w:spacing w:val="-3"/>
          <w:sz w:val="20"/>
        </w:rPr>
        <w:t xml:space="preserve">; </w:t>
      </w:r>
    </w:p>
    <w:p w14:paraId="76069566" w14:textId="77777777" w:rsidR="002E74AE" w:rsidRPr="00157556" w:rsidRDefault="004D0264">
      <w:pPr>
        <w:numPr>
          <w:ilvl w:val="0"/>
          <w:numId w:val="8"/>
        </w:numPr>
        <w:ind w:left="426" w:hanging="426"/>
        <w:jc w:val="both"/>
        <w:rPr>
          <w:rFonts w:ascii="Flexo" w:hAnsi="Flexo" w:cs="Arial"/>
          <w:sz w:val="20"/>
        </w:rPr>
      </w:pPr>
      <w:r w:rsidRPr="00157556">
        <w:rPr>
          <w:rFonts w:ascii="Flexo" w:hAnsi="Flexo" w:cs="Arial"/>
          <w:spacing w:val="-3"/>
          <w:sz w:val="20"/>
        </w:rPr>
        <w:t xml:space="preserve">EL CLIENTE fuese intervenido por </w:t>
      </w:r>
      <w:smartTag w:uri="urn:schemas-microsoft-com:office:smarttags" w:element="PersonName">
        <w:smartTagPr>
          <w:attr w:name="ProductID" w:val="la Superintendencia"/>
        </w:smartTagPr>
        <w:r w:rsidRPr="00157556">
          <w:rPr>
            <w:rFonts w:ascii="Flexo" w:hAnsi="Flexo" w:cs="Arial"/>
            <w:spacing w:val="-3"/>
            <w:sz w:val="20"/>
          </w:rPr>
          <w:t>la Superintendencia</w:t>
        </w:r>
      </w:smartTag>
      <w:r w:rsidRPr="00157556">
        <w:rPr>
          <w:rFonts w:ascii="Flexo" w:hAnsi="Flexo" w:cs="Arial"/>
          <w:spacing w:val="-3"/>
          <w:sz w:val="20"/>
        </w:rPr>
        <w:t xml:space="preserve"> de Banca, Seguros y AFP bajo cualesquiera de los regímenes previstos en la legislación vigente; o</w:t>
      </w:r>
    </w:p>
    <w:p w14:paraId="759E5593" w14:textId="77777777" w:rsidR="002E74AE" w:rsidRPr="00157556" w:rsidRDefault="004D0264">
      <w:pPr>
        <w:numPr>
          <w:ilvl w:val="0"/>
          <w:numId w:val="8"/>
        </w:numPr>
        <w:ind w:left="426" w:hanging="426"/>
        <w:jc w:val="both"/>
        <w:rPr>
          <w:rFonts w:ascii="Flexo" w:hAnsi="Flexo" w:cs="Arial"/>
          <w:sz w:val="20"/>
        </w:rPr>
      </w:pPr>
      <w:r w:rsidRPr="00157556">
        <w:rPr>
          <w:rFonts w:ascii="Flexo" w:hAnsi="Flexo" w:cs="Arial"/>
          <w:color w:val="000000"/>
          <w:sz w:val="20"/>
        </w:rPr>
        <w:t xml:space="preserve">EL CLIENTE efectúe cualquier acto o disposición patrimonial -sin consentimiento de EL BANCO- que afecte o pueda afectar, </w:t>
      </w:r>
      <w:r w:rsidRPr="00157556">
        <w:rPr>
          <w:rFonts w:ascii="Flexo" w:hAnsi="Flexo" w:cs="Arial"/>
          <w:color w:val="000000"/>
          <w:spacing w:val="-3"/>
          <w:sz w:val="20"/>
        </w:rPr>
        <w:t>razonablemente en opinión de EL BANCO</w:t>
      </w:r>
      <w:r w:rsidRPr="00157556">
        <w:rPr>
          <w:rFonts w:ascii="Flexo" w:hAnsi="Flexo" w:cs="Arial"/>
          <w:color w:val="000000"/>
          <w:sz w:val="20"/>
        </w:rPr>
        <w:t>, su capacidad de pago o solvencia, aun cuando se derive de reorganización societaria.</w:t>
      </w:r>
    </w:p>
    <w:p w14:paraId="5645DB6B" w14:textId="07A8FC80" w:rsidR="002E74AE" w:rsidRPr="00157556" w:rsidRDefault="004D0264">
      <w:pPr>
        <w:numPr>
          <w:ilvl w:val="0"/>
          <w:numId w:val="8"/>
        </w:numPr>
        <w:ind w:left="426" w:hanging="426"/>
        <w:jc w:val="both"/>
        <w:rPr>
          <w:rFonts w:ascii="Flexo" w:hAnsi="Flexo" w:cs="Arial"/>
          <w:sz w:val="20"/>
        </w:rPr>
      </w:pPr>
      <w:r w:rsidRPr="00157556">
        <w:rPr>
          <w:rFonts w:ascii="Flexo" w:hAnsi="Flexo" w:cs="Arial"/>
          <w:color w:val="000000"/>
          <w:sz w:val="20"/>
        </w:rPr>
        <w:t>Que se haya producido algún cambio en el Control Efectivo de EL CLIENTE, sin el consentimiento previo y por escrito de EL.</w:t>
      </w:r>
    </w:p>
    <w:p w14:paraId="55E9B270" w14:textId="1D078D4D" w:rsidR="00157556" w:rsidRPr="00157556" w:rsidRDefault="00157556" w:rsidP="00157556">
      <w:pPr>
        <w:pStyle w:val="Prrafodelista"/>
        <w:numPr>
          <w:ilvl w:val="0"/>
          <w:numId w:val="8"/>
        </w:numPr>
        <w:suppressAutoHyphens/>
        <w:autoSpaceDN w:val="0"/>
        <w:spacing w:after="0" w:line="240" w:lineRule="auto"/>
        <w:jc w:val="both"/>
        <w:rPr>
          <w:rFonts w:ascii="Flexo" w:hAnsi="Flexo"/>
          <w:sz w:val="20"/>
          <w:szCs w:val="20"/>
        </w:rPr>
      </w:pPr>
      <w:r w:rsidRPr="00157556">
        <w:rPr>
          <w:rFonts w:ascii="Flexo" w:hAnsi="Flexo" w:cs="Arial"/>
          <w:color w:val="000000"/>
          <w:spacing w:val="-3"/>
          <w:sz w:val="20"/>
          <w:szCs w:val="20"/>
        </w:rPr>
        <w:t>En caso de que, a criterio razonable y exclusiva discrecionalidad, EL BANCO determine que EL CLIENTE y/o sus Representantes han incurrido en</w:t>
      </w:r>
      <w:r>
        <w:rPr>
          <w:rFonts w:ascii="Flexo" w:hAnsi="Flexo" w:cs="Arial"/>
          <w:color w:val="000000"/>
          <w:spacing w:val="-3"/>
          <w:sz w:val="20"/>
          <w:szCs w:val="20"/>
        </w:rPr>
        <w:t xml:space="preserve"> algún incu</w:t>
      </w:r>
      <w:r w:rsidR="00A95179">
        <w:rPr>
          <w:rFonts w:ascii="Flexo" w:hAnsi="Flexo" w:cs="Arial"/>
          <w:color w:val="000000"/>
          <w:spacing w:val="-3"/>
          <w:sz w:val="20"/>
          <w:szCs w:val="20"/>
        </w:rPr>
        <w:t xml:space="preserve">mplimiento de las Obligaciones PLAFT detalladas </w:t>
      </w:r>
      <w:r w:rsidRPr="00157556">
        <w:rPr>
          <w:rFonts w:ascii="Flexo" w:hAnsi="Flexo" w:cs="Arial"/>
          <w:color w:val="000000"/>
          <w:spacing w:val="-3"/>
          <w:sz w:val="20"/>
          <w:szCs w:val="20"/>
        </w:rPr>
        <w:t>en el numeral 4.19 de la Cláusula Cuarta del presente Contrato.</w:t>
      </w:r>
    </w:p>
    <w:p w14:paraId="4795D835" w14:textId="4D1E20F5" w:rsidR="002E74AE" w:rsidRPr="00157556" w:rsidRDefault="00157556">
      <w:pPr>
        <w:pStyle w:val="Sinespaciado"/>
        <w:jc w:val="both"/>
        <w:rPr>
          <w:rFonts w:ascii="Flexo" w:hAnsi="Flexo" w:cs="Arial"/>
          <w:sz w:val="20"/>
          <w:szCs w:val="20"/>
        </w:rPr>
      </w:pPr>
      <w:r w:rsidRPr="00157556">
        <w:rPr>
          <w:rFonts w:ascii="Flexo" w:hAnsi="Flexo" w:cs="Arial"/>
          <w:color w:val="000000"/>
          <w:sz w:val="20"/>
        </w:rPr>
        <w:t>BANCO</w:t>
      </w:r>
      <w:r w:rsidRPr="00157556" w:rsidDel="00157556">
        <w:rPr>
          <w:rFonts w:ascii="Flexo" w:hAnsi="Flexo"/>
          <w:sz w:val="20"/>
        </w:rPr>
        <w:t xml:space="preserve"> </w:t>
      </w:r>
    </w:p>
    <w:p w14:paraId="5A9440FE" w14:textId="77777777" w:rsidR="002E74AE" w:rsidRPr="00157556" w:rsidRDefault="004D0264">
      <w:pPr>
        <w:pStyle w:val="Sinespaciado"/>
        <w:jc w:val="both"/>
        <w:rPr>
          <w:rFonts w:ascii="Flexo" w:hAnsi="Flexo" w:cs="Arial"/>
          <w:b/>
          <w:sz w:val="20"/>
          <w:szCs w:val="20"/>
        </w:rPr>
      </w:pPr>
      <w:r w:rsidRPr="00157556">
        <w:rPr>
          <w:rFonts w:ascii="Flexo" w:eastAsia="Times New Roman" w:hAnsi="Flexo" w:cs="Arial"/>
          <w:color w:val="000000"/>
          <w:sz w:val="20"/>
          <w:szCs w:val="20"/>
          <w:lang w:eastAsia="es-PE"/>
        </w:rPr>
        <w:t>Tanto en caso de aceleración de plazos o de resolución del Contrato, EL CLIENTE quedará obligado a pagar inmediatamente a EL BANCO la totalidad de las sumas adeudadas, devengándose en su defecto intereses compensatorios y moratorios a las tasas más altas que al efecto tenga establecido EL BANCO.</w:t>
      </w:r>
      <w:r w:rsidRPr="00157556">
        <w:rPr>
          <w:rFonts w:ascii="Flexo" w:hAnsi="Flexo" w:cs="Arial"/>
          <w:b/>
          <w:sz w:val="20"/>
          <w:szCs w:val="20"/>
        </w:rPr>
        <w:t xml:space="preserve"> </w:t>
      </w:r>
    </w:p>
    <w:p w14:paraId="048E4504" w14:textId="77777777" w:rsidR="002E74AE" w:rsidRPr="00157556" w:rsidRDefault="004D0264">
      <w:pPr>
        <w:pStyle w:val="Sinespaciado"/>
        <w:jc w:val="both"/>
        <w:rPr>
          <w:rFonts w:ascii="Flexo" w:hAnsi="Flexo" w:cs="Arial"/>
          <w:b/>
          <w:sz w:val="20"/>
          <w:szCs w:val="20"/>
        </w:rPr>
      </w:pPr>
      <w:r w:rsidRPr="00157556">
        <w:rPr>
          <w:rFonts w:ascii="Flexo" w:eastAsia="Times New Roman" w:hAnsi="Flexo" w:cs="Arial"/>
          <w:color w:val="000000"/>
          <w:sz w:val="20"/>
          <w:szCs w:val="20"/>
          <w:lang w:eastAsia="es-PE"/>
        </w:rPr>
        <w:t xml:space="preserve">De optar por la resolución del Contrato, esta se producirá de pleno derecho en la fecha en que EL BANCO comunique a EL CLIENTE su decisión de valerse de esta cláusula resolutoria, de conformidad con lo dispuesto por el artículo 1430° del Código Civil.  </w:t>
      </w:r>
    </w:p>
    <w:p w14:paraId="60FA5DC7" w14:textId="77777777" w:rsidR="002E74AE" w:rsidRPr="00157556" w:rsidRDefault="002E74AE">
      <w:pPr>
        <w:jc w:val="both"/>
        <w:rPr>
          <w:rFonts w:ascii="Flexo" w:hAnsi="Flexo" w:cs="Arial"/>
          <w:color w:val="000000"/>
          <w:sz w:val="20"/>
        </w:rPr>
      </w:pPr>
    </w:p>
    <w:p w14:paraId="7FEC8563" w14:textId="77777777" w:rsidR="002E74AE" w:rsidRPr="00157556" w:rsidRDefault="004D0264">
      <w:pPr>
        <w:pStyle w:val="Sinespaciado"/>
        <w:jc w:val="both"/>
        <w:rPr>
          <w:rFonts w:ascii="Flexo" w:hAnsi="Flexo" w:cs="Arial"/>
          <w:b/>
          <w:color w:val="000000"/>
          <w:sz w:val="20"/>
          <w:szCs w:val="20"/>
          <w:u w:val="single"/>
        </w:rPr>
      </w:pPr>
      <w:r w:rsidRPr="00157556">
        <w:rPr>
          <w:rFonts w:ascii="Flexo" w:hAnsi="Flexo" w:cs="Arial"/>
          <w:b/>
          <w:color w:val="000000"/>
          <w:sz w:val="20"/>
          <w:szCs w:val="20"/>
        </w:rPr>
        <w:t xml:space="preserve">SEXTO: </w:t>
      </w:r>
      <w:r w:rsidRPr="00157556">
        <w:rPr>
          <w:rFonts w:ascii="Flexo" w:hAnsi="Flexo" w:cs="Arial"/>
          <w:b/>
          <w:color w:val="000000"/>
          <w:sz w:val="20"/>
          <w:szCs w:val="20"/>
          <w:u w:val="single"/>
        </w:rPr>
        <w:t>DIFUSIÓN DE INFORMACIÓN DEL  CLIENTE</w:t>
      </w:r>
    </w:p>
    <w:p w14:paraId="2FC62EF6" w14:textId="77777777" w:rsidR="002E74AE" w:rsidRPr="00157556" w:rsidRDefault="004D0264">
      <w:pPr>
        <w:tabs>
          <w:tab w:val="left" w:pos="0"/>
        </w:tabs>
        <w:suppressAutoHyphens/>
        <w:jc w:val="both"/>
        <w:rPr>
          <w:rFonts w:ascii="Flexo" w:hAnsi="Flexo" w:cs="Arial"/>
          <w:sz w:val="20"/>
          <w:lang w:eastAsia="es-PE"/>
        </w:rPr>
      </w:pPr>
      <w:r w:rsidRPr="00157556">
        <w:rPr>
          <w:rFonts w:ascii="Flexo" w:hAnsi="Flexo" w:cs="Arial"/>
          <w:sz w:val="20"/>
          <w:lang w:eastAsia="es-PE"/>
        </w:rPr>
        <w:t>El BANCO queda autorizado a proporcionar y difundir –sin ninguna responsabilidad- información sobre el cumplimiento y/o incumplimiento de las obligaciones del CLIENTE a centrales de riesgo y terceras personas, obligándose únicamente a rectificar las informaciones que no correspondan. EL CLIENTE autoriza a EL BANCO a verificar la información proporcionada por aquel, intercambiarla con otros acreedores, incluso centrales de riesgo. Asimismo, autoriza a EL BANCO a obtener información sobre su patrimonio, cumplimiento y/o incumplimiento de pagos con terceros y transacciones bancarias y crediticias, siendo de su cargo –cuando corresponda- los costos que ello demande.</w:t>
      </w:r>
    </w:p>
    <w:p w14:paraId="610460EB" w14:textId="77777777" w:rsidR="002E74AE" w:rsidRPr="00157556" w:rsidRDefault="002E74AE">
      <w:pPr>
        <w:tabs>
          <w:tab w:val="left" w:pos="0"/>
        </w:tabs>
        <w:suppressAutoHyphens/>
        <w:jc w:val="both"/>
        <w:rPr>
          <w:rFonts w:ascii="Flexo" w:hAnsi="Flexo" w:cs="Arial"/>
          <w:color w:val="000000"/>
          <w:sz w:val="20"/>
        </w:rPr>
      </w:pPr>
    </w:p>
    <w:p w14:paraId="0006F124" w14:textId="77777777" w:rsidR="002E74AE" w:rsidRPr="00157556" w:rsidRDefault="004D0264">
      <w:pPr>
        <w:pStyle w:val="Ttulo1"/>
        <w:spacing w:before="0" w:after="0" w:line="240" w:lineRule="auto"/>
        <w:jc w:val="both"/>
        <w:rPr>
          <w:rFonts w:ascii="Flexo" w:eastAsia="Times New Roman" w:hAnsi="Flexo" w:cs="Arial"/>
          <w:color w:val="000000"/>
          <w:sz w:val="20"/>
          <w:szCs w:val="20"/>
          <w:u w:val="single"/>
          <w:lang w:val="es-PE"/>
        </w:rPr>
      </w:pPr>
      <w:bookmarkStart w:id="5" w:name="_Toc208232425"/>
      <w:r w:rsidRPr="00157556">
        <w:rPr>
          <w:rFonts w:ascii="Flexo" w:eastAsia="Times New Roman" w:hAnsi="Flexo" w:cs="Arial"/>
          <w:color w:val="000000"/>
          <w:sz w:val="20"/>
          <w:szCs w:val="20"/>
          <w:lang w:val="es-PE"/>
        </w:rPr>
        <w:t xml:space="preserve">SÉPTIMO: </w:t>
      </w:r>
      <w:r w:rsidRPr="00157556">
        <w:rPr>
          <w:rFonts w:ascii="Flexo" w:eastAsia="Times New Roman" w:hAnsi="Flexo" w:cs="Arial"/>
          <w:color w:val="000000"/>
          <w:sz w:val="20"/>
          <w:szCs w:val="20"/>
          <w:u w:val="single"/>
          <w:lang w:val="es-PE"/>
        </w:rPr>
        <w:t>CESIÓN</w:t>
      </w:r>
      <w:bookmarkEnd w:id="5"/>
    </w:p>
    <w:p w14:paraId="255D966C" w14:textId="77777777" w:rsidR="002E74AE" w:rsidRPr="00157556" w:rsidRDefault="004D0264">
      <w:pPr>
        <w:pStyle w:val="Sinespaciado"/>
        <w:jc w:val="both"/>
        <w:rPr>
          <w:rFonts w:ascii="Flexo" w:hAnsi="Flexo" w:cs="Arial"/>
          <w:sz w:val="20"/>
          <w:szCs w:val="20"/>
        </w:rPr>
      </w:pPr>
      <w:r w:rsidRPr="00157556">
        <w:rPr>
          <w:rFonts w:ascii="Flexo" w:hAnsi="Flexo" w:cs="Arial"/>
          <w:sz w:val="20"/>
          <w:szCs w:val="20"/>
        </w:rPr>
        <w:t>EL BANCO podrá ceder la posición contractual que le corresponde en mérito al Contrato, así como ceder total o parcialmente los derechos u obligaciones que se deriven de este.  EL CLIENTE en este acto presta expresamente su consentimiento y autorización irrevocable para que se realicen dichos acuerdos de cesión de posición contractual o de cesión de derechos u obligaciones.</w:t>
      </w:r>
    </w:p>
    <w:p w14:paraId="12606463" w14:textId="77777777" w:rsidR="002E74AE" w:rsidRPr="00157556" w:rsidRDefault="004D0264">
      <w:pPr>
        <w:pStyle w:val="Sinespaciado"/>
        <w:jc w:val="both"/>
        <w:rPr>
          <w:rFonts w:ascii="Flexo" w:hAnsi="Flexo" w:cs="Arial"/>
          <w:sz w:val="20"/>
          <w:szCs w:val="20"/>
        </w:rPr>
      </w:pPr>
      <w:r w:rsidRPr="00157556">
        <w:rPr>
          <w:rFonts w:ascii="Flexo" w:hAnsi="Flexo" w:cs="Arial"/>
          <w:sz w:val="20"/>
          <w:szCs w:val="20"/>
        </w:rPr>
        <w:t xml:space="preserve">EL CLIENTE no podrá transferir ni ceder, por ninguna razón o título, los derechos u obligaciones que le corresponden en mérito al Contrato sin la previa autorización por escrito de EL BANCO. </w:t>
      </w:r>
      <w:bookmarkStart w:id="6" w:name="_Toc208232429"/>
    </w:p>
    <w:p w14:paraId="16F7DF18" w14:textId="77777777" w:rsidR="002E74AE" w:rsidRPr="00157556" w:rsidRDefault="002E74AE">
      <w:pPr>
        <w:pStyle w:val="Sinespaciado"/>
        <w:jc w:val="both"/>
        <w:rPr>
          <w:rFonts w:ascii="Flexo" w:hAnsi="Flexo" w:cs="Arial"/>
          <w:sz w:val="20"/>
          <w:szCs w:val="20"/>
        </w:rPr>
      </w:pPr>
    </w:p>
    <w:p w14:paraId="3E3646E1" w14:textId="77777777" w:rsidR="002E74AE" w:rsidRPr="00157556" w:rsidRDefault="004D0264">
      <w:pPr>
        <w:pStyle w:val="Sinespaciado"/>
        <w:jc w:val="both"/>
        <w:rPr>
          <w:rFonts w:ascii="Flexo" w:hAnsi="Flexo" w:cs="Arial"/>
          <w:b/>
          <w:sz w:val="20"/>
          <w:szCs w:val="20"/>
          <w:u w:val="single"/>
        </w:rPr>
      </w:pPr>
      <w:r w:rsidRPr="00157556">
        <w:rPr>
          <w:rFonts w:ascii="Flexo" w:hAnsi="Flexo" w:cs="Arial"/>
          <w:b/>
          <w:sz w:val="20"/>
          <w:szCs w:val="20"/>
        </w:rPr>
        <w:t xml:space="preserve">OCTAVO: </w:t>
      </w:r>
      <w:r w:rsidRPr="00157556">
        <w:rPr>
          <w:rFonts w:ascii="Flexo" w:hAnsi="Flexo" w:cs="Arial"/>
          <w:b/>
          <w:sz w:val="20"/>
          <w:szCs w:val="20"/>
          <w:u w:val="single"/>
        </w:rPr>
        <w:t>SOMETIMIENTO JURISDICCIONAL Y LEGISLACIÓN APLICABLE</w:t>
      </w:r>
      <w:bookmarkStart w:id="7" w:name="_DV_M391"/>
      <w:bookmarkStart w:id="8" w:name="_DV_M392"/>
      <w:bookmarkEnd w:id="6"/>
      <w:bookmarkEnd w:id="7"/>
      <w:bookmarkEnd w:id="8"/>
    </w:p>
    <w:p w14:paraId="4349F131" w14:textId="77777777" w:rsidR="002E74AE" w:rsidRPr="00157556" w:rsidRDefault="004D0264">
      <w:pPr>
        <w:jc w:val="both"/>
        <w:rPr>
          <w:rFonts w:ascii="Flexo" w:hAnsi="Flexo"/>
          <w:sz w:val="20"/>
        </w:rPr>
      </w:pPr>
      <w:r w:rsidRPr="00157556">
        <w:rPr>
          <w:rFonts w:ascii="Flexo" w:hAnsi="Flexo"/>
          <w:sz w:val="20"/>
        </w:rPr>
        <w:t>El Contrato se rige por la ley peruana.</w:t>
      </w:r>
    </w:p>
    <w:p w14:paraId="06B6BB46" w14:textId="77777777" w:rsidR="002E74AE" w:rsidRPr="00157556" w:rsidRDefault="004D0264">
      <w:pPr>
        <w:jc w:val="both"/>
        <w:rPr>
          <w:rFonts w:ascii="Flexo" w:hAnsi="Flexo"/>
          <w:sz w:val="20"/>
        </w:rPr>
      </w:pPr>
      <w:r w:rsidRPr="00157556">
        <w:rPr>
          <w:rFonts w:ascii="Flexo" w:hAnsi="Flexo"/>
          <w:sz w:val="20"/>
        </w:rPr>
        <w:t>Las partes se someten en forma expresa a la jurisdicción y competencia de los jueces y tribunales de  la ciudad donde se celebra este contrato (si se celebra en la ciudad de Lima, a la jurisdicción y competencia de los jueces y tribunales del Distrito Judicial de Lima-Cercado), para cuyo efecto señalan como sus domicilios los indicados al final de este documento, adonde se les harán llegar válidamente todas las comunicaciones o notificaciones judiciales o extrajudiciales a que pueda dar origen este contrato, salvo que por carta notarial dirigida a EL BANCO –con una anticipación no menor de treinta (30) días hábiles a la fecha efectiva de dicho cambio- lo variasen, pero siempre dentro de la misma ciudad.</w:t>
      </w:r>
    </w:p>
    <w:p w14:paraId="2B3B1112" w14:textId="77777777" w:rsidR="002E74AE" w:rsidRPr="00157556" w:rsidRDefault="002E74AE">
      <w:pPr>
        <w:tabs>
          <w:tab w:val="left" w:pos="0"/>
        </w:tabs>
        <w:suppressAutoHyphens/>
        <w:jc w:val="both"/>
        <w:rPr>
          <w:rFonts w:ascii="Flexo" w:hAnsi="Flexo" w:cs="Arial"/>
          <w:color w:val="000000"/>
          <w:spacing w:val="-3"/>
          <w:sz w:val="20"/>
        </w:rPr>
      </w:pPr>
    </w:p>
    <w:p w14:paraId="140AB290" w14:textId="77777777" w:rsidR="002E74AE" w:rsidRPr="00157556" w:rsidRDefault="002E74AE">
      <w:pPr>
        <w:tabs>
          <w:tab w:val="left" w:pos="0"/>
        </w:tabs>
        <w:suppressAutoHyphens/>
        <w:jc w:val="both"/>
        <w:rPr>
          <w:rFonts w:ascii="Flexo" w:hAnsi="Flexo" w:cs="Arial"/>
          <w:color w:val="000000"/>
          <w:spacing w:val="-3"/>
          <w:sz w:val="20"/>
        </w:rPr>
      </w:pPr>
    </w:p>
    <w:p w14:paraId="7970FBAD" w14:textId="64F1E7F1" w:rsidR="002E74AE" w:rsidRPr="00157556" w:rsidRDefault="004D0264">
      <w:pPr>
        <w:jc w:val="both"/>
        <w:rPr>
          <w:rFonts w:ascii="Flexo" w:hAnsi="Flexo"/>
          <w:sz w:val="20"/>
        </w:rPr>
      </w:pPr>
      <w:r w:rsidRPr="00157556">
        <w:rPr>
          <w:rFonts w:ascii="Flexo" w:hAnsi="Flexo"/>
          <w:sz w:val="20"/>
        </w:rPr>
        <w:t xml:space="preserve">Conformes en su integridad lo suscriben en </w:t>
      </w:r>
      <w:bookmarkStart w:id="9" w:name="Texto10"/>
      <w:r w:rsidRPr="00157556">
        <w:rPr>
          <w:rFonts w:ascii="Flexo" w:hAnsi="Flexo"/>
        </w:rPr>
        <w:fldChar w:fldCharType="begin">
          <w:ffData>
            <w:name w:val="Texto10"/>
            <w:enabled/>
            <w:calcOnExit w:val="0"/>
            <w:textInput>
              <w:default w:val="..................."/>
              <w:maxLength w:val="19"/>
            </w:textInput>
          </w:ffData>
        </w:fldChar>
      </w:r>
      <w:r w:rsidRPr="00157556">
        <w:rPr>
          <w:rFonts w:ascii="Flexo" w:hAnsi="Flexo" w:cs="Courier New"/>
          <w:b/>
          <w:sz w:val="20"/>
        </w:rPr>
        <w:instrText xml:space="preserve"> FORMTEXT </w:instrText>
      </w:r>
      <w:r w:rsidRPr="00157556">
        <w:rPr>
          <w:rFonts w:ascii="Flexo" w:hAnsi="Flexo"/>
        </w:rPr>
      </w:r>
      <w:r w:rsidRPr="00157556">
        <w:rPr>
          <w:rFonts w:ascii="Flexo" w:hAnsi="Flexo"/>
        </w:rPr>
        <w:fldChar w:fldCharType="separate"/>
      </w:r>
      <w:r w:rsidR="0072757D">
        <w:rPr>
          <w:rFonts w:ascii="Flexo" w:hAnsi="Flexo"/>
          <w:noProof/>
        </w:rPr>
        <w:t>TRUJILLO</w:t>
      </w:r>
      <w:r w:rsidRPr="00157556">
        <w:rPr>
          <w:rFonts w:ascii="Flexo" w:hAnsi="Flexo"/>
        </w:rPr>
        <w:fldChar w:fldCharType="end"/>
      </w:r>
      <w:bookmarkEnd w:id="9"/>
      <w:r w:rsidRPr="00157556">
        <w:rPr>
          <w:rFonts w:ascii="Flexo" w:hAnsi="Flexo"/>
          <w:sz w:val="20"/>
        </w:rPr>
        <w:t xml:space="preserve"> a los </w:t>
      </w:r>
      <w:r w:rsidRPr="00157556">
        <w:rPr>
          <w:rFonts w:ascii="Flexo" w:hAnsi="Flexo"/>
          <w:b/>
          <w:sz w:val="20"/>
        </w:rPr>
        <w:fldChar w:fldCharType="begin">
          <w:ffData>
            <w:name w:val="Texto37"/>
            <w:enabled/>
            <w:calcOnExit w:val="0"/>
            <w:textInput>
              <w:default w:val=".."/>
              <w:maxLength w:val="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5F6988">
        <w:rPr>
          <w:rFonts w:ascii="Flexo" w:hAnsi="Flexo"/>
          <w:b/>
          <w:sz w:val="20"/>
        </w:rPr>
        <w:t>03</w:t>
      </w:r>
      <w:r w:rsidRPr="00157556">
        <w:rPr>
          <w:rFonts w:ascii="Flexo" w:hAnsi="Flexo"/>
          <w:b/>
          <w:sz w:val="20"/>
        </w:rPr>
        <w:fldChar w:fldCharType="end"/>
      </w:r>
      <w:r w:rsidRPr="00157556">
        <w:rPr>
          <w:rFonts w:ascii="Flexo" w:hAnsi="Flexo"/>
          <w:sz w:val="20"/>
        </w:rPr>
        <w:t xml:space="preserve"> días del mes de </w:t>
      </w:r>
      <w:r w:rsidRPr="00157556">
        <w:rPr>
          <w:rFonts w:ascii="Flexo" w:hAnsi="Flexo"/>
          <w:b/>
          <w:sz w:val="20"/>
        </w:rPr>
        <w:fldChar w:fldCharType="begin">
          <w:ffData>
            <w:name w:val="Texto6"/>
            <w:enabled/>
            <w:calcOnExit w:val="0"/>
            <w:textInput>
              <w:default w:val="................."/>
              <w:maxLength w:val="1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5F6988">
        <w:rPr>
          <w:rFonts w:ascii="Flexo" w:hAnsi="Flexo"/>
          <w:b/>
          <w:sz w:val="20"/>
        </w:rPr>
        <w:t>ABRIL</w:t>
      </w:r>
      <w:r w:rsidRPr="00157556">
        <w:rPr>
          <w:rFonts w:ascii="Flexo" w:hAnsi="Flexo"/>
          <w:b/>
          <w:sz w:val="20"/>
        </w:rPr>
        <w:fldChar w:fldCharType="end"/>
      </w:r>
      <w:r w:rsidRPr="00157556">
        <w:rPr>
          <w:rFonts w:ascii="Flexo" w:hAnsi="Flexo"/>
          <w:sz w:val="20"/>
        </w:rPr>
        <w:t xml:space="preserve"> de </w:t>
      </w:r>
      <w:r w:rsidRPr="00157556">
        <w:rPr>
          <w:rFonts w:ascii="Flexo" w:hAnsi="Flexo"/>
          <w:b/>
          <w:sz w:val="20"/>
        </w:rPr>
        <w:fldChar w:fldCharType="begin">
          <w:ffData>
            <w:name w:val=""/>
            <w:enabled/>
            <w:calcOnExit w:val="0"/>
            <w:textInput>
              <w:type w:val="number"/>
              <w:default w:val="...."/>
              <w:maxLength w:val="4"/>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sz w:val="20"/>
        </w:rPr>
        <w:t>202</w:t>
      </w:r>
      <w:r w:rsidR="005F6988">
        <w:rPr>
          <w:rFonts w:ascii="Flexo" w:hAnsi="Flexo"/>
          <w:b/>
          <w:sz w:val="20"/>
        </w:rPr>
        <w:t>3</w:t>
      </w:r>
      <w:r w:rsidRPr="00157556">
        <w:rPr>
          <w:rFonts w:ascii="Flexo" w:hAnsi="Flexo"/>
          <w:b/>
          <w:sz w:val="20"/>
        </w:rPr>
        <w:fldChar w:fldCharType="end"/>
      </w:r>
    </w:p>
    <w:p w14:paraId="7E7412FB" w14:textId="77777777" w:rsidR="002E74AE" w:rsidRPr="00157556" w:rsidRDefault="002E74AE">
      <w:pPr>
        <w:jc w:val="both"/>
        <w:rPr>
          <w:rFonts w:ascii="Flexo" w:hAnsi="Flexo"/>
          <w:sz w:val="20"/>
        </w:rPr>
      </w:pPr>
    </w:p>
    <w:p w14:paraId="46092031" w14:textId="77777777" w:rsidR="002E74AE" w:rsidRPr="00157556" w:rsidRDefault="004D0264">
      <w:pPr>
        <w:jc w:val="both"/>
        <w:rPr>
          <w:rFonts w:ascii="Flexo" w:hAnsi="Flexo"/>
          <w:b/>
          <w:sz w:val="20"/>
        </w:rPr>
      </w:pPr>
      <w:r w:rsidRPr="00157556">
        <w:rPr>
          <w:rFonts w:ascii="Flexo" w:hAnsi="Flexo"/>
          <w:b/>
          <w:sz w:val="20"/>
        </w:rPr>
        <w:t>EL CLIENTE</w:t>
      </w:r>
    </w:p>
    <w:p w14:paraId="6724DF20" w14:textId="77777777" w:rsidR="002E74AE" w:rsidRPr="00157556" w:rsidRDefault="002E74AE">
      <w:pPr>
        <w:jc w:val="both"/>
        <w:rPr>
          <w:rFonts w:ascii="Flexo" w:hAnsi="Flexo"/>
          <w:b/>
          <w:sz w:val="20"/>
        </w:rPr>
      </w:pPr>
    </w:p>
    <w:p w14:paraId="0C90BAFA" w14:textId="77777777" w:rsidR="002E74AE" w:rsidRPr="00157556" w:rsidRDefault="002E74AE">
      <w:pPr>
        <w:jc w:val="both"/>
        <w:rPr>
          <w:rFonts w:ascii="Flexo" w:hAnsi="Flexo"/>
          <w:sz w:val="20"/>
        </w:rPr>
      </w:pPr>
    </w:p>
    <w:p w14:paraId="2761AEF6" w14:textId="77777777" w:rsidR="002E74AE" w:rsidRPr="00157556" w:rsidRDefault="002E74AE">
      <w:pPr>
        <w:jc w:val="both"/>
        <w:rPr>
          <w:rFonts w:ascii="Flexo" w:hAnsi="Flexo"/>
          <w:sz w:val="20"/>
        </w:rPr>
      </w:pPr>
    </w:p>
    <w:p w14:paraId="6981D84D" w14:textId="77777777" w:rsidR="002E74AE" w:rsidRPr="00157556" w:rsidRDefault="004D0264">
      <w:pPr>
        <w:jc w:val="both"/>
        <w:rPr>
          <w:rFonts w:ascii="Flexo" w:hAnsi="Flexo"/>
          <w:color w:val="000000"/>
          <w:sz w:val="20"/>
        </w:rPr>
      </w:pPr>
      <w:r w:rsidRPr="00157556">
        <w:rPr>
          <w:rFonts w:ascii="Flexo" w:hAnsi="Flexo"/>
          <w:color w:val="000000"/>
          <w:sz w:val="20"/>
        </w:rPr>
        <w:t>---------------------------------------------</w:t>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t>------------------------------------------</w:t>
      </w:r>
    </w:p>
    <w:p w14:paraId="3553E002" w14:textId="77777777" w:rsidR="002E74AE" w:rsidRPr="00157556" w:rsidRDefault="004D0264">
      <w:pPr>
        <w:jc w:val="both"/>
        <w:rPr>
          <w:rFonts w:ascii="Flexo" w:hAnsi="Flexo"/>
          <w:color w:val="000000"/>
          <w:sz w:val="20"/>
        </w:rPr>
      </w:pPr>
      <w:r w:rsidRPr="00157556">
        <w:rPr>
          <w:rFonts w:ascii="Flexo" w:hAnsi="Flexo"/>
          <w:color w:val="000000"/>
          <w:sz w:val="20"/>
        </w:rPr>
        <w:t>(Firma)</w:t>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t>(Firma)</w:t>
      </w:r>
    </w:p>
    <w:p w14:paraId="6DC584FD" w14:textId="77777777" w:rsidR="002E74AE" w:rsidRPr="00157556" w:rsidRDefault="002E74AE">
      <w:pPr>
        <w:jc w:val="both"/>
        <w:rPr>
          <w:rFonts w:ascii="Flexo" w:hAnsi="Flexo"/>
          <w:sz w:val="20"/>
        </w:rPr>
      </w:pPr>
    </w:p>
    <w:p w14:paraId="4D8BDD10" w14:textId="77777777" w:rsidR="002E74AE" w:rsidRPr="00157556" w:rsidRDefault="004D0264">
      <w:pPr>
        <w:jc w:val="both"/>
        <w:rPr>
          <w:rFonts w:ascii="Flexo" w:hAnsi="Flexo"/>
          <w:color w:val="000000"/>
          <w:sz w:val="20"/>
        </w:rPr>
      </w:pPr>
      <w:r w:rsidRPr="00157556">
        <w:rPr>
          <w:rFonts w:ascii="Flexo" w:hAnsi="Flexo"/>
          <w:b/>
          <w:color w:val="000000"/>
          <w:sz w:val="20"/>
        </w:rPr>
        <w:t>En caso EL CLIENTE sea PERSONA JURÍDICA</w:t>
      </w:r>
      <w:r w:rsidRPr="00157556">
        <w:rPr>
          <w:rFonts w:ascii="Flexo" w:hAnsi="Flexo"/>
          <w:color w:val="000000"/>
          <w:sz w:val="20"/>
        </w:rPr>
        <w:t>:</w:t>
      </w:r>
    </w:p>
    <w:p w14:paraId="09AC9219" w14:textId="3472CB72" w:rsidR="002E74AE" w:rsidRPr="00157556" w:rsidRDefault="004D0264">
      <w:pPr>
        <w:jc w:val="both"/>
        <w:rPr>
          <w:rFonts w:ascii="Flexo" w:hAnsi="Flexo"/>
          <w:color w:val="000000"/>
          <w:sz w:val="20"/>
        </w:rPr>
      </w:pPr>
      <w:r w:rsidRPr="00157556">
        <w:rPr>
          <w:rFonts w:ascii="Flexo" w:hAnsi="Flexo"/>
          <w:color w:val="000000"/>
          <w:sz w:val="20"/>
        </w:rPr>
        <w:t xml:space="preserve">Razón/Denominación Social de EL CLIENTE: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CATERING MAGPE SAC</w:t>
      </w:r>
      <w:r w:rsidRPr="00157556">
        <w:rPr>
          <w:rFonts w:ascii="Flexo" w:hAnsi="Flexo"/>
          <w:b/>
          <w:sz w:val="20"/>
        </w:rPr>
        <w:fldChar w:fldCharType="end"/>
      </w:r>
    </w:p>
    <w:p w14:paraId="3C6D700C" w14:textId="49D92F89" w:rsidR="002E74AE" w:rsidRPr="00157556" w:rsidRDefault="004D0264">
      <w:pPr>
        <w:jc w:val="both"/>
        <w:rPr>
          <w:rFonts w:ascii="Flexo" w:hAnsi="Flexo"/>
          <w:color w:val="000000"/>
          <w:sz w:val="20"/>
        </w:rPr>
      </w:pPr>
      <w:r w:rsidRPr="00157556">
        <w:rPr>
          <w:rFonts w:ascii="Flexo" w:hAnsi="Flexo"/>
          <w:color w:val="000000"/>
          <w:sz w:val="20"/>
        </w:rPr>
        <w:t xml:space="preserve">RUC.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20481107629</w:t>
      </w:r>
      <w:r w:rsidRPr="00157556">
        <w:rPr>
          <w:rFonts w:ascii="Flexo" w:hAnsi="Flexo"/>
          <w:b/>
          <w:sz w:val="20"/>
        </w:rPr>
        <w:fldChar w:fldCharType="end"/>
      </w:r>
      <w:r w:rsidRPr="00157556">
        <w:rPr>
          <w:rFonts w:ascii="Flexo" w:hAnsi="Flexo"/>
          <w:color w:val="000000"/>
          <w:sz w:val="20"/>
        </w:rPr>
        <w:t xml:space="preserve">                                 </w:t>
      </w:r>
    </w:p>
    <w:p w14:paraId="4D704138" w14:textId="5BB97E59" w:rsidR="002E74AE" w:rsidRPr="00157556" w:rsidRDefault="004D0264">
      <w:pPr>
        <w:jc w:val="both"/>
        <w:rPr>
          <w:rFonts w:ascii="Flexo" w:hAnsi="Flexo"/>
          <w:sz w:val="20"/>
        </w:rPr>
      </w:pPr>
      <w:r w:rsidRPr="00157556">
        <w:rPr>
          <w:rFonts w:ascii="Flexo" w:hAnsi="Flexo"/>
          <w:sz w:val="20"/>
        </w:rPr>
        <w:t>Domicilio:</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 xml:space="preserve">CALLE LOS CANARIOS MZ.H5 LT. 10 URB. ALAMEDA DE SAN ANDRES </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Pr="00157556">
        <w:rPr>
          <w:rFonts w:ascii="Flexo" w:hAnsi="Flexo"/>
          <w:b/>
          <w:sz w:val="20"/>
        </w:rPr>
        <w:fldChar w:fldCharType="end"/>
      </w:r>
      <w:r w:rsidRPr="00157556">
        <w:rPr>
          <w:rFonts w:ascii="Flexo" w:hAnsi="Flexo"/>
          <w:sz w:val="20"/>
        </w:rPr>
        <w:t xml:space="preserve"> </w:t>
      </w:r>
    </w:p>
    <w:p w14:paraId="6682D869" w14:textId="57105AC3" w:rsidR="002E74AE" w:rsidRPr="00157556" w:rsidRDefault="004D0264">
      <w:pPr>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TRUJILLO</w:t>
      </w:r>
      <w:r w:rsidRPr="00157556">
        <w:rPr>
          <w:rFonts w:ascii="Flexo" w:hAnsi="Flexo"/>
          <w:b/>
          <w:sz w:val="20"/>
        </w:rPr>
        <w:fldChar w:fldCharType="end"/>
      </w:r>
      <w:r w:rsidRPr="00157556">
        <w:rPr>
          <w:rFonts w:ascii="Flexo" w:hAnsi="Flexo"/>
          <w:sz w:val="20"/>
        </w:rPr>
        <w:t xml:space="preserve"> </w:t>
      </w:r>
    </w:p>
    <w:p w14:paraId="44B51088" w14:textId="32B3DC74" w:rsidR="002E74AE" w:rsidRPr="00157556" w:rsidRDefault="004D0264">
      <w:pPr>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TRUJILLO</w:t>
      </w:r>
      <w:r w:rsidRPr="00157556">
        <w:rPr>
          <w:rFonts w:ascii="Flexo" w:hAnsi="Flexo"/>
          <w:b/>
          <w:sz w:val="20"/>
        </w:rPr>
        <w:fldChar w:fldCharType="end"/>
      </w:r>
      <w:r w:rsidRPr="00157556">
        <w:rPr>
          <w:rFonts w:ascii="Flexo" w:hAnsi="Flexo"/>
          <w:sz w:val="20"/>
        </w:rPr>
        <w:t xml:space="preserve"> </w:t>
      </w:r>
    </w:p>
    <w:p w14:paraId="714809D2" w14:textId="04709DD4" w:rsidR="002E74AE" w:rsidRPr="00157556" w:rsidRDefault="004D0264">
      <w:pPr>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LA LIBERTAD</w:t>
      </w:r>
      <w:r w:rsidRPr="00157556">
        <w:rPr>
          <w:rFonts w:ascii="Flexo" w:hAnsi="Flexo"/>
          <w:b/>
          <w:sz w:val="20"/>
        </w:rPr>
        <w:fldChar w:fldCharType="end"/>
      </w:r>
      <w:r w:rsidRPr="00157556">
        <w:rPr>
          <w:rFonts w:ascii="Flexo" w:hAnsi="Flexo"/>
          <w:sz w:val="20"/>
        </w:rPr>
        <w:t xml:space="preserve"> </w:t>
      </w:r>
    </w:p>
    <w:p w14:paraId="73ADA403" w14:textId="77777777" w:rsidR="002E74AE" w:rsidRPr="00157556" w:rsidRDefault="002E74AE">
      <w:pPr>
        <w:jc w:val="both"/>
        <w:rPr>
          <w:rFonts w:ascii="Flexo" w:hAnsi="Flexo"/>
          <w:sz w:val="20"/>
        </w:rPr>
      </w:pPr>
    </w:p>
    <w:p w14:paraId="677A087D" w14:textId="77777777" w:rsidR="002E74AE" w:rsidRPr="00157556" w:rsidRDefault="004D0264">
      <w:pPr>
        <w:numPr>
          <w:ilvl w:val="0"/>
          <w:numId w:val="10"/>
        </w:numPr>
        <w:jc w:val="both"/>
        <w:rPr>
          <w:rFonts w:ascii="Flexo" w:hAnsi="Flexo"/>
          <w:color w:val="000000"/>
          <w:sz w:val="20"/>
        </w:rPr>
      </w:pPr>
      <w:r w:rsidRPr="00157556">
        <w:rPr>
          <w:rFonts w:ascii="Flexo" w:hAnsi="Flexo"/>
          <w:color w:val="000000"/>
          <w:sz w:val="20"/>
        </w:rPr>
        <w:t>Nombres y apellidos del representante de EL CLIENTE:</w:t>
      </w:r>
    </w:p>
    <w:p w14:paraId="4FA497EC" w14:textId="5829E65E" w:rsidR="002E74AE" w:rsidRPr="00157556" w:rsidRDefault="004D0264">
      <w:pPr>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MAGNO VICENTE PEREZ QUISPE</w:t>
      </w:r>
      <w:r w:rsidRPr="00157556">
        <w:rPr>
          <w:rFonts w:ascii="Flexo" w:hAnsi="Flexo"/>
          <w:b/>
          <w:sz w:val="20"/>
        </w:rPr>
        <w:fldChar w:fldCharType="end"/>
      </w:r>
    </w:p>
    <w:p w14:paraId="786523E1" w14:textId="2216293E" w:rsidR="002E74AE" w:rsidRPr="00157556" w:rsidRDefault="004D0264">
      <w:pPr>
        <w:ind w:left="360"/>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06138597</w:t>
      </w:r>
      <w:r w:rsidRPr="00157556">
        <w:rPr>
          <w:rFonts w:ascii="Flexo" w:hAnsi="Flexo"/>
          <w:b/>
          <w:sz w:val="20"/>
        </w:rPr>
        <w:fldChar w:fldCharType="end"/>
      </w:r>
    </w:p>
    <w:p w14:paraId="5B1E6533" w14:textId="77777777" w:rsidR="002E74AE" w:rsidRPr="00157556" w:rsidRDefault="002E74AE">
      <w:pPr>
        <w:ind w:left="360"/>
        <w:jc w:val="both"/>
        <w:rPr>
          <w:rFonts w:ascii="Flexo" w:hAnsi="Flexo"/>
          <w:color w:val="000000"/>
          <w:sz w:val="20"/>
        </w:rPr>
      </w:pPr>
    </w:p>
    <w:p w14:paraId="381D361C" w14:textId="77777777" w:rsidR="002E74AE" w:rsidRPr="00157556" w:rsidRDefault="004D0264">
      <w:pPr>
        <w:numPr>
          <w:ilvl w:val="0"/>
          <w:numId w:val="10"/>
        </w:numPr>
        <w:jc w:val="both"/>
        <w:rPr>
          <w:rFonts w:ascii="Flexo" w:hAnsi="Flexo"/>
          <w:color w:val="000000"/>
          <w:sz w:val="20"/>
        </w:rPr>
      </w:pPr>
      <w:r w:rsidRPr="00157556">
        <w:rPr>
          <w:rFonts w:ascii="Flexo" w:hAnsi="Flexo"/>
          <w:color w:val="000000"/>
          <w:sz w:val="20"/>
        </w:rPr>
        <w:t>Nombres y apellidos del representante de EL CLIENTE:</w:t>
      </w:r>
    </w:p>
    <w:p w14:paraId="53B1AF2E" w14:textId="77777777" w:rsidR="002E74AE" w:rsidRPr="00157556" w:rsidRDefault="004D0264">
      <w:pPr>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629A5DD6" w14:textId="77777777" w:rsidR="002E74AE" w:rsidRPr="00157556" w:rsidRDefault="004D0264">
      <w:pPr>
        <w:ind w:left="360"/>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570ECAAF" w14:textId="77777777" w:rsidR="002E74AE" w:rsidRPr="00157556" w:rsidRDefault="002E74AE">
      <w:pPr>
        <w:jc w:val="both"/>
        <w:rPr>
          <w:rFonts w:ascii="Flexo" w:hAnsi="Flexo"/>
          <w:color w:val="000000"/>
          <w:sz w:val="20"/>
        </w:rPr>
      </w:pPr>
    </w:p>
    <w:p w14:paraId="6D8283A6" w14:textId="3B2BAF48" w:rsidR="002E74AE" w:rsidRPr="00157556" w:rsidRDefault="004D0264">
      <w:pPr>
        <w:jc w:val="both"/>
        <w:rPr>
          <w:rFonts w:ascii="Flexo" w:hAnsi="Flexo"/>
          <w:color w:val="000000"/>
          <w:sz w:val="20"/>
        </w:rPr>
      </w:pPr>
      <w:r w:rsidRPr="00157556">
        <w:rPr>
          <w:rFonts w:ascii="Flexo" w:hAnsi="Flexo"/>
          <w:color w:val="000000"/>
          <w:sz w:val="20"/>
        </w:rPr>
        <w:t xml:space="preserve">El(los) representante(s) cuenta(n) con poderes inscritos en la Partida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11038772</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PERSONAS JURIDICAS DE TRUJILLO</w:t>
      </w:r>
      <w:r w:rsidRPr="00157556">
        <w:rPr>
          <w:rFonts w:ascii="Flexo" w:hAnsi="Flexo"/>
          <w:b/>
          <w:sz w:val="20"/>
        </w:rPr>
        <w:fldChar w:fldCharType="end"/>
      </w:r>
      <w:r w:rsidRPr="00157556">
        <w:rPr>
          <w:rFonts w:ascii="Flexo" w:hAnsi="Flexo"/>
          <w:color w:val="000000"/>
          <w:sz w:val="20"/>
        </w:rPr>
        <w:t xml:space="preserve"> de la Oficina Registral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TRUJILLO</w:t>
      </w:r>
      <w:r w:rsidRPr="00157556">
        <w:rPr>
          <w:rFonts w:ascii="Flexo" w:hAnsi="Flexo"/>
          <w:b/>
          <w:sz w:val="20"/>
        </w:rPr>
        <w:fldChar w:fldCharType="end"/>
      </w:r>
      <w:r w:rsidRPr="00157556">
        <w:rPr>
          <w:rFonts w:ascii="Flexo" w:hAnsi="Flexo"/>
          <w:color w:val="000000"/>
          <w:sz w:val="20"/>
        </w:rPr>
        <w:t>.</w:t>
      </w:r>
    </w:p>
    <w:p w14:paraId="43015C9C" w14:textId="77777777" w:rsidR="002E74AE" w:rsidRPr="00157556" w:rsidRDefault="002E74AE">
      <w:pPr>
        <w:jc w:val="both"/>
        <w:rPr>
          <w:rFonts w:ascii="Flexo" w:hAnsi="Flexo"/>
          <w:color w:val="000000"/>
          <w:sz w:val="20"/>
        </w:rPr>
      </w:pPr>
    </w:p>
    <w:p w14:paraId="264A9654" w14:textId="77777777" w:rsidR="002E74AE" w:rsidRPr="00157556" w:rsidRDefault="002E74AE">
      <w:pPr>
        <w:jc w:val="both"/>
        <w:rPr>
          <w:rFonts w:ascii="Flexo" w:hAnsi="Flexo"/>
          <w:color w:val="000000"/>
          <w:sz w:val="20"/>
        </w:rPr>
      </w:pPr>
    </w:p>
    <w:p w14:paraId="1675DD33" w14:textId="77777777" w:rsidR="002E74AE" w:rsidRPr="00157556" w:rsidRDefault="004D0264">
      <w:pPr>
        <w:jc w:val="both"/>
        <w:rPr>
          <w:rFonts w:ascii="Flexo" w:hAnsi="Flexo"/>
          <w:color w:val="000000"/>
          <w:sz w:val="20"/>
        </w:rPr>
      </w:pPr>
      <w:r w:rsidRPr="00157556">
        <w:rPr>
          <w:rFonts w:ascii="Flexo" w:hAnsi="Flexo"/>
          <w:b/>
          <w:color w:val="000000"/>
          <w:sz w:val="20"/>
        </w:rPr>
        <w:t>En caso EL CLIENTE sea SOCIEDAD CONYUGAL BAJO EL RÉGIMEN DE SOCIEDAD DE GANANCIALES</w:t>
      </w:r>
      <w:r w:rsidRPr="00157556">
        <w:rPr>
          <w:rFonts w:ascii="Flexo" w:hAnsi="Flexo"/>
          <w:color w:val="000000"/>
          <w:sz w:val="20"/>
        </w:rPr>
        <w:t>:</w:t>
      </w:r>
    </w:p>
    <w:p w14:paraId="42B3A859" w14:textId="77777777" w:rsidR="002E74AE" w:rsidRPr="00157556" w:rsidRDefault="004D0264">
      <w:pPr>
        <w:numPr>
          <w:ilvl w:val="0"/>
          <w:numId w:val="12"/>
        </w:numPr>
        <w:jc w:val="both"/>
        <w:rPr>
          <w:rFonts w:ascii="Flexo" w:hAnsi="Flexo"/>
          <w:color w:val="000000"/>
          <w:sz w:val="20"/>
        </w:rPr>
      </w:pPr>
      <w:r w:rsidRPr="00157556">
        <w:rPr>
          <w:rFonts w:ascii="Flexo" w:hAnsi="Flexo"/>
          <w:color w:val="000000"/>
          <w:sz w:val="20"/>
        </w:rPr>
        <w:t>Nombres y apellidos:</w:t>
      </w:r>
    </w:p>
    <w:p w14:paraId="014E285E" w14:textId="77777777" w:rsidR="002E74AE" w:rsidRPr="00157556" w:rsidRDefault="004D0264">
      <w:pPr>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2E6F3CF2" w14:textId="77777777" w:rsidR="002E74AE" w:rsidRPr="00157556" w:rsidRDefault="004D0264">
      <w:pPr>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7C81DC7D" w14:textId="77777777" w:rsidR="002E74AE" w:rsidRPr="00157556" w:rsidRDefault="004D0264">
      <w:pPr>
        <w:ind w:left="360"/>
        <w:jc w:val="both"/>
        <w:rPr>
          <w:rFonts w:ascii="Flexo" w:hAnsi="Flexo"/>
          <w:color w:val="000000"/>
          <w:sz w:val="20"/>
        </w:rPr>
      </w:pPr>
      <w:r w:rsidRPr="00157556">
        <w:rPr>
          <w:rFonts w:ascii="Flexo" w:hAnsi="Flexo"/>
          <w:color w:val="000000"/>
          <w:sz w:val="20"/>
        </w:rPr>
        <w:t>En caso actúe a través de representante:</w:t>
      </w:r>
    </w:p>
    <w:p w14:paraId="1CF4A52E" w14:textId="77777777" w:rsidR="002E74AE" w:rsidRPr="00157556" w:rsidRDefault="004D0264">
      <w:pPr>
        <w:ind w:left="360"/>
        <w:jc w:val="both"/>
        <w:rPr>
          <w:rFonts w:ascii="Flexo" w:hAnsi="Flexo"/>
          <w:color w:val="000000"/>
          <w:sz w:val="20"/>
        </w:rPr>
      </w:pPr>
      <w:r w:rsidRPr="00157556">
        <w:rPr>
          <w:rFonts w:ascii="Flexo" w:hAnsi="Flexo"/>
          <w:color w:val="000000"/>
          <w:sz w:val="20"/>
        </w:rPr>
        <w:t>Nombres y apellidos del representante:</w:t>
      </w:r>
    </w:p>
    <w:p w14:paraId="70719805" w14:textId="77777777" w:rsidR="002E74AE" w:rsidRPr="00157556" w:rsidRDefault="004D0264">
      <w:pPr>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50E1EE81" w14:textId="77777777" w:rsidR="002E74AE" w:rsidRPr="00157556" w:rsidRDefault="004D0264">
      <w:pPr>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068799EB" w14:textId="77777777" w:rsidR="002E74AE" w:rsidRPr="00157556" w:rsidRDefault="004D0264">
      <w:pPr>
        <w:numPr>
          <w:ilvl w:val="0"/>
          <w:numId w:val="14"/>
        </w:numPr>
        <w:jc w:val="both"/>
        <w:rPr>
          <w:rFonts w:ascii="Flexo" w:hAnsi="Flexo"/>
          <w:color w:val="000000"/>
          <w:sz w:val="20"/>
        </w:rPr>
      </w:pPr>
      <w:r w:rsidRPr="00157556">
        <w:rPr>
          <w:rFonts w:ascii="Flexo" w:hAnsi="Flexo"/>
          <w:color w:val="000000"/>
          <w:sz w:val="20"/>
        </w:rPr>
        <w:t>Nombres y apellidos:</w:t>
      </w:r>
    </w:p>
    <w:p w14:paraId="1B2871B0" w14:textId="77777777" w:rsidR="002E74AE" w:rsidRPr="00157556" w:rsidRDefault="004D0264">
      <w:pPr>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799E31F1" w14:textId="77777777" w:rsidR="002E74AE" w:rsidRPr="00157556" w:rsidRDefault="004D0264">
      <w:pPr>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44EEF5EB" w14:textId="77777777" w:rsidR="002E74AE" w:rsidRPr="00157556" w:rsidRDefault="004D0264">
      <w:pPr>
        <w:ind w:left="360"/>
        <w:jc w:val="both"/>
        <w:rPr>
          <w:rFonts w:ascii="Flexo" w:hAnsi="Flexo"/>
          <w:color w:val="000000"/>
          <w:sz w:val="20"/>
        </w:rPr>
      </w:pPr>
      <w:r w:rsidRPr="00157556">
        <w:rPr>
          <w:rFonts w:ascii="Flexo" w:hAnsi="Flexo"/>
          <w:color w:val="000000"/>
          <w:sz w:val="20"/>
        </w:rPr>
        <w:t>En caso actúe a través de representante:</w:t>
      </w:r>
    </w:p>
    <w:p w14:paraId="1E5D0C85" w14:textId="77777777" w:rsidR="002E74AE" w:rsidRPr="00157556" w:rsidRDefault="004D0264">
      <w:pPr>
        <w:ind w:left="360"/>
        <w:jc w:val="both"/>
        <w:rPr>
          <w:rFonts w:ascii="Flexo" w:hAnsi="Flexo"/>
          <w:color w:val="000000"/>
          <w:sz w:val="20"/>
        </w:rPr>
      </w:pPr>
      <w:r w:rsidRPr="00157556">
        <w:rPr>
          <w:rFonts w:ascii="Flexo" w:hAnsi="Flexo"/>
          <w:color w:val="000000"/>
          <w:sz w:val="20"/>
        </w:rPr>
        <w:t>Nombres y apellidos del representante:</w:t>
      </w:r>
    </w:p>
    <w:p w14:paraId="72B5FD1D" w14:textId="77777777" w:rsidR="002E74AE" w:rsidRPr="00157556" w:rsidRDefault="004D0264">
      <w:pPr>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4ABC4795" w14:textId="77777777" w:rsidR="002E74AE" w:rsidRPr="00157556" w:rsidRDefault="004D0264">
      <w:pPr>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3412F752" w14:textId="77777777" w:rsidR="002E74AE" w:rsidRPr="00157556" w:rsidRDefault="004D0264">
      <w:pPr>
        <w:jc w:val="both"/>
        <w:rPr>
          <w:rFonts w:ascii="Flexo" w:hAnsi="Flexo"/>
          <w:sz w:val="20"/>
        </w:rPr>
      </w:pPr>
      <w:r w:rsidRPr="00157556">
        <w:rPr>
          <w:rFonts w:ascii="Flexo" w:hAnsi="Flexo"/>
          <w:sz w:val="20"/>
        </w:rPr>
        <w:t>Domicilio común:</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56A6D69C" w14:textId="77777777" w:rsidR="002E74AE" w:rsidRPr="00157556" w:rsidRDefault="004D0264">
      <w:pPr>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598405FF" w14:textId="77777777" w:rsidR="002E74AE" w:rsidRPr="00157556" w:rsidRDefault="004D0264">
      <w:pPr>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38E6F3FC" w14:textId="77777777" w:rsidR="002E74AE" w:rsidRPr="00157556" w:rsidRDefault="004D0264">
      <w:pPr>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0F2AD70D" w14:textId="77777777" w:rsidR="002E74AE" w:rsidRPr="00157556" w:rsidRDefault="002E74AE">
      <w:pPr>
        <w:jc w:val="both"/>
        <w:rPr>
          <w:rFonts w:ascii="Flexo" w:hAnsi="Flexo"/>
          <w:color w:val="000000"/>
          <w:sz w:val="20"/>
        </w:rPr>
      </w:pPr>
    </w:p>
    <w:p w14:paraId="0754E130" w14:textId="77777777" w:rsidR="000727CB" w:rsidRPr="00157556" w:rsidRDefault="000727CB" w:rsidP="000727CB">
      <w:pPr>
        <w:jc w:val="both"/>
        <w:rPr>
          <w:rFonts w:ascii="Flexo" w:hAnsi="Flexo"/>
          <w:color w:val="000000"/>
          <w:sz w:val="20"/>
        </w:rPr>
      </w:pPr>
      <w:r w:rsidRPr="00157556">
        <w:rPr>
          <w:rFonts w:ascii="Flexo" w:hAnsi="Flexo"/>
          <w:color w:val="000000"/>
          <w:sz w:val="20"/>
        </w:rPr>
        <w:t xml:space="preserve">El(los) representante(s) cuenta(n) 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7988D2A7" w14:textId="77777777" w:rsidR="002E74AE" w:rsidRPr="00157556" w:rsidRDefault="002E74AE">
      <w:pPr>
        <w:jc w:val="both"/>
        <w:rPr>
          <w:rFonts w:ascii="Flexo" w:hAnsi="Flexo"/>
          <w:color w:val="000000"/>
          <w:sz w:val="20"/>
        </w:rPr>
      </w:pPr>
    </w:p>
    <w:p w14:paraId="11065512" w14:textId="77777777" w:rsidR="002E74AE" w:rsidRPr="00157556" w:rsidRDefault="004D0264">
      <w:pPr>
        <w:jc w:val="both"/>
        <w:rPr>
          <w:rFonts w:ascii="Flexo" w:hAnsi="Flexo"/>
          <w:color w:val="000000"/>
          <w:sz w:val="20"/>
        </w:rPr>
      </w:pPr>
      <w:r w:rsidRPr="00157556">
        <w:rPr>
          <w:rFonts w:ascii="Flexo" w:hAnsi="Flexo"/>
          <w:b/>
          <w:color w:val="000000"/>
          <w:sz w:val="20"/>
        </w:rPr>
        <w:t>En caso EL CLIENTE sea SOLTERO, DIVORCIADO, VIUDO O SOCIEDAD CONYUGAL BAJO EL RÉGIMEN DE SEPARACIÓN DE PATRIMONIOS</w:t>
      </w:r>
      <w:r w:rsidRPr="00157556">
        <w:rPr>
          <w:rFonts w:ascii="Flexo" w:hAnsi="Flexo"/>
          <w:color w:val="000000"/>
          <w:sz w:val="20"/>
        </w:rPr>
        <w:t>:</w:t>
      </w:r>
    </w:p>
    <w:p w14:paraId="3AFA4584" w14:textId="77777777" w:rsidR="002E74AE" w:rsidRPr="00157556" w:rsidRDefault="004D0264">
      <w:pPr>
        <w:jc w:val="both"/>
        <w:rPr>
          <w:rFonts w:ascii="Flexo" w:hAnsi="Flexo"/>
          <w:color w:val="000000"/>
          <w:sz w:val="20"/>
        </w:rPr>
      </w:pPr>
      <w:r w:rsidRPr="00157556">
        <w:rPr>
          <w:rFonts w:ascii="Flexo" w:hAnsi="Flexo"/>
          <w:color w:val="000000"/>
          <w:sz w:val="20"/>
        </w:rPr>
        <w:t xml:space="preserve">Nombres y apellidos de EL CLIENTE: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2E49B8B6" w14:textId="77777777" w:rsidR="002E74AE" w:rsidRPr="00157556" w:rsidRDefault="004D0264">
      <w:pPr>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5D3FFD33" w14:textId="77777777" w:rsidR="002E74AE" w:rsidRPr="00157556" w:rsidRDefault="004D0264">
      <w:pPr>
        <w:jc w:val="both"/>
        <w:rPr>
          <w:rFonts w:ascii="Flexo" w:hAnsi="Flexo"/>
          <w:sz w:val="20"/>
        </w:rPr>
      </w:pPr>
      <w:r w:rsidRPr="00157556">
        <w:rPr>
          <w:rFonts w:ascii="Flexo" w:hAnsi="Flexo"/>
          <w:sz w:val="20"/>
        </w:rPr>
        <w:t xml:space="preserve">Estado Civil: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7AE17A9F" w14:textId="77777777" w:rsidR="002E74AE" w:rsidRPr="00157556" w:rsidRDefault="004D0264">
      <w:pPr>
        <w:jc w:val="both"/>
        <w:rPr>
          <w:rFonts w:ascii="Flexo" w:hAnsi="Flexo"/>
          <w:sz w:val="20"/>
        </w:rPr>
      </w:pPr>
      <w:r w:rsidRPr="00157556">
        <w:rPr>
          <w:rFonts w:ascii="Flexo" w:hAnsi="Flexo"/>
          <w:sz w:val="20"/>
        </w:rPr>
        <w:t>Domicilio:</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372A1196" w14:textId="77777777" w:rsidR="002E74AE" w:rsidRPr="00157556" w:rsidRDefault="004D0264">
      <w:pPr>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63F169A7" w14:textId="77777777" w:rsidR="002E74AE" w:rsidRPr="00157556" w:rsidRDefault="004D0264">
      <w:pPr>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3F6F146B" w14:textId="77777777" w:rsidR="002E74AE" w:rsidRPr="00157556" w:rsidRDefault="004D0264">
      <w:pPr>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236F242A" w14:textId="77777777" w:rsidR="002E74AE" w:rsidRPr="00157556" w:rsidRDefault="004D0264">
      <w:pPr>
        <w:jc w:val="both"/>
        <w:rPr>
          <w:rFonts w:ascii="Flexo" w:hAnsi="Flexo"/>
          <w:color w:val="000000"/>
          <w:sz w:val="20"/>
        </w:rPr>
      </w:pPr>
      <w:r w:rsidRPr="00157556">
        <w:rPr>
          <w:rFonts w:ascii="Flexo" w:hAnsi="Flexo"/>
          <w:color w:val="000000"/>
          <w:sz w:val="20"/>
        </w:rPr>
        <w:t xml:space="preserve">Régimen patrimonial de Separación de Patrimonios inscrito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Personal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79CB2A2F" w14:textId="77777777" w:rsidR="002E74AE" w:rsidRPr="00157556" w:rsidRDefault="002E74AE">
      <w:pPr>
        <w:jc w:val="both"/>
        <w:rPr>
          <w:rFonts w:ascii="Flexo" w:hAnsi="Flexo"/>
          <w:color w:val="000000"/>
          <w:sz w:val="20"/>
        </w:rPr>
      </w:pPr>
    </w:p>
    <w:p w14:paraId="021E3F7E" w14:textId="77777777" w:rsidR="002E74AE" w:rsidRPr="00157556" w:rsidRDefault="004D0264">
      <w:pPr>
        <w:jc w:val="both"/>
        <w:rPr>
          <w:rFonts w:ascii="Flexo" w:hAnsi="Flexo"/>
          <w:color w:val="000000"/>
          <w:sz w:val="20"/>
        </w:rPr>
      </w:pPr>
      <w:r w:rsidRPr="00157556">
        <w:rPr>
          <w:rFonts w:ascii="Flexo" w:hAnsi="Flexo"/>
          <w:color w:val="000000"/>
          <w:sz w:val="20"/>
        </w:rPr>
        <w:t>Representante de EL CLIENTE:</w:t>
      </w:r>
    </w:p>
    <w:p w14:paraId="5D768656" w14:textId="77777777" w:rsidR="002E74AE" w:rsidRPr="00157556" w:rsidRDefault="004D0264">
      <w:pPr>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270C689D" w14:textId="77777777" w:rsidR="002E74AE" w:rsidRPr="00157556" w:rsidRDefault="004D0264">
      <w:pPr>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22161193" w14:textId="77777777" w:rsidR="002E74AE" w:rsidRPr="00157556" w:rsidRDefault="004D0264">
      <w:pPr>
        <w:jc w:val="both"/>
        <w:rPr>
          <w:rFonts w:ascii="Flexo" w:hAnsi="Flexo"/>
          <w:color w:val="000000"/>
          <w:sz w:val="20"/>
        </w:rPr>
      </w:pPr>
      <w:r w:rsidRPr="00157556">
        <w:rPr>
          <w:rFonts w:ascii="Flexo" w:hAnsi="Flexo"/>
          <w:color w:val="000000"/>
          <w:sz w:val="20"/>
        </w:rPr>
        <w:t xml:space="preserve">El representante cuenta 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43ACF344" w14:textId="77777777" w:rsidR="002E74AE" w:rsidRPr="00157556" w:rsidRDefault="002E74AE">
      <w:pPr>
        <w:jc w:val="both"/>
        <w:rPr>
          <w:rFonts w:ascii="Flexo" w:hAnsi="Flexo" w:cs="Arial"/>
          <w:b/>
          <w:color w:val="000000"/>
          <w:sz w:val="20"/>
        </w:rPr>
      </w:pPr>
    </w:p>
    <w:p w14:paraId="5CFD60C0" w14:textId="77777777" w:rsidR="002E74AE" w:rsidRPr="00157556" w:rsidRDefault="002E74AE">
      <w:pPr>
        <w:jc w:val="both"/>
        <w:rPr>
          <w:rFonts w:ascii="Flexo" w:hAnsi="Flexo" w:cs="Arial"/>
          <w:b/>
          <w:color w:val="000000"/>
          <w:sz w:val="20"/>
        </w:rPr>
      </w:pPr>
    </w:p>
    <w:p w14:paraId="7F7598E9" w14:textId="77777777" w:rsidR="002E74AE" w:rsidRPr="00157556" w:rsidRDefault="004D0264">
      <w:pPr>
        <w:jc w:val="both"/>
        <w:rPr>
          <w:rFonts w:ascii="Flexo" w:hAnsi="Flexo" w:cs="Arial"/>
          <w:b/>
          <w:color w:val="000000"/>
          <w:sz w:val="20"/>
        </w:rPr>
      </w:pPr>
      <w:r w:rsidRPr="00157556">
        <w:rPr>
          <w:rFonts w:ascii="Flexo" w:hAnsi="Flexo" w:cs="Arial"/>
          <w:b/>
          <w:color w:val="000000"/>
          <w:sz w:val="20"/>
        </w:rPr>
        <w:t>BANCO DE CRÉDITO DEL PERÚ</w:t>
      </w:r>
    </w:p>
    <w:p w14:paraId="5D7829D0" w14:textId="77777777" w:rsidR="002E74AE" w:rsidRPr="00157556" w:rsidRDefault="002E74AE">
      <w:pPr>
        <w:jc w:val="both"/>
        <w:rPr>
          <w:rFonts w:ascii="Flexo" w:hAnsi="Flexo" w:cs="Arial"/>
          <w:color w:val="000000"/>
          <w:sz w:val="20"/>
        </w:rPr>
      </w:pPr>
    </w:p>
    <w:p w14:paraId="65E90479" w14:textId="77777777" w:rsidR="002E74AE" w:rsidRPr="00157556" w:rsidRDefault="002E74AE">
      <w:pPr>
        <w:jc w:val="both"/>
        <w:rPr>
          <w:rFonts w:ascii="Flexo" w:hAnsi="Flexo" w:cs="Arial"/>
          <w:color w:val="000000"/>
          <w:sz w:val="20"/>
        </w:rPr>
      </w:pPr>
    </w:p>
    <w:p w14:paraId="375D9616" w14:textId="77777777" w:rsidR="002E74AE" w:rsidRPr="00157556" w:rsidRDefault="002E74AE">
      <w:pPr>
        <w:jc w:val="both"/>
        <w:rPr>
          <w:rFonts w:ascii="Flexo" w:hAnsi="Flexo" w:cs="Arial"/>
          <w:color w:val="000000"/>
          <w:sz w:val="20"/>
        </w:rPr>
      </w:pPr>
    </w:p>
    <w:p w14:paraId="1C5394B3" w14:textId="77777777" w:rsidR="002E74AE" w:rsidRPr="00157556" w:rsidRDefault="004D0264">
      <w:pPr>
        <w:jc w:val="both"/>
        <w:rPr>
          <w:rFonts w:ascii="Flexo" w:hAnsi="Flexo"/>
          <w:color w:val="000000"/>
          <w:sz w:val="20"/>
        </w:rPr>
      </w:pPr>
      <w:r w:rsidRPr="00157556">
        <w:rPr>
          <w:rFonts w:ascii="Flexo" w:hAnsi="Flexo"/>
          <w:color w:val="000000"/>
          <w:sz w:val="20"/>
        </w:rPr>
        <w:t>---------------------------------------------------------</w:t>
      </w:r>
      <w:r w:rsidRPr="00157556">
        <w:rPr>
          <w:rFonts w:ascii="Flexo" w:hAnsi="Flexo"/>
          <w:color w:val="000000"/>
          <w:sz w:val="20"/>
        </w:rPr>
        <w:tab/>
      </w:r>
      <w:r w:rsidRPr="00157556">
        <w:rPr>
          <w:rFonts w:ascii="Flexo" w:hAnsi="Flexo"/>
          <w:color w:val="000000"/>
          <w:sz w:val="20"/>
        </w:rPr>
        <w:tab/>
        <w:t>---------------------------------------------------------</w:t>
      </w:r>
    </w:p>
    <w:p w14:paraId="4D7C4E2D" w14:textId="77777777" w:rsidR="002E74AE" w:rsidRPr="00157556" w:rsidRDefault="004D0264">
      <w:pPr>
        <w:jc w:val="both"/>
        <w:rPr>
          <w:rFonts w:ascii="Flexo" w:hAnsi="Flexo"/>
          <w:color w:val="000000"/>
          <w:sz w:val="20"/>
        </w:rPr>
      </w:pPr>
      <w:r w:rsidRPr="00157556">
        <w:rPr>
          <w:rFonts w:ascii="Flexo" w:hAnsi="Flexo"/>
          <w:color w:val="000000"/>
          <w:sz w:val="20"/>
        </w:rPr>
        <w:t>(firma)</w:t>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t>(firma)</w:t>
      </w:r>
    </w:p>
    <w:p w14:paraId="34CFE233" w14:textId="77777777" w:rsidR="002E74AE" w:rsidRPr="00157556" w:rsidRDefault="002E74AE">
      <w:pPr>
        <w:jc w:val="both"/>
        <w:rPr>
          <w:rFonts w:ascii="Flexo" w:hAnsi="Flexo"/>
          <w:color w:val="000000"/>
          <w:sz w:val="20"/>
        </w:rPr>
      </w:pPr>
    </w:p>
    <w:p w14:paraId="26258DCE" w14:textId="77777777" w:rsidR="002E74AE" w:rsidRPr="00157556" w:rsidRDefault="004D0264">
      <w:pPr>
        <w:jc w:val="both"/>
        <w:rPr>
          <w:rFonts w:ascii="Flexo" w:hAnsi="Flexo"/>
          <w:color w:val="000000"/>
          <w:sz w:val="20"/>
        </w:rPr>
      </w:pPr>
      <w:r w:rsidRPr="00157556">
        <w:rPr>
          <w:rFonts w:ascii="Flexo" w:hAnsi="Flexo"/>
          <w:color w:val="000000"/>
          <w:sz w:val="20"/>
        </w:rPr>
        <w:t xml:space="preserve">Razón/Denominación Social: </w:t>
      </w:r>
      <w:r w:rsidRPr="00157556">
        <w:rPr>
          <w:rFonts w:ascii="Flexo" w:hAnsi="Flexo"/>
          <w:b/>
          <w:sz w:val="20"/>
        </w:rPr>
        <w:t>BANCO DE CRÉDITO DEL PERÚ</w:t>
      </w:r>
    </w:p>
    <w:p w14:paraId="09BDD20F" w14:textId="77777777" w:rsidR="002E74AE" w:rsidRPr="00157556" w:rsidRDefault="004D0264">
      <w:pPr>
        <w:jc w:val="both"/>
        <w:rPr>
          <w:rFonts w:ascii="Flexo" w:hAnsi="Flexo"/>
          <w:b/>
          <w:sz w:val="20"/>
        </w:rPr>
      </w:pPr>
      <w:r w:rsidRPr="00157556">
        <w:rPr>
          <w:rFonts w:ascii="Flexo" w:hAnsi="Flexo"/>
          <w:color w:val="000000"/>
          <w:sz w:val="20"/>
        </w:rPr>
        <w:t xml:space="preserve">RUC. No. </w:t>
      </w:r>
      <w:r w:rsidRPr="00157556">
        <w:rPr>
          <w:rFonts w:ascii="Flexo" w:hAnsi="Flexo"/>
          <w:b/>
          <w:sz w:val="20"/>
        </w:rPr>
        <w:t>20100047218</w:t>
      </w:r>
    </w:p>
    <w:p w14:paraId="52304218" w14:textId="3998B3EB" w:rsidR="002E74AE" w:rsidRPr="00157556" w:rsidRDefault="004D0264">
      <w:pPr>
        <w:jc w:val="both"/>
        <w:rPr>
          <w:rFonts w:ascii="Flexo" w:hAnsi="Flexo"/>
          <w:b/>
          <w:sz w:val="20"/>
        </w:rPr>
      </w:pPr>
      <w:r w:rsidRPr="00157556">
        <w:rPr>
          <w:rFonts w:ascii="Flexo" w:hAnsi="Flexo"/>
          <w:sz w:val="20"/>
        </w:rPr>
        <w:t>Domicilio:</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 xml:space="preserve">AV. CENTENARIO Nº 156 </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Pr="00157556">
        <w:rPr>
          <w:rFonts w:ascii="Flexo" w:hAnsi="Flexo"/>
          <w:b/>
          <w:sz w:val="20"/>
        </w:rPr>
        <w:fldChar w:fldCharType="end"/>
      </w:r>
      <w:r w:rsidRPr="00157556">
        <w:rPr>
          <w:rFonts w:ascii="Flexo" w:hAnsi="Flexo"/>
          <w:sz w:val="20"/>
        </w:rPr>
        <w:t xml:space="preserve"> </w:t>
      </w:r>
    </w:p>
    <w:p w14:paraId="206478D9" w14:textId="26297859" w:rsidR="002E74AE" w:rsidRPr="00157556" w:rsidRDefault="004D0264">
      <w:pPr>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LA MOLINA</w:t>
      </w:r>
      <w:r w:rsidRPr="00157556">
        <w:rPr>
          <w:rFonts w:ascii="Flexo" w:hAnsi="Flexo"/>
          <w:b/>
          <w:sz w:val="20"/>
        </w:rPr>
        <w:fldChar w:fldCharType="end"/>
      </w:r>
      <w:r w:rsidRPr="00157556">
        <w:rPr>
          <w:rFonts w:ascii="Flexo" w:hAnsi="Flexo"/>
          <w:sz w:val="20"/>
        </w:rPr>
        <w:t xml:space="preserve"> </w:t>
      </w:r>
    </w:p>
    <w:p w14:paraId="497CE669" w14:textId="5C5B20E2" w:rsidR="002E74AE" w:rsidRPr="00157556" w:rsidRDefault="004D0264">
      <w:pPr>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LIMA</w:t>
      </w:r>
      <w:r w:rsidRPr="00157556">
        <w:rPr>
          <w:rFonts w:ascii="Flexo" w:hAnsi="Flexo"/>
          <w:b/>
          <w:sz w:val="20"/>
        </w:rPr>
        <w:fldChar w:fldCharType="end"/>
      </w:r>
      <w:r w:rsidRPr="00157556">
        <w:rPr>
          <w:rFonts w:ascii="Flexo" w:hAnsi="Flexo"/>
          <w:sz w:val="20"/>
        </w:rPr>
        <w:t xml:space="preserve"> </w:t>
      </w:r>
    </w:p>
    <w:p w14:paraId="57A03238" w14:textId="3533A405" w:rsidR="002E74AE" w:rsidRPr="00157556" w:rsidRDefault="004D0264">
      <w:pPr>
        <w:jc w:val="both"/>
        <w:rPr>
          <w:rFonts w:ascii="Flexo" w:hAnsi="Flexo"/>
          <w:color w:val="000000"/>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LIMA</w:t>
      </w:r>
      <w:r w:rsidRPr="00157556">
        <w:rPr>
          <w:rFonts w:ascii="Flexo" w:hAnsi="Flexo"/>
          <w:b/>
          <w:sz w:val="20"/>
        </w:rPr>
        <w:fldChar w:fldCharType="end"/>
      </w:r>
      <w:r w:rsidRPr="00157556">
        <w:rPr>
          <w:rFonts w:ascii="Flexo" w:hAnsi="Flexo"/>
          <w:sz w:val="20"/>
        </w:rPr>
        <w:t xml:space="preserve"> </w:t>
      </w:r>
    </w:p>
    <w:p w14:paraId="37B373A6" w14:textId="0A7B2822" w:rsidR="002E74AE" w:rsidRPr="00157556" w:rsidRDefault="004D0264">
      <w:pPr>
        <w:jc w:val="both"/>
        <w:rPr>
          <w:rFonts w:ascii="Flexo" w:hAnsi="Flexo"/>
          <w:color w:val="000000"/>
          <w:sz w:val="20"/>
        </w:rPr>
      </w:pPr>
      <w:r w:rsidRPr="00157556">
        <w:rPr>
          <w:rFonts w:ascii="Flexo" w:hAnsi="Flexo"/>
          <w:color w:val="000000"/>
          <w:sz w:val="20"/>
        </w:rPr>
        <w:t xml:space="preserve">Representante de EL BANCO: </w:t>
      </w:r>
      <w:r w:rsidRPr="00157556">
        <w:rPr>
          <w:rFonts w:ascii="Flexo" w:hAnsi="Flexo"/>
          <w:b/>
          <w:sz w:val="20"/>
        </w:rPr>
        <w:fldChar w:fldCharType="begin">
          <w:ffData>
            <w:name w:val=""/>
            <w:enabled/>
            <w:calcOnExit w:val="0"/>
            <w:textInput>
              <w:default w:val="........................................................................"/>
              <w:maxLength w:val="7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JOEL MIGUEL CALDERON VALDERRAMA</w:t>
      </w:r>
      <w:r w:rsidRPr="00157556">
        <w:rPr>
          <w:rFonts w:ascii="Flexo" w:hAnsi="Flexo"/>
          <w:b/>
          <w:sz w:val="20"/>
        </w:rPr>
        <w:fldChar w:fldCharType="end"/>
      </w:r>
    </w:p>
    <w:p w14:paraId="7A6870F5" w14:textId="083E4C51" w:rsidR="002E74AE" w:rsidRPr="00157556" w:rsidRDefault="004D0264">
      <w:pPr>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40705059</w:t>
      </w:r>
      <w:r w:rsidRPr="00157556">
        <w:rPr>
          <w:rFonts w:ascii="Flexo" w:hAnsi="Flexo"/>
          <w:b/>
          <w:sz w:val="20"/>
        </w:rPr>
        <w:fldChar w:fldCharType="end"/>
      </w:r>
    </w:p>
    <w:p w14:paraId="13C2560D" w14:textId="77777777" w:rsidR="002E74AE" w:rsidRPr="00157556" w:rsidRDefault="004D0264">
      <w:pPr>
        <w:jc w:val="both"/>
        <w:rPr>
          <w:rFonts w:ascii="Flexo" w:hAnsi="Flexo"/>
          <w:color w:val="000000"/>
          <w:sz w:val="20"/>
        </w:rPr>
      </w:pPr>
      <w:r w:rsidRPr="00157556">
        <w:rPr>
          <w:rFonts w:ascii="Flexo" w:hAnsi="Flexo"/>
          <w:color w:val="000000"/>
          <w:sz w:val="20"/>
        </w:rPr>
        <w:t>Representante de EL BANCO:</w:t>
      </w:r>
    </w:p>
    <w:p w14:paraId="216BEBB2" w14:textId="716D01A3" w:rsidR="002E74AE" w:rsidRPr="00157556" w:rsidRDefault="004D0264">
      <w:pPr>
        <w:jc w:val="both"/>
        <w:rPr>
          <w:rFonts w:ascii="Flexo" w:hAnsi="Flexo"/>
          <w:color w:val="000000"/>
          <w:sz w:val="20"/>
        </w:rPr>
      </w:pPr>
      <w:r w:rsidRPr="00157556">
        <w:rPr>
          <w:rFonts w:ascii="Flexo" w:hAnsi="Flexo"/>
          <w:b/>
          <w:sz w:val="20"/>
        </w:rPr>
        <w:fldChar w:fldCharType="begin">
          <w:ffData>
            <w:name w:val=""/>
            <w:enabled/>
            <w:calcOnExit w:val="0"/>
            <w:textInput>
              <w:default w:val="........................................................................"/>
              <w:maxLength w:val="7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LIZETH STHEFANY CARDENAS VEGA</w:t>
      </w:r>
      <w:r w:rsidRPr="00157556">
        <w:rPr>
          <w:rFonts w:ascii="Flexo" w:hAnsi="Flexo"/>
          <w:b/>
          <w:sz w:val="20"/>
        </w:rPr>
        <w:fldChar w:fldCharType="end"/>
      </w:r>
    </w:p>
    <w:p w14:paraId="443DBD44" w14:textId="7EE859A6" w:rsidR="002E74AE" w:rsidRPr="00157556" w:rsidRDefault="004D0264">
      <w:pPr>
        <w:jc w:val="both"/>
        <w:rPr>
          <w:rFonts w:ascii="Flexo" w:hAnsi="Flexo"/>
          <w:color w:val="000000"/>
          <w:sz w:val="20"/>
        </w:rPr>
      </w:pPr>
      <w:r w:rsidRPr="00157556">
        <w:rPr>
          <w:rFonts w:ascii="Flexo" w:hAnsi="Flexo"/>
          <w:color w:val="000000"/>
          <w:sz w:val="20"/>
        </w:rPr>
        <w:t xml:space="preserve">D.N.I. / C.E. No. </w:t>
      </w:r>
      <w:r w:rsidRPr="00157556">
        <w:rPr>
          <w:rFonts w:ascii="Flexo" w:hAnsi="Flexo"/>
          <w:color w:val="000000"/>
          <w:sz w:val="20"/>
        </w:rPr>
        <w:fldChar w:fldCharType="begin">
          <w:ffData>
            <w:name w:val=""/>
            <w:enabled/>
            <w:calcOnExit w:val="0"/>
            <w:textInput>
              <w:default w:val="..........."/>
              <w:maxLength w:val="11"/>
            </w:textInput>
          </w:ffData>
        </w:fldChar>
      </w:r>
      <w:r w:rsidRPr="00157556">
        <w:rPr>
          <w:rFonts w:ascii="Flexo" w:hAnsi="Flexo"/>
          <w:color w:val="000000"/>
          <w:sz w:val="20"/>
        </w:rPr>
        <w:instrText xml:space="preserve"> FORMTEXT </w:instrText>
      </w:r>
      <w:r w:rsidRPr="00157556">
        <w:rPr>
          <w:rFonts w:ascii="Flexo" w:hAnsi="Flexo"/>
          <w:color w:val="000000"/>
          <w:sz w:val="20"/>
        </w:rPr>
      </w:r>
      <w:r w:rsidRPr="00157556">
        <w:rPr>
          <w:rFonts w:ascii="Flexo" w:hAnsi="Flexo"/>
          <w:color w:val="000000"/>
          <w:sz w:val="20"/>
        </w:rPr>
        <w:fldChar w:fldCharType="separate"/>
      </w:r>
      <w:r w:rsidR="0072757D" w:rsidRPr="0072757D">
        <w:rPr>
          <w:rFonts w:ascii="Flexo" w:hAnsi="Flexo"/>
          <w:noProof/>
          <w:color w:val="000000"/>
          <w:sz w:val="20"/>
        </w:rPr>
        <w:t>73319304</w:t>
      </w:r>
      <w:r w:rsidRPr="00157556">
        <w:rPr>
          <w:rFonts w:ascii="Flexo" w:hAnsi="Flexo"/>
          <w:color w:val="000000"/>
          <w:sz w:val="20"/>
        </w:rPr>
        <w:fldChar w:fldCharType="end"/>
      </w:r>
      <w:r w:rsidRPr="00157556">
        <w:rPr>
          <w:rFonts w:ascii="Flexo" w:hAnsi="Flexo"/>
          <w:color w:val="000000"/>
          <w:sz w:val="20"/>
        </w:rPr>
        <w:t xml:space="preserve"> </w:t>
      </w:r>
    </w:p>
    <w:p w14:paraId="0F92BCFD" w14:textId="77777777" w:rsidR="002E74AE" w:rsidRPr="00157556" w:rsidRDefault="004D0264">
      <w:pPr>
        <w:jc w:val="both"/>
        <w:rPr>
          <w:rFonts w:ascii="Flexo" w:hAnsi="Flexo"/>
          <w:color w:val="000000"/>
          <w:sz w:val="20"/>
        </w:rPr>
      </w:pPr>
      <w:r w:rsidRPr="00157556">
        <w:rPr>
          <w:rFonts w:ascii="Flexo" w:hAnsi="Flexo"/>
          <w:color w:val="000000"/>
          <w:sz w:val="20"/>
        </w:rPr>
        <w:t xml:space="preserve">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cs="Courier New"/>
          <w:sz w:val="20"/>
        </w:rPr>
        <w:t>11009127</w:t>
      </w:r>
      <w:r w:rsidRPr="00157556">
        <w:rPr>
          <w:rFonts w:ascii="Flexo" w:hAnsi="Flexo"/>
          <w:color w:val="000000"/>
          <w:sz w:val="20"/>
        </w:rPr>
        <w:t xml:space="preserve"> del Registro de Personas Jurídicas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Lima.</w:t>
      </w:r>
    </w:p>
    <w:p w14:paraId="0B68DCE0" w14:textId="77777777" w:rsidR="002E74AE" w:rsidRPr="00157556" w:rsidRDefault="002E74AE">
      <w:pPr>
        <w:rPr>
          <w:rFonts w:ascii="Flexo" w:hAnsi="Flexo" w:cs="Arial"/>
          <w:b/>
          <w:sz w:val="20"/>
          <w:lang w:val="es-PE"/>
        </w:rPr>
        <w:sectPr w:rsidR="002E74AE" w:rsidRPr="00157556">
          <w:headerReference w:type="default" r:id="rId9"/>
          <w:footerReference w:type="default" r:id="rId10"/>
          <w:pgSz w:w="11909" w:h="16834"/>
          <w:pgMar w:top="851" w:right="709" w:bottom="675" w:left="709" w:header="720" w:footer="720" w:gutter="0"/>
          <w:cols w:space="708"/>
          <w:docGrid w:linePitch="360"/>
        </w:sectPr>
      </w:pPr>
    </w:p>
    <w:p w14:paraId="50EE423C" w14:textId="77777777" w:rsidR="002E74AE" w:rsidRPr="00157556" w:rsidRDefault="004D0264">
      <w:pPr>
        <w:jc w:val="both"/>
        <w:rPr>
          <w:rFonts w:ascii="Flexo" w:hAnsi="Flexo"/>
          <w:b/>
          <w:color w:val="000000"/>
          <w:sz w:val="20"/>
          <w:u w:val="single"/>
        </w:rPr>
      </w:pPr>
      <w:r w:rsidRPr="00157556">
        <w:rPr>
          <w:rFonts w:ascii="Flexo" w:hAnsi="Flexo"/>
          <w:b/>
          <w:color w:val="000000"/>
          <w:sz w:val="20"/>
          <w:u w:val="single"/>
        </w:rPr>
        <w:t>FIANZA SOLIDARIA</w:t>
      </w:r>
    </w:p>
    <w:p w14:paraId="5F6FCEDD" w14:textId="77777777" w:rsidR="002E74AE" w:rsidRPr="00157556" w:rsidRDefault="004D0264">
      <w:pPr>
        <w:jc w:val="both"/>
        <w:rPr>
          <w:rFonts w:ascii="Flexo" w:hAnsi="Flexo"/>
          <w:color w:val="000000"/>
          <w:sz w:val="20"/>
        </w:rPr>
      </w:pPr>
      <w:r w:rsidRPr="00157556">
        <w:rPr>
          <w:rFonts w:ascii="Flexo" w:hAnsi="Flexo"/>
          <w:color w:val="000000"/>
          <w:sz w:val="20"/>
        </w:rPr>
        <w:t xml:space="preserve">Me/Nos constituyo/imos en Fiador/es Solidario/s con el/los deudor/es y entre nosotros mismos, renunciando expresamente al beneficio de excusión, en favor del Banco de Crédito del Perú - EL BANCO -, por todas las obligaciones que EL CLIENTE afianzado contrae por el presente contrato de Préstamo Dinerario,   comprometiéndome/nos a responder por la cantidad adeudada,  los intereses compensatorios  y moratorios  de  ser el caso y  comisiones  pactadas  que  se  devenguen,  como  tributos, gastos notariales  y judiciales  que pudieran  haber. Acepto/amos que  el  importe total adeudado o el monto que EL BANCO ponga a cobro,  sea señalado en una Liquidación que al efecto practique, conforme al Artículo 132.7 de </w:t>
      </w:r>
      <w:smartTag w:uri="urn:schemas-microsoft-com:office:smarttags" w:element="PersonName">
        <w:smartTagPr>
          <w:attr w:name="ProductID" w:val="la Ley General"/>
        </w:smartTagPr>
        <w:r w:rsidRPr="00157556">
          <w:rPr>
            <w:rFonts w:ascii="Flexo" w:hAnsi="Flexo"/>
            <w:color w:val="000000"/>
            <w:sz w:val="20"/>
          </w:rPr>
          <w:t>la Ley General</w:t>
        </w:r>
      </w:smartTag>
      <w:r w:rsidRPr="00157556">
        <w:rPr>
          <w:rFonts w:ascii="Flexo" w:hAnsi="Flexo"/>
          <w:color w:val="000000"/>
          <w:sz w:val="20"/>
        </w:rPr>
        <w:t xml:space="preserve"> del Sistema Financiero, el que tendrá mérito ejecutivo contra mi/nuestra parte y/o EL CLIENTE afianzado, según decida EL BANCO.</w:t>
      </w:r>
    </w:p>
    <w:p w14:paraId="5F5FD0AC" w14:textId="77777777" w:rsidR="002E74AE" w:rsidRPr="00157556" w:rsidRDefault="004D0264">
      <w:pPr>
        <w:jc w:val="both"/>
        <w:rPr>
          <w:rFonts w:ascii="Flexo" w:hAnsi="Flexo"/>
          <w:color w:val="000000"/>
          <w:sz w:val="20"/>
        </w:rPr>
      </w:pPr>
      <w:r w:rsidRPr="00157556">
        <w:rPr>
          <w:rFonts w:ascii="Flexo" w:hAnsi="Flexo"/>
          <w:color w:val="000000"/>
          <w:sz w:val="20"/>
        </w:rPr>
        <w:t xml:space="preserve">Del mismo modo, EL BANCO queda expresa e irrevocablemente  autorizado para  que  pueda  cargar  las sumas necesarias  en  las cuentas o depósitos que  en  cualquier moneda mantenga/mos  en  EL  BANCO,  o para aplicar los valores  o  bienes de mi/nuestra propiedad que  puedan encontrarse en poder  de EL BANCO, en  cualquiera de sus oficinas  en  el país o del  exterior, para amortizar y/o cancelar  la deuda de cargo de EL CLIENTE afianzado.  </w:t>
      </w:r>
    </w:p>
    <w:p w14:paraId="79D52EE6" w14:textId="77777777" w:rsidR="002E74AE" w:rsidRPr="00157556" w:rsidRDefault="004D0264">
      <w:pPr>
        <w:jc w:val="both"/>
        <w:rPr>
          <w:rFonts w:ascii="Flexo" w:hAnsi="Flexo"/>
          <w:b/>
          <w:color w:val="000000"/>
          <w:sz w:val="20"/>
        </w:rPr>
      </w:pPr>
      <w:r w:rsidRPr="00157556">
        <w:rPr>
          <w:rFonts w:ascii="Flexo" w:hAnsi="Flexo"/>
          <w:color w:val="000000"/>
          <w:sz w:val="20"/>
        </w:rPr>
        <w:t>Esta Fianza Solidaria la constituyo/imos por plazo indeterminado, por lo  que quedará vigente hasta que  sea  pagada  totalmente la obligación a  la que sirve  de respaldo,  renunciando al plazo de requerimiento a que se  refiere  el  Art.1899  del  Código Civil, aceptando  desde ahora,  todas las prórrogas,  refinanciaciones y renovaciones que se  concedan  a EL CLIENTE  afianzado,  para  lo cual presto/amos  mi/nuestro  consentimiento  expreso</w:t>
      </w:r>
      <w:r w:rsidRPr="00157556">
        <w:rPr>
          <w:rFonts w:ascii="Flexo" w:hAnsi="Flexo"/>
          <w:b/>
          <w:color w:val="000000"/>
          <w:sz w:val="20"/>
        </w:rPr>
        <w:t>.</w:t>
      </w:r>
    </w:p>
    <w:p w14:paraId="02751449" w14:textId="77777777" w:rsidR="002E74AE" w:rsidRPr="00157556" w:rsidRDefault="004D0264">
      <w:pPr>
        <w:jc w:val="both"/>
        <w:rPr>
          <w:rFonts w:ascii="Flexo" w:hAnsi="Flexo"/>
          <w:color w:val="000000"/>
          <w:sz w:val="20"/>
        </w:rPr>
      </w:pPr>
      <w:r w:rsidRPr="00157556">
        <w:rPr>
          <w:rFonts w:ascii="Flexo" w:hAnsi="Flexo"/>
          <w:color w:val="000000"/>
          <w:sz w:val="20"/>
        </w:rPr>
        <w:t>Me/Nos someto/emos expresamente a los  mismos  jueces  y  tribunales  del  Distrito Judicial  señalado  en  el contrato de Préstamo Dinerario, al que EL CLIENTE afianzado se ha sometido,  señalando  como domicilio  para  ese efecto  el  que  aparece  al  final  de este documento,   donde  se  efectuarán  las  diligencias  notariales, judiciales y demás que fuesen necesarias.</w:t>
      </w:r>
    </w:p>
    <w:p w14:paraId="6097E931" w14:textId="77777777" w:rsidR="002E74AE" w:rsidRPr="00157556" w:rsidRDefault="004D0264">
      <w:pPr>
        <w:jc w:val="both"/>
        <w:rPr>
          <w:rFonts w:ascii="Flexo" w:hAnsi="Flexo"/>
          <w:color w:val="000000"/>
          <w:sz w:val="20"/>
        </w:rPr>
      </w:pPr>
      <w:r w:rsidRPr="00157556">
        <w:rPr>
          <w:rFonts w:ascii="Flexo" w:hAnsi="Flexo"/>
          <w:color w:val="000000"/>
          <w:sz w:val="20"/>
        </w:rPr>
        <w:t>Conven/go/imos en subrogar/me/nos de inmediato y obligatoriamente, en los derechos crediticios de EL BANCO, si EL CLIENTE afianzado fuese sometido a cualquier proceso de insolvencia, concursal o reestructuración.  En cualquiera de dichas situaciones,  EL BANCO podrá exigir el cumplimiento  inmediato de las obligaciones garantizadas, con facultad plena de ejecutar las contra-garantías reales o personales que tenga/mos establecida/s; en  modo  tal  que,  EL  BANCO  no  participará  en  la  Junta de Acreedores,  ni en el proceso de reestructuración,  liquidación o quiebra  judicial;  asumiendo  Yo/Nosotros la  responsabilidad de concurrir a dichos procesos, ejercitando los derechos crediticios en los que  quedo/amos    obligado/s    a   subrogar/me/nos automáticamente  y por el  sólo  mérito  de la expedición  de las resoluciones administrativas o judiciales que se dicten contra EL CLIENTE afianzado. Por tanto, renunci/o/amos a formular toda excepción  u  oposición  a  la  ejecución  de esta Fianza,  aceptando y autorizando que esta  fianza  se  ejecute en forma  independiente  al  que  corresponda  a   la  situación  de insolvencia del afianzado; salvo que EL BANCO me/nos comunique la  suspensión de tal ejecución,  lo que se  hará necesariamente por escrito, en cuyo caso esta Fianza se mantendrá plenamente vigente según sus condiciones.</w:t>
      </w:r>
    </w:p>
    <w:p w14:paraId="3ED9F13E" w14:textId="77777777" w:rsidR="002E74AE" w:rsidRPr="00157556" w:rsidRDefault="004D0264">
      <w:pPr>
        <w:jc w:val="both"/>
        <w:rPr>
          <w:rFonts w:ascii="Flexo" w:hAnsi="Flexo"/>
          <w:color w:val="000000"/>
          <w:sz w:val="20"/>
        </w:rPr>
      </w:pPr>
      <w:r w:rsidRPr="00157556">
        <w:rPr>
          <w:rFonts w:ascii="Flexo" w:hAnsi="Flexo"/>
          <w:color w:val="000000"/>
          <w:sz w:val="20"/>
        </w:rPr>
        <w:t>Queda precisado que en caso de honrarse la presente fianza, la subrogación en los derechos crediticios frente a EL CLIENTE afianzado se limitará sólo al pago realmente verificado en favor de EL BANCO, según se señale en la constancia o recibo de pago que EL BANCO expida a mi/nuestra petición, sin incluir las garantías que puedan respaldarlo, las que se transferirán en mi/nuestro favor, solamente si EL BANCO lo manifestara expresamente.</w:t>
      </w:r>
    </w:p>
    <w:p w14:paraId="4A08AC58" w14:textId="77777777" w:rsidR="002E74AE" w:rsidRPr="00157556" w:rsidRDefault="004D0264">
      <w:pPr>
        <w:jc w:val="both"/>
        <w:rPr>
          <w:rFonts w:ascii="Flexo" w:hAnsi="Flexo"/>
          <w:color w:val="000000"/>
          <w:sz w:val="20"/>
        </w:rPr>
      </w:pPr>
      <w:r w:rsidRPr="00157556">
        <w:rPr>
          <w:rFonts w:ascii="Flexo" w:hAnsi="Flexo"/>
          <w:color w:val="000000"/>
          <w:sz w:val="20"/>
        </w:rPr>
        <w:t>En los mismos términos  y condiciones,  que declara/n haber leído en su integridad,  encontrando conforme y  aceptados, interviene/n  en  calidad  de  garantes  la/las cónyuge/s de/los Fiador/es Solidario/s,  conforme  al  Art.292º y  315º del Código Civil, señalando el mismo domicilio.</w:t>
      </w:r>
    </w:p>
    <w:p w14:paraId="49C8771F" w14:textId="77777777" w:rsidR="002E74AE" w:rsidRPr="00157556" w:rsidRDefault="002E74AE">
      <w:pPr>
        <w:jc w:val="both"/>
        <w:rPr>
          <w:rFonts w:ascii="Flexo" w:hAnsi="Flexo"/>
          <w:color w:val="000000"/>
          <w:sz w:val="20"/>
        </w:rPr>
      </w:pPr>
    </w:p>
    <w:p w14:paraId="2A8EC138" w14:textId="77777777" w:rsidR="002E74AE" w:rsidRPr="00157556" w:rsidRDefault="004D0264">
      <w:pPr>
        <w:jc w:val="both"/>
        <w:rPr>
          <w:rFonts w:ascii="Flexo" w:hAnsi="Flexo"/>
          <w:color w:val="000000"/>
          <w:sz w:val="20"/>
        </w:rPr>
      </w:pPr>
      <w:r w:rsidRPr="00157556">
        <w:rPr>
          <w:rFonts w:ascii="Flexo" w:hAnsi="Flexo"/>
          <w:color w:val="000000"/>
          <w:sz w:val="20"/>
        </w:rPr>
        <w:t>Fecha Ut Retro.</w:t>
      </w:r>
    </w:p>
    <w:p w14:paraId="41975CD5" w14:textId="77777777" w:rsidR="002E74AE" w:rsidRPr="00157556" w:rsidRDefault="004D0264">
      <w:pPr>
        <w:tabs>
          <w:tab w:val="left" w:pos="0"/>
        </w:tabs>
        <w:ind w:right="-1"/>
        <w:jc w:val="both"/>
        <w:rPr>
          <w:rFonts w:ascii="Flexo" w:hAnsi="Flexo"/>
          <w:color w:val="000000"/>
          <w:sz w:val="20"/>
        </w:rPr>
      </w:pPr>
      <w:r w:rsidRPr="00157556">
        <w:rPr>
          <w:rFonts w:ascii="Flexo" w:hAnsi="Flexo"/>
          <w:b/>
          <w:color w:val="000000"/>
          <w:sz w:val="20"/>
        </w:rPr>
        <w:t>En caso EL(LOS) FIADOR(ES) sea(n) PERSONA(S) JURÍDICA(S)</w:t>
      </w:r>
      <w:r w:rsidRPr="00157556">
        <w:rPr>
          <w:rFonts w:ascii="Flexo" w:hAnsi="Flexo"/>
          <w:color w:val="000000"/>
          <w:sz w:val="20"/>
        </w:rPr>
        <w:t>:</w:t>
      </w:r>
    </w:p>
    <w:p w14:paraId="66D128E6" w14:textId="77777777" w:rsidR="002E74AE" w:rsidRPr="00157556" w:rsidRDefault="002E74AE">
      <w:pPr>
        <w:jc w:val="both"/>
        <w:rPr>
          <w:rFonts w:ascii="Flexo" w:hAnsi="Flexo"/>
          <w:color w:val="000000"/>
          <w:sz w:val="20"/>
        </w:rPr>
      </w:pPr>
    </w:p>
    <w:p w14:paraId="011AF160" w14:textId="77777777" w:rsidR="002E74AE" w:rsidRPr="00157556" w:rsidRDefault="002E74AE">
      <w:pPr>
        <w:jc w:val="both"/>
        <w:rPr>
          <w:rFonts w:ascii="Flexo" w:hAnsi="Flexo"/>
          <w:color w:val="000000"/>
          <w:sz w:val="20"/>
        </w:rPr>
      </w:pPr>
    </w:p>
    <w:p w14:paraId="01AA9FFC" w14:textId="77777777" w:rsidR="002E74AE" w:rsidRPr="00157556" w:rsidRDefault="002E74AE">
      <w:pPr>
        <w:jc w:val="both"/>
        <w:rPr>
          <w:rFonts w:ascii="Flexo" w:hAnsi="Flexo"/>
          <w:color w:val="000000"/>
          <w:sz w:val="20"/>
        </w:rPr>
      </w:pPr>
    </w:p>
    <w:p w14:paraId="09C82B31" w14:textId="77777777" w:rsidR="002E74AE" w:rsidRPr="00157556" w:rsidRDefault="004D0264">
      <w:pPr>
        <w:jc w:val="both"/>
        <w:rPr>
          <w:rFonts w:ascii="Flexo" w:hAnsi="Flexo"/>
          <w:color w:val="000000"/>
          <w:sz w:val="20"/>
        </w:rPr>
      </w:pPr>
      <w:r w:rsidRPr="00157556">
        <w:rPr>
          <w:rFonts w:ascii="Flexo" w:hAnsi="Flexo"/>
          <w:color w:val="000000"/>
          <w:sz w:val="20"/>
        </w:rPr>
        <w:t>---------------------------------------------------------</w:t>
      </w:r>
      <w:r w:rsidRPr="00157556">
        <w:rPr>
          <w:rFonts w:ascii="Flexo" w:hAnsi="Flexo"/>
          <w:color w:val="000000"/>
          <w:sz w:val="20"/>
        </w:rPr>
        <w:tab/>
      </w:r>
      <w:r w:rsidRPr="00157556">
        <w:rPr>
          <w:rFonts w:ascii="Flexo" w:hAnsi="Flexo"/>
          <w:color w:val="000000"/>
          <w:sz w:val="20"/>
        </w:rPr>
        <w:tab/>
        <w:t>---------------------------------------------------------</w:t>
      </w:r>
    </w:p>
    <w:p w14:paraId="5F2DAEF5" w14:textId="77777777" w:rsidR="002E74AE" w:rsidRPr="00157556" w:rsidRDefault="004D0264">
      <w:pPr>
        <w:jc w:val="both"/>
        <w:rPr>
          <w:rFonts w:ascii="Flexo" w:hAnsi="Flexo"/>
          <w:color w:val="000000"/>
          <w:sz w:val="20"/>
        </w:rPr>
      </w:pPr>
      <w:r w:rsidRPr="00157556">
        <w:rPr>
          <w:rFonts w:ascii="Flexo" w:hAnsi="Flexo"/>
          <w:color w:val="000000"/>
          <w:sz w:val="20"/>
        </w:rPr>
        <w:t>(firma)</w:t>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t>(firma)</w:t>
      </w:r>
    </w:p>
    <w:p w14:paraId="769DC863" w14:textId="77777777" w:rsidR="002E74AE" w:rsidRPr="00157556" w:rsidRDefault="002E74AE">
      <w:pPr>
        <w:tabs>
          <w:tab w:val="left" w:pos="0"/>
        </w:tabs>
        <w:ind w:right="-1"/>
        <w:jc w:val="both"/>
        <w:rPr>
          <w:rFonts w:ascii="Flexo" w:hAnsi="Flexo"/>
          <w:color w:val="000000"/>
          <w:sz w:val="20"/>
        </w:rPr>
      </w:pPr>
    </w:p>
    <w:p w14:paraId="1E1D6777" w14:textId="77777777" w:rsidR="002E74AE" w:rsidRPr="00157556" w:rsidRDefault="002E74AE">
      <w:pPr>
        <w:tabs>
          <w:tab w:val="left" w:pos="0"/>
        </w:tabs>
        <w:ind w:right="-1"/>
        <w:jc w:val="both"/>
        <w:rPr>
          <w:rFonts w:ascii="Flexo" w:hAnsi="Flexo"/>
          <w:color w:val="000000"/>
          <w:sz w:val="20"/>
        </w:rPr>
      </w:pPr>
    </w:p>
    <w:p w14:paraId="6917107A" w14:textId="77777777" w:rsidR="002E74AE" w:rsidRPr="00157556" w:rsidRDefault="002E74AE">
      <w:pPr>
        <w:tabs>
          <w:tab w:val="left" w:pos="0"/>
        </w:tabs>
        <w:ind w:right="-1"/>
        <w:jc w:val="both"/>
        <w:rPr>
          <w:rFonts w:ascii="Flexo" w:hAnsi="Flexo"/>
          <w:color w:val="000000"/>
          <w:sz w:val="20"/>
        </w:rPr>
      </w:pPr>
    </w:p>
    <w:p w14:paraId="34E006C4" w14:textId="77777777" w:rsidR="002E74AE" w:rsidRPr="00157556" w:rsidRDefault="002E74AE">
      <w:pPr>
        <w:tabs>
          <w:tab w:val="left" w:pos="0"/>
        </w:tabs>
        <w:ind w:right="-1"/>
        <w:jc w:val="both"/>
        <w:rPr>
          <w:rFonts w:ascii="Flexo" w:hAnsi="Flexo"/>
          <w:color w:val="000000"/>
          <w:sz w:val="20"/>
        </w:rPr>
      </w:pPr>
    </w:p>
    <w:p w14:paraId="11705D01" w14:textId="77777777" w:rsidR="002E74AE" w:rsidRPr="00157556" w:rsidRDefault="002E74AE">
      <w:pPr>
        <w:tabs>
          <w:tab w:val="left" w:pos="0"/>
        </w:tabs>
        <w:ind w:right="-1"/>
        <w:jc w:val="both"/>
        <w:rPr>
          <w:rFonts w:ascii="Flexo" w:hAnsi="Flexo"/>
          <w:color w:val="000000"/>
          <w:sz w:val="20"/>
        </w:rPr>
      </w:pPr>
    </w:p>
    <w:p w14:paraId="1EACB400" w14:textId="77777777" w:rsidR="002E74AE" w:rsidRPr="00157556" w:rsidRDefault="002E74AE">
      <w:pPr>
        <w:tabs>
          <w:tab w:val="left" w:pos="0"/>
        </w:tabs>
        <w:ind w:right="-1"/>
        <w:jc w:val="both"/>
        <w:rPr>
          <w:rFonts w:ascii="Flexo" w:hAnsi="Flexo"/>
          <w:color w:val="000000"/>
          <w:sz w:val="20"/>
        </w:rPr>
      </w:pPr>
    </w:p>
    <w:p w14:paraId="62822629" w14:textId="77777777" w:rsidR="002E74AE" w:rsidRPr="00157556" w:rsidRDefault="002E74AE">
      <w:pPr>
        <w:tabs>
          <w:tab w:val="left" w:pos="0"/>
        </w:tabs>
        <w:ind w:right="-1"/>
        <w:jc w:val="both"/>
        <w:rPr>
          <w:rFonts w:ascii="Flexo" w:hAnsi="Flexo"/>
          <w:color w:val="000000"/>
          <w:sz w:val="20"/>
        </w:rPr>
      </w:pPr>
    </w:p>
    <w:p w14:paraId="35FEDBA5" w14:textId="77777777" w:rsidR="002E74AE" w:rsidRPr="00157556" w:rsidRDefault="004D0264">
      <w:pPr>
        <w:tabs>
          <w:tab w:val="left" w:pos="0"/>
        </w:tabs>
        <w:ind w:right="-1"/>
        <w:jc w:val="both"/>
        <w:rPr>
          <w:rFonts w:ascii="Flexo" w:hAnsi="Flexo"/>
          <w:color w:val="000000"/>
          <w:sz w:val="20"/>
        </w:rPr>
      </w:pPr>
      <w:r w:rsidRPr="00157556">
        <w:rPr>
          <w:rFonts w:ascii="Flexo" w:hAnsi="Flexo"/>
          <w:color w:val="000000"/>
          <w:sz w:val="20"/>
        </w:rPr>
        <w:t xml:space="preserve">Razón/Denominación Social de EL FIADOR: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0D3D203C" w14:textId="77777777" w:rsidR="002E74AE" w:rsidRPr="00157556" w:rsidRDefault="004D0264">
      <w:pPr>
        <w:tabs>
          <w:tab w:val="left" w:pos="0"/>
        </w:tabs>
        <w:ind w:right="-1"/>
        <w:jc w:val="both"/>
        <w:rPr>
          <w:rFonts w:ascii="Flexo" w:hAnsi="Flexo"/>
          <w:color w:val="000000"/>
          <w:sz w:val="20"/>
        </w:rPr>
      </w:pPr>
      <w:r w:rsidRPr="00157556">
        <w:rPr>
          <w:rFonts w:ascii="Flexo" w:hAnsi="Flexo"/>
          <w:color w:val="000000"/>
          <w:sz w:val="20"/>
        </w:rPr>
        <w:t xml:space="preserve">RUC.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7D0A68B9" w14:textId="77777777" w:rsidR="002E74AE" w:rsidRPr="00157556" w:rsidRDefault="004D0264">
      <w:pPr>
        <w:tabs>
          <w:tab w:val="left" w:pos="0"/>
        </w:tabs>
        <w:ind w:right="-1"/>
        <w:jc w:val="both"/>
        <w:rPr>
          <w:rFonts w:ascii="Flexo" w:hAnsi="Flexo"/>
          <w:sz w:val="20"/>
        </w:rPr>
      </w:pPr>
      <w:r w:rsidRPr="00157556">
        <w:rPr>
          <w:rFonts w:ascii="Flexo" w:hAnsi="Flexo"/>
          <w:sz w:val="20"/>
        </w:rPr>
        <w:t>Domicilio:</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136073A0" w14:textId="77777777" w:rsidR="002E74AE" w:rsidRPr="00157556" w:rsidRDefault="004D0264">
      <w:pPr>
        <w:tabs>
          <w:tab w:val="left" w:pos="0"/>
        </w:tabs>
        <w:ind w:right="-1"/>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764082AF" w14:textId="77777777" w:rsidR="002E74AE" w:rsidRPr="00157556" w:rsidRDefault="004D0264">
      <w:pPr>
        <w:tabs>
          <w:tab w:val="left" w:pos="0"/>
        </w:tabs>
        <w:ind w:right="-1"/>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23E2714E" w14:textId="77777777" w:rsidR="002E74AE" w:rsidRPr="00157556" w:rsidRDefault="004D0264">
      <w:pPr>
        <w:tabs>
          <w:tab w:val="left" w:pos="0"/>
        </w:tabs>
        <w:ind w:right="-1"/>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41218F62" w14:textId="77777777" w:rsidR="002E74AE" w:rsidRPr="00157556" w:rsidRDefault="002E74AE">
      <w:pPr>
        <w:tabs>
          <w:tab w:val="left" w:pos="0"/>
        </w:tabs>
        <w:ind w:right="-1"/>
        <w:jc w:val="both"/>
        <w:rPr>
          <w:rFonts w:ascii="Flexo" w:hAnsi="Flexo"/>
          <w:sz w:val="20"/>
        </w:rPr>
      </w:pPr>
    </w:p>
    <w:p w14:paraId="3F867878" w14:textId="77777777" w:rsidR="002E74AE" w:rsidRPr="00157556" w:rsidRDefault="004D0264">
      <w:pPr>
        <w:numPr>
          <w:ilvl w:val="0"/>
          <w:numId w:val="10"/>
        </w:numPr>
        <w:tabs>
          <w:tab w:val="left" w:pos="0"/>
        </w:tabs>
        <w:ind w:left="0" w:right="-1" w:firstLine="0"/>
        <w:jc w:val="both"/>
        <w:rPr>
          <w:rFonts w:ascii="Flexo" w:hAnsi="Flexo"/>
          <w:color w:val="000000"/>
          <w:sz w:val="20"/>
        </w:rPr>
      </w:pPr>
      <w:r w:rsidRPr="00157556">
        <w:rPr>
          <w:rFonts w:ascii="Flexo" w:hAnsi="Flexo"/>
          <w:color w:val="000000"/>
          <w:sz w:val="20"/>
        </w:rPr>
        <w:t>Nombres y apellidos del representante de EL FIADOR:</w:t>
      </w:r>
    </w:p>
    <w:p w14:paraId="24C87394" w14:textId="77777777" w:rsidR="002E74AE" w:rsidRPr="00157556" w:rsidRDefault="004D0264">
      <w:pPr>
        <w:tabs>
          <w:tab w:val="left" w:pos="0"/>
        </w:tabs>
        <w:ind w:right="-1"/>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3906C264" w14:textId="77777777" w:rsidR="002E74AE" w:rsidRPr="00157556" w:rsidRDefault="004D0264">
      <w:pPr>
        <w:tabs>
          <w:tab w:val="left" w:pos="0"/>
        </w:tabs>
        <w:ind w:right="-1"/>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535C570F" w14:textId="77777777" w:rsidR="002E74AE" w:rsidRPr="00157556" w:rsidRDefault="002E74AE">
      <w:pPr>
        <w:tabs>
          <w:tab w:val="left" w:pos="0"/>
        </w:tabs>
        <w:ind w:right="-1"/>
        <w:jc w:val="both"/>
        <w:rPr>
          <w:rFonts w:ascii="Flexo" w:hAnsi="Flexo"/>
          <w:color w:val="000000"/>
          <w:sz w:val="20"/>
        </w:rPr>
      </w:pPr>
    </w:p>
    <w:p w14:paraId="1884C766" w14:textId="77777777" w:rsidR="002E74AE" w:rsidRPr="00157556" w:rsidRDefault="004D0264">
      <w:pPr>
        <w:numPr>
          <w:ilvl w:val="0"/>
          <w:numId w:val="10"/>
        </w:numPr>
        <w:tabs>
          <w:tab w:val="left" w:pos="0"/>
        </w:tabs>
        <w:ind w:left="0" w:right="-1" w:firstLine="0"/>
        <w:jc w:val="both"/>
        <w:rPr>
          <w:rFonts w:ascii="Flexo" w:hAnsi="Flexo"/>
          <w:color w:val="000000"/>
          <w:sz w:val="20"/>
        </w:rPr>
      </w:pPr>
      <w:r w:rsidRPr="00157556">
        <w:rPr>
          <w:rFonts w:ascii="Flexo" w:hAnsi="Flexo"/>
          <w:color w:val="000000"/>
          <w:sz w:val="20"/>
        </w:rPr>
        <w:t>Nombres y apellidos del representante de EL FIADOR:</w:t>
      </w:r>
    </w:p>
    <w:p w14:paraId="38E24B94" w14:textId="77777777" w:rsidR="002E74AE" w:rsidRPr="00157556" w:rsidRDefault="004D0264">
      <w:pPr>
        <w:tabs>
          <w:tab w:val="left" w:pos="0"/>
        </w:tabs>
        <w:ind w:right="-1"/>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5C7A3718" w14:textId="77777777" w:rsidR="002E74AE" w:rsidRPr="00157556" w:rsidRDefault="004D0264">
      <w:pPr>
        <w:tabs>
          <w:tab w:val="left" w:pos="0"/>
        </w:tabs>
        <w:ind w:right="-1"/>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57A074C0" w14:textId="77777777" w:rsidR="002E74AE" w:rsidRPr="00157556" w:rsidRDefault="002E74AE">
      <w:pPr>
        <w:tabs>
          <w:tab w:val="left" w:pos="0"/>
        </w:tabs>
        <w:ind w:right="-1"/>
        <w:jc w:val="both"/>
        <w:rPr>
          <w:rFonts w:ascii="Flexo" w:hAnsi="Flexo"/>
          <w:color w:val="000000"/>
          <w:sz w:val="20"/>
        </w:rPr>
      </w:pPr>
    </w:p>
    <w:p w14:paraId="41ABCC35" w14:textId="77777777" w:rsidR="002E74AE" w:rsidRPr="00157556" w:rsidRDefault="004D0264">
      <w:pPr>
        <w:tabs>
          <w:tab w:val="left" w:pos="0"/>
        </w:tabs>
        <w:ind w:right="-1"/>
        <w:jc w:val="both"/>
        <w:rPr>
          <w:rFonts w:ascii="Flexo" w:hAnsi="Flexo"/>
          <w:color w:val="000000"/>
          <w:sz w:val="20"/>
        </w:rPr>
      </w:pPr>
      <w:r w:rsidRPr="00157556">
        <w:rPr>
          <w:rFonts w:ascii="Flexo" w:hAnsi="Flexo"/>
          <w:color w:val="000000"/>
          <w:sz w:val="20"/>
        </w:rPr>
        <w:t xml:space="preserve">El(los) representante(s) cuenta(n) 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76C5DAA7" w14:textId="77777777" w:rsidR="002E74AE" w:rsidRPr="00157556" w:rsidRDefault="002E74AE">
      <w:pPr>
        <w:tabs>
          <w:tab w:val="left" w:pos="0"/>
        </w:tabs>
        <w:suppressAutoHyphens/>
        <w:jc w:val="both"/>
        <w:rPr>
          <w:rFonts w:ascii="Flexo" w:hAnsi="Flexo"/>
          <w:spacing w:val="-3"/>
          <w:sz w:val="20"/>
        </w:rPr>
      </w:pPr>
    </w:p>
    <w:p w14:paraId="1F622ADC" w14:textId="77777777" w:rsidR="002E74AE" w:rsidRPr="00157556" w:rsidRDefault="002E74AE">
      <w:pPr>
        <w:tabs>
          <w:tab w:val="left" w:pos="0"/>
        </w:tabs>
        <w:suppressAutoHyphens/>
        <w:jc w:val="both"/>
        <w:rPr>
          <w:rFonts w:ascii="Flexo" w:hAnsi="Flexo"/>
          <w:spacing w:val="-3"/>
          <w:sz w:val="20"/>
        </w:rPr>
      </w:pPr>
    </w:p>
    <w:p w14:paraId="14130CDF" w14:textId="77777777" w:rsidR="002E74AE" w:rsidRPr="00157556" w:rsidRDefault="002E74AE">
      <w:pPr>
        <w:jc w:val="both"/>
        <w:rPr>
          <w:rFonts w:ascii="Flexo" w:hAnsi="Flexo" w:cs="Arial"/>
          <w:color w:val="000000"/>
          <w:sz w:val="20"/>
        </w:rPr>
      </w:pPr>
    </w:p>
    <w:p w14:paraId="39E17D69" w14:textId="77777777" w:rsidR="002E74AE" w:rsidRPr="00157556" w:rsidRDefault="004D0264">
      <w:pPr>
        <w:jc w:val="both"/>
        <w:rPr>
          <w:rFonts w:ascii="Flexo" w:hAnsi="Flexo"/>
          <w:color w:val="000000"/>
          <w:sz w:val="20"/>
        </w:rPr>
      </w:pPr>
      <w:r w:rsidRPr="00157556">
        <w:rPr>
          <w:rFonts w:ascii="Flexo" w:hAnsi="Flexo"/>
          <w:color w:val="000000"/>
          <w:sz w:val="20"/>
        </w:rPr>
        <w:t>---------------------------------------------------------</w:t>
      </w:r>
      <w:r w:rsidRPr="00157556">
        <w:rPr>
          <w:rFonts w:ascii="Flexo" w:hAnsi="Flexo"/>
          <w:color w:val="000000"/>
          <w:sz w:val="20"/>
        </w:rPr>
        <w:tab/>
      </w:r>
      <w:r w:rsidRPr="00157556">
        <w:rPr>
          <w:rFonts w:ascii="Flexo" w:hAnsi="Flexo"/>
          <w:color w:val="000000"/>
          <w:sz w:val="20"/>
        </w:rPr>
        <w:tab/>
        <w:t>---------------------------------------------------------</w:t>
      </w:r>
    </w:p>
    <w:p w14:paraId="1A94FA0A" w14:textId="77777777" w:rsidR="002E74AE" w:rsidRPr="00157556" w:rsidRDefault="004D0264">
      <w:pPr>
        <w:jc w:val="both"/>
        <w:rPr>
          <w:rFonts w:ascii="Flexo" w:hAnsi="Flexo"/>
          <w:color w:val="000000"/>
          <w:sz w:val="20"/>
        </w:rPr>
      </w:pPr>
      <w:r w:rsidRPr="00157556">
        <w:rPr>
          <w:rFonts w:ascii="Flexo" w:hAnsi="Flexo"/>
          <w:color w:val="000000"/>
          <w:sz w:val="20"/>
        </w:rPr>
        <w:t>(firma)</w:t>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t>(firma)</w:t>
      </w:r>
    </w:p>
    <w:p w14:paraId="604923C1" w14:textId="77777777" w:rsidR="002E74AE" w:rsidRPr="00157556" w:rsidRDefault="002E74AE">
      <w:pPr>
        <w:tabs>
          <w:tab w:val="left" w:pos="0"/>
        </w:tabs>
        <w:suppressAutoHyphens/>
        <w:jc w:val="both"/>
        <w:rPr>
          <w:rFonts w:ascii="Flexo" w:hAnsi="Flexo"/>
          <w:spacing w:val="-3"/>
          <w:sz w:val="20"/>
        </w:rPr>
      </w:pPr>
    </w:p>
    <w:p w14:paraId="70ED7FF2" w14:textId="77777777" w:rsidR="002E74AE" w:rsidRPr="00157556" w:rsidRDefault="002E74AE">
      <w:pPr>
        <w:tabs>
          <w:tab w:val="left" w:pos="0"/>
        </w:tabs>
        <w:ind w:right="-1"/>
        <w:jc w:val="both"/>
        <w:rPr>
          <w:rFonts w:ascii="Flexo" w:hAnsi="Flexo"/>
          <w:color w:val="000000"/>
          <w:sz w:val="20"/>
        </w:rPr>
      </w:pPr>
    </w:p>
    <w:p w14:paraId="62526923" w14:textId="77777777" w:rsidR="002E74AE" w:rsidRPr="00157556" w:rsidRDefault="004D0264">
      <w:pPr>
        <w:tabs>
          <w:tab w:val="left" w:pos="0"/>
        </w:tabs>
        <w:ind w:right="-1"/>
        <w:jc w:val="both"/>
        <w:rPr>
          <w:rFonts w:ascii="Flexo" w:hAnsi="Flexo"/>
          <w:color w:val="000000"/>
          <w:sz w:val="20"/>
        </w:rPr>
      </w:pPr>
      <w:r w:rsidRPr="00157556">
        <w:rPr>
          <w:rFonts w:ascii="Flexo" w:hAnsi="Flexo"/>
          <w:color w:val="000000"/>
          <w:sz w:val="20"/>
        </w:rPr>
        <w:t xml:space="preserve">Razón/Denominación Social de EL FIADOR: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0E98583B" w14:textId="77777777" w:rsidR="002E74AE" w:rsidRPr="00157556" w:rsidRDefault="004D0264">
      <w:pPr>
        <w:tabs>
          <w:tab w:val="left" w:pos="0"/>
        </w:tabs>
        <w:ind w:right="-1"/>
        <w:jc w:val="both"/>
        <w:rPr>
          <w:rFonts w:ascii="Flexo" w:hAnsi="Flexo"/>
          <w:color w:val="000000"/>
          <w:sz w:val="20"/>
        </w:rPr>
      </w:pPr>
      <w:r w:rsidRPr="00157556">
        <w:rPr>
          <w:rFonts w:ascii="Flexo" w:hAnsi="Flexo"/>
          <w:color w:val="000000"/>
          <w:sz w:val="20"/>
        </w:rPr>
        <w:t xml:space="preserve">RUC.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057D9439" w14:textId="77777777" w:rsidR="002E74AE" w:rsidRPr="00157556" w:rsidRDefault="004D0264">
      <w:pPr>
        <w:tabs>
          <w:tab w:val="left" w:pos="0"/>
        </w:tabs>
        <w:ind w:right="-1"/>
        <w:jc w:val="both"/>
        <w:rPr>
          <w:rFonts w:ascii="Flexo" w:hAnsi="Flexo"/>
          <w:sz w:val="20"/>
        </w:rPr>
      </w:pPr>
      <w:r w:rsidRPr="00157556">
        <w:rPr>
          <w:rFonts w:ascii="Flexo" w:hAnsi="Flexo"/>
          <w:sz w:val="20"/>
        </w:rPr>
        <w:t>Domicilio:</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3DABF871" w14:textId="77777777" w:rsidR="002E74AE" w:rsidRPr="00157556" w:rsidRDefault="004D0264">
      <w:pPr>
        <w:tabs>
          <w:tab w:val="left" w:pos="0"/>
        </w:tabs>
        <w:ind w:right="-1"/>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0966E790" w14:textId="77777777" w:rsidR="002E74AE" w:rsidRPr="00157556" w:rsidRDefault="004D0264">
      <w:pPr>
        <w:tabs>
          <w:tab w:val="left" w:pos="0"/>
        </w:tabs>
        <w:ind w:right="-1"/>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4BCE30FD" w14:textId="77777777" w:rsidR="002E74AE" w:rsidRPr="00157556" w:rsidRDefault="004D0264">
      <w:pPr>
        <w:tabs>
          <w:tab w:val="left" w:pos="0"/>
        </w:tabs>
        <w:ind w:right="-1"/>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403A4429" w14:textId="77777777" w:rsidR="002E74AE" w:rsidRPr="00157556" w:rsidRDefault="002E74AE">
      <w:pPr>
        <w:tabs>
          <w:tab w:val="left" w:pos="0"/>
        </w:tabs>
        <w:ind w:right="-1"/>
        <w:jc w:val="both"/>
        <w:rPr>
          <w:rFonts w:ascii="Flexo" w:hAnsi="Flexo"/>
          <w:sz w:val="20"/>
        </w:rPr>
      </w:pPr>
    </w:p>
    <w:p w14:paraId="1655A21A" w14:textId="77777777" w:rsidR="002E74AE" w:rsidRPr="00157556" w:rsidRDefault="004D0264">
      <w:pPr>
        <w:numPr>
          <w:ilvl w:val="0"/>
          <w:numId w:val="10"/>
        </w:numPr>
        <w:tabs>
          <w:tab w:val="left" w:pos="0"/>
        </w:tabs>
        <w:ind w:left="0" w:right="-1" w:firstLine="0"/>
        <w:jc w:val="both"/>
        <w:rPr>
          <w:rFonts w:ascii="Flexo" w:hAnsi="Flexo"/>
          <w:color w:val="000000"/>
          <w:sz w:val="20"/>
        </w:rPr>
      </w:pPr>
      <w:r w:rsidRPr="00157556">
        <w:rPr>
          <w:rFonts w:ascii="Flexo" w:hAnsi="Flexo"/>
          <w:color w:val="000000"/>
          <w:sz w:val="20"/>
        </w:rPr>
        <w:t>Nombres y apellidos del representante de EL FIADOR:</w:t>
      </w:r>
    </w:p>
    <w:p w14:paraId="6E3884AD" w14:textId="77777777" w:rsidR="002E74AE" w:rsidRPr="00157556" w:rsidRDefault="004D0264">
      <w:pPr>
        <w:tabs>
          <w:tab w:val="left" w:pos="0"/>
        </w:tabs>
        <w:ind w:right="-1"/>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0946DAC2" w14:textId="77777777" w:rsidR="002E74AE" w:rsidRPr="00157556" w:rsidRDefault="004D0264">
      <w:pPr>
        <w:tabs>
          <w:tab w:val="left" w:pos="0"/>
        </w:tabs>
        <w:ind w:right="-1"/>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7E430C54" w14:textId="77777777" w:rsidR="002E74AE" w:rsidRPr="00157556" w:rsidRDefault="002E74AE">
      <w:pPr>
        <w:tabs>
          <w:tab w:val="left" w:pos="0"/>
        </w:tabs>
        <w:ind w:right="-1"/>
        <w:jc w:val="both"/>
        <w:rPr>
          <w:rFonts w:ascii="Flexo" w:hAnsi="Flexo"/>
          <w:color w:val="000000"/>
          <w:sz w:val="20"/>
        </w:rPr>
      </w:pPr>
    </w:p>
    <w:p w14:paraId="6D3CFA22" w14:textId="77777777" w:rsidR="002E74AE" w:rsidRPr="00157556" w:rsidRDefault="004D0264">
      <w:pPr>
        <w:numPr>
          <w:ilvl w:val="0"/>
          <w:numId w:val="10"/>
        </w:numPr>
        <w:tabs>
          <w:tab w:val="left" w:pos="0"/>
        </w:tabs>
        <w:ind w:left="0" w:right="-1" w:firstLine="0"/>
        <w:jc w:val="both"/>
        <w:rPr>
          <w:rFonts w:ascii="Flexo" w:hAnsi="Flexo"/>
          <w:color w:val="000000"/>
          <w:sz w:val="20"/>
        </w:rPr>
      </w:pPr>
      <w:r w:rsidRPr="00157556">
        <w:rPr>
          <w:rFonts w:ascii="Flexo" w:hAnsi="Flexo"/>
          <w:color w:val="000000"/>
          <w:sz w:val="20"/>
        </w:rPr>
        <w:t>Nombres y apellidos del representante de EL FIADOR:</w:t>
      </w:r>
    </w:p>
    <w:p w14:paraId="5754E1DC" w14:textId="77777777" w:rsidR="002E74AE" w:rsidRPr="00157556" w:rsidRDefault="004D0264">
      <w:pPr>
        <w:tabs>
          <w:tab w:val="left" w:pos="0"/>
        </w:tabs>
        <w:ind w:right="-1"/>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6E69AA55" w14:textId="77777777" w:rsidR="002E74AE" w:rsidRPr="00157556" w:rsidRDefault="004D0264">
      <w:pPr>
        <w:tabs>
          <w:tab w:val="left" w:pos="0"/>
        </w:tabs>
        <w:ind w:right="-1"/>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66B870EB" w14:textId="77777777" w:rsidR="002E74AE" w:rsidRPr="00157556" w:rsidRDefault="002E74AE">
      <w:pPr>
        <w:tabs>
          <w:tab w:val="left" w:pos="0"/>
        </w:tabs>
        <w:ind w:right="-1"/>
        <w:jc w:val="both"/>
        <w:rPr>
          <w:rFonts w:ascii="Flexo" w:hAnsi="Flexo"/>
          <w:color w:val="000000"/>
          <w:sz w:val="20"/>
        </w:rPr>
      </w:pPr>
    </w:p>
    <w:p w14:paraId="4CD0D2E5" w14:textId="77777777" w:rsidR="002E74AE" w:rsidRPr="00157556" w:rsidRDefault="004D0264">
      <w:pPr>
        <w:tabs>
          <w:tab w:val="left" w:pos="0"/>
        </w:tabs>
        <w:ind w:right="-1"/>
        <w:jc w:val="both"/>
        <w:rPr>
          <w:rFonts w:ascii="Flexo" w:hAnsi="Flexo"/>
          <w:color w:val="000000"/>
          <w:sz w:val="20"/>
        </w:rPr>
      </w:pPr>
      <w:r w:rsidRPr="00157556">
        <w:rPr>
          <w:rFonts w:ascii="Flexo" w:hAnsi="Flexo"/>
          <w:color w:val="000000"/>
          <w:sz w:val="20"/>
        </w:rPr>
        <w:t xml:space="preserve">El(los) representante(s) cuenta(n) 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023767C6" w14:textId="77777777" w:rsidR="002E74AE" w:rsidRPr="00157556" w:rsidRDefault="002E74AE">
      <w:pPr>
        <w:tabs>
          <w:tab w:val="left" w:pos="0"/>
        </w:tabs>
        <w:jc w:val="both"/>
        <w:rPr>
          <w:rFonts w:ascii="Flexo" w:hAnsi="Flexo"/>
          <w:color w:val="000000"/>
          <w:sz w:val="20"/>
        </w:rPr>
      </w:pPr>
    </w:p>
    <w:p w14:paraId="3A1BA0C7" w14:textId="77777777" w:rsidR="002E74AE" w:rsidRPr="00157556" w:rsidRDefault="002E74AE">
      <w:pPr>
        <w:tabs>
          <w:tab w:val="left" w:pos="0"/>
        </w:tabs>
        <w:suppressAutoHyphens/>
        <w:jc w:val="both"/>
        <w:rPr>
          <w:rFonts w:ascii="Flexo" w:hAnsi="Flexo"/>
          <w:b/>
          <w:color w:val="000000"/>
          <w:sz w:val="20"/>
        </w:rPr>
      </w:pPr>
    </w:p>
    <w:p w14:paraId="50F3D55A" w14:textId="77777777" w:rsidR="002E74AE" w:rsidRPr="00157556" w:rsidRDefault="002E74AE">
      <w:pPr>
        <w:tabs>
          <w:tab w:val="left" w:pos="0"/>
        </w:tabs>
        <w:suppressAutoHyphens/>
        <w:jc w:val="both"/>
        <w:rPr>
          <w:rFonts w:ascii="Flexo" w:hAnsi="Flexo"/>
          <w:b/>
          <w:color w:val="000000"/>
          <w:sz w:val="20"/>
        </w:rPr>
      </w:pPr>
    </w:p>
    <w:p w14:paraId="354CAD1F" w14:textId="77777777" w:rsidR="002E74AE" w:rsidRPr="00157556" w:rsidRDefault="002E74AE">
      <w:pPr>
        <w:tabs>
          <w:tab w:val="left" w:pos="0"/>
        </w:tabs>
        <w:suppressAutoHyphens/>
        <w:jc w:val="both"/>
        <w:rPr>
          <w:rFonts w:ascii="Flexo" w:hAnsi="Flexo"/>
          <w:b/>
          <w:color w:val="000000"/>
          <w:sz w:val="20"/>
        </w:rPr>
      </w:pPr>
    </w:p>
    <w:p w14:paraId="599A466B" w14:textId="77777777" w:rsidR="002E74AE" w:rsidRPr="00157556" w:rsidRDefault="004D0264">
      <w:pPr>
        <w:tabs>
          <w:tab w:val="left" w:pos="0"/>
        </w:tabs>
        <w:suppressAutoHyphens/>
        <w:jc w:val="both"/>
        <w:rPr>
          <w:rFonts w:ascii="Flexo" w:hAnsi="Flexo"/>
          <w:spacing w:val="-3"/>
          <w:sz w:val="20"/>
        </w:rPr>
      </w:pPr>
      <w:r w:rsidRPr="00157556">
        <w:rPr>
          <w:rFonts w:ascii="Flexo" w:hAnsi="Flexo"/>
          <w:b/>
          <w:color w:val="000000"/>
          <w:sz w:val="20"/>
        </w:rPr>
        <w:t>En caso EL(LOS) FIADOR(ES) sea(n) SOCIEDAD(ES) CONYUGAL(ES) BAJO EL RÉGIMEN DE SOCIEDAD DE GANANCIALES</w:t>
      </w:r>
      <w:r w:rsidRPr="00157556">
        <w:rPr>
          <w:rFonts w:ascii="Flexo" w:hAnsi="Flexo"/>
          <w:color w:val="000000"/>
          <w:sz w:val="20"/>
        </w:rPr>
        <w:t>:</w:t>
      </w:r>
    </w:p>
    <w:p w14:paraId="0E8C4DA4" w14:textId="77777777" w:rsidR="002E74AE" w:rsidRPr="00157556" w:rsidRDefault="002E74AE">
      <w:pPr>
        <w:tabs>
          <w:tab w:val="left" w:pos="0"/>
        </w:tabs>
        <w:suppressAutoHyphens/>
        <w:jc w:val="center"/>
        <w:rPr>
          <w:rFonts w:ascii="Flexo" w:hAnsi="Flexo"/>
          <w:spacing w:val="-3"/>
          <w:sz w:val="20"/>
        </w:rPr>
      </w:pPr>
    </w:p>
    <w:p w14:paraId="378B4D18" w14:textId="77777777" w:rsidR="002E74AE" w:rsidRPr="00157556" w:rsidRDefault="002E74AE">
      <w:pPr>
        <w:tabs>
          <w:tab w:val="left" w:pos="0"/>
        </w:tabs>
        <w:suppressAutoHyphens/>
        <w:jc w:val="center"/>
        <w:rPr>
          <w:rFonts w:ascii="Flexo" w:hAnsi="Flexo"/>
          <w:spacing w:val="-3"/>
          <w:sz w:val="20"/>
        </w:rPr>
      </w:pPr>
    </w:p>
    <w:p w14:paraId="76195441" w14:textId="77777777" w:rsidR="002E74AE" w:rsidRPr="00157556" w:rsidRDefault="004D0264">
      <w:pPr>
        <w:jc w:val="both"/>
        <w:rPr>
          <w:rFonts w:ascii="Flexo" w:hAnsi="Flexo"/>
          <w:color w:val="000000"/>
          <w:sz w:val="20"/>
        </w:rPr>
      </w:pPr>
      <w:r w:rsidRPr="00157556">
        <w:rPr>
          <w:rFonts w:ascii="Flexo" w:hAnsi="Flexo"/>
          <w:color w:val="000000"/>
          <w:sz w:val="20"/>
        </w:rPr>
        <w:t>---------------------------------------------------------</w:t>
      </w:r>
      <w:r w:rsidRPr="00157556">
        <w:rPr>
          <w:rFonts w:ascii="Flexo" w:hAnsi="Flexo"/>
          <w:color w:val="000000"/>
          <w:sz w:val="20"/>
        </w:rPr>
        <w:tab/>
      </w:r>
      <w:r w:rsidRPr="00157556">
        <w:rPr>
          <w:rFonts w:ascii="Flexo" w:hAnsi="Flexo"/>
          <w:color w:val="000000"/>
          <w:sz w:val="20"/>
        </w:rPr>
        <w:tab/>
        <w:t>---------------------------------------------------------</w:t>
      </w:r>
    </w:p>
    <w:p w14:paraId="44C226D7" w14:textId="77777777" w:rsidR="002E74AE" w:rsidRPr="00157556" w:rsidRDefault="004D0264">
      <w:pPr>
        <w:jc w:val="both"/>
        <w:rPr>
          <w:rFonts w:ascii="Flexo" w:hAnsi="Flexo"/>
          <w:color w:val="000000"/>
          <w:sz w:val="20"/>
        </w:rPr>
      </w:pPr>
      <w:r w:rsidRPr="00157556">
        <w:rPr>
          <w:rFonts w:ascii="Flexo" w:hAnsi="Flexo"/>
          <w:color w:val="000000"/>
          <w:sz w:val="20"/>
        </w:rPr>
        <w:t xml:space="preserve">              (firma) </w:t>
      </w:r>
      <w:r w:rsidRPr="00157556">
        <w:rPr>
          <w:rFonts w:ascii="Flexo" w:hAnsi="Flexo"/>
          <w:spacing w:val="-3"/>
          <w:sz w:val="20"/>
        </w:rPr>
        <w:t>FIADOR SOLIDARIO</w:t>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t>(firma)</w:t>
      </w:r>
      <w:r w:rsidRPr="00157556">
        <w:rPr>
          <w:rFonts w:ascii="Flexo" w:hAnsi="Flexo"/>
          <w:spacing w:val="-3"/>
          <w:sz w:val="20"/>
        </w:rPr>
        <w:t xml:space="preserve"> CONYUGE DEL FIADOR</w:t>
      </w:r>
    </w:p>
    <w:p w14:paraId="6758EF3A" w14:textId="77777777" w:rsidR="002E74AE" w:rsidRPr="00157556" w:rsidRDefault="002E74AE">
      <w:pPr>
        <w:tabs>
          <w:tab w:val="left" w:pos="0"/>
        </w:tabs>
        <w:suppressAutoHyphens/>
        <w:jc w:val="center"/>
        <w:rPr>
          <w:rFonts w:ascii="Flexo" w:hAnsi="Flexo"/>
          <w:spacing w:val="-3"/>
          <w:sz w:val="20"/>
        </w:rPr>
      </w:pPr>
    </w:p>
    <w:p w14:paraId="59DE7E34" w14:textId="77777777" w:rsidR="002E74AE" w:rsidRPr="00157556" w:rsidRDefault="004D0264">
      <w:pPr>
        <w:numPr>
          <w:ilvl w:val="0"/>
          <w:numId w:val="12"/>
        </w:numPr>
        <w:tabs>
          <w:tab w:val="left" w:pos="0"/>
        </w:tabs>
        <w:jc w:val="both"/>
        <w:rPr>
          <w:rFonts w:ascii="Flexo" w:hAnsi="Flexo"/>
          <w:color w:val="000000"/>
          <w:sz w:val="20"/>
        </w:rPr>
      </w:pPr>
      <w:r w:rsidRPr="00157556">
        <w:rPr>
          <w:rFonts w:ascii="Flexo" w:hAnsi="Flexo"/>
          <w:color w:val="000000"/>
          <w:sz w:val="20"/>
        </w:rPr>
        <w:t>Nombres y apellidos:</w:t>
      </w:r>
    </w:p>
    <w:p w14:paraId="479C6D94" w14:textId="037365CC" w:rsidR="002E74AE" w:rsidRPr="00157556" w:rsidRDefault="004D0264">
      <w:pPr>
        <w:tabs>
          <w:tab w:val="left" w:pos="0"/>
        </w:tabs>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MAGNO VICENTE PEREZ QUISPE</w:t>
      </w:r>
      <w:r w:rsidRPr="00157556">
        <w:rPr>
          <w:rFonts w:ascii="Flexo" w:hAnsi="Flexo"/>
          <w:b/>
          <w:sz w:val="20"/>
        </w:rPr>
        <w:fldChar w:fldCharType="end"/>
      </w:r>
    </w:p>
    <w:p w14:paraId="572494B1" w14:textId="1AB3141C"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06138597</w:t>
      </w:r>
      <w:r w:rsidRPr="00157556">
        <w:rPr>
          <w:rFonts w:ascii="Flexo" w:hAnsi="Flexo"/>
          <w:b/>
          <w:sz w:val="20"/>
        </w:rPr>
        <w:fldChar w:fldCharType="end"/>
      </w:r>
      <w:r w:rsidRPr="00157556">
        <w:rPr>
          <w:rFonts w:ascii="Flexo" w:hAnsi="Flexo"/>
          <w:color w:val="000000"/>
          <w:sz w:val="20"/>
        </w:rPr>
        <w:t xml:space="preserve">                                 </w:t>
      </w:r>
    </w:p>
    <w:p w14:paraId="3169208B"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En caso actúe a través de representante:</w:t>
      </w:r>
    </w:p>
    <w:p w14:paraId="291250F6"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Nombres y apellidos del representante:</w:t>
      </w:r>
    </w:p>
    <w:p w14:paraId="3EB8A663" w14:textId="77777777" w:rsidR="002E74AE" w:rsidRPr="00157556" w:rsidRDefault="004D0264">
      <w:pPr>
        <w:tabs>
          <w:tab w:val="left" w:pos="0"/>
        </w:tabs>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4CD40692"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7D0CEA60" w14:textId="77777777" w:rsidR="002E74AE" w:rsidRPr="00157556" w:rsidRDefault="004D0264">
      <w:pPr>
        <w:numPr>
          <w:ilvl w:val="0"/>
          <w:numId w:val="14"/>
        </w:numPr>
        <w:tabs>
          <w:tab w:val="left" w:pos="0"/>
        </w:tabs>
        <w:jc w:val="both"/>
        <w:rPr>
          <w:rFonts w:ascii="Flexo" w:hAnsi="Flexo"/>
          <w:color w:val="000000"/>
          <w:sz w:val="20"/>
        </w:rPr>
      </w:pPr>
      <w:r w:rsidRPr="00157556">
        <w:rPr>
          <w:rFonts w:ascii="Flexo" w:hAnsi="Flexo"/>
          <w:color w:val="000000"/>
          <w:sz w:val="20"/>
        </w:rPr>
        <w:t>Nombres y apellidos:</w:t>
      </w:r>
    </w:p>
    <w:p w14:paraId="73884ED2" w14:textId="41CC7C13" w:rsidR="002E74AE" w:rsidRPr="00157556" w:rsidRDefault="004D0264">
      <w:pPr>
        <w:tabs>
          <w:tab w:val="left" w:pos="0"/>
        </w:tabs>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RUTH NOEMI CASTILLO AVALOS</w:t>
      </w:r>
      <w:r w:rsidRPr="00157556">
        <w:rPr>
          <w:rFonts w:ascii="Flexo" w:hAnsi="Flexo"/>
          <w:b/>
          <w:sz w:val="20"/>
        </w:rPr>
        <w:fldChar w:fldCharType="end"/>
      </w:r>
    </w:p>
    <w:p w14:paraId="4F44C87F" w14:textId="2E8DFA20"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75518305</w:t>
      </w:r>
      <w:r w:rsidRPr="00157556">
        <w:rPr>
          <w:rFonts w:ascii="Flexo" w:hAnsi="Flexo"/>
          <w:b/>
          <w:sz w:val="20"/>
        </w:rPr>
        <w:fldChar w:fldCharType="end"/>
      </w:r>
      <w:r w:rsidRPr="00157556">
        <w:rPr>
          <w:rFonts w:ascii="Flexo" w:hAnsi="Flexo"/>
          <w:color w:val="000000"/>
          <w:sz w:val="20"/>
        </w:rPr>
        <w:t xml:space="preserve">         </w:t>
      </w:r>
    </w:p>
    <w:p w14:paraId="1CCC93DE"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En caso actúe a través de representante:</w:t>
      </w:r>
    </w:p>
    <w:p w14:paraId="6F517C6B"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Nombres y apellidos del representante:</w:t>
      </w:r>
    </w:p>
    <w:p w14:paraId="241F0DBC" w14:textId="77777777" w:rsidR="002E74AE" w:rsidRPr="00157556" w:rsidRDefault="004D0264">
      <w:pPr>
        <w:tabs>
          <w:tab w:val="left" w:pos="0"/>
        </w:tabs>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565E9852"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06067662" w14:textId="4F766E02" w:rsidR="002E74AE" w:rsidRPr="00157556" w:rsidRDefault="004D0264">
      <w:pPr>
        <w:tabs>
          <w:tab w:val="left" w:pos="0"/>
        </w:tabs>
        <w:jc w:val="both"/>
        <w:rPr>
          <w:rFonts w:ascii="Flexo" w:hAnsi="Flexo"/>
          <w:sz w:val="20"/>
        </w:rPr>
      </w:pPr>
      <w:r w:rsidRPr="00157556">
        <w:rPr>
          <w:rFonts w:ascii="Flexo" w:hAnsi="Flexo"/>
          <w:sz w:val="20"/>
        </w:rPr>
        <w:t>Domicilio común:</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sidRPr="0072757D">
        <w:rPr>
          <w:rFonts w:ascii="Flexo" w:hAnsi="Flexo"/>
          <w:b/>
          <w:noProof/>
          <w:sz w:val="20"/>
        </w:rPr>
        <w:t>JR.LOS BRILLANTES N.631 D. A204 URB.SANTA INES</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0072757D">
        <w:rPr>
          <w:rFonts w:ascii="Flexo" w:hAnsi="Flexo"/>
          <w:b/>
          <w:sz w:val="20"/>
        </w:rPr>
        <w:t> </w:t>
      </w:r>
      <w:r w:rsidRPr="00157556">
        <w:rPr>
          <w:rFonts w:ascii="Flexo" w:hAnsi="Flexo"/>
          <w:b/>
          <w:sz w:val="20"/>
        </w:rPr>
        <w:fldChar w:fldCharType="end"/>
      </w:r>
      <w:r w:rsidRPr="00157556">
        <w:rPr>
          <w:rFonts w:ascii="Flexo" w:hAnsi="Flexo"/>
          <w:sz w:val="20"/>
        </w:rPr>
        <w:t xml:space="preserve"> </w:t>
      </w:r>
    </w:p>
    <w:p w14:paraId="40F832FE" w14:textId="5A49BC55" w:rsidR="002E74AE" w:rsidRPr="00157556" w:rsidRDefault="004D0264">
      <w:pPr>
        <w:tabs>
          <w:tab w:val="left" w:pos="0"/>
        </w:tabs>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TRUJILLO</w:t>
      </w:r>
      <w:r w:rsidRPr="00157556">
        <w:rPr>
          <w:rFonts w:ascii="Flexo" w:hAnsi="Flexo"/>
          <w:b/>
          <w:sz w:val="20"/>
        </w:rPr>
        <w:fldChar w:fldCharType="end"/>
      </w:r>
      <w:r w:rsidRPr="00157556">
        <w:rPr>
          <w:rFonts w:ascii="Flexo" w:hAnsi="Flexo"/>
          <w:sz w:val="20"/>
        </w:rPr>
        <w:t xml:space="preserve"> </w:t>
      </w:r>
    </w:p>
    <w:p w14:paraId="0CC90641" w14:textId="5E8FAD88" w:rsidR="002E74AE" w:rsidRPr="00157556" w:rsidRDefault="004D0264">
      <w:pPr>
        <w:tabs>
          <w:tab w:val="left" w:pos="0"/>
        </w:tabs>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TRUJILLO</w:t>
      </w:r>
      <w:r w:rsidRPr="00157556">
        <w:rPr>
          <w:rFonts w:ascii="Flexo" w:hAnsi="Flexo"/>
          <w:b/>
          <w:sz w:val="20"/>
        </w:rPr>
        <w:fldChar w:fldCharType="end"/>
      </w:r>
      <w:r w:rsidRPr="00157556">
        <w:rPr>
          <w:rFonts w:ascii="Flexo" w:hAnsi="Flexo"/>
          <w:sz w:val="20"/>
        </w:rPr>
        <w:t xml:space="preserve"> </w:t>
      </w:r>
    </w:p>
    <w:p w14:paraId="1701A623" w14:textId="466B91C9" w:rsidR="002E74AE" w:rsidRPr="00157556" w:rsidRDefault="004D0264">
      <w:pPr>
        <w:tabs>
          <w:tab w:val="left" w:pos="0"/>
        </w:tabs>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0072757D">
        <w:rPr>
          <w:rFonts w:ascii="Flexo" w:hAnsi="Flexo"/>
          <w:b/>
          <w:noProof/>
          <w:sz w:val="20"/>
        </w:rPr>
        <w:t>LA LIBERTAD</w:t>
      </w:r>
      <w:r w:rsidRPr="00157556">
        <w:rPr>
          <w:rFonts w:ascii="Flexo" w:hAnsi="Flexo"/>
          <w:b/>
          <w:sz w:val="20"/>
        </w:rPr>
        <w:fldChar w:fldCharType="end"/>
      </w:r>
      <w:r w:rsidRPr="00157556">
        <w:rPr>
          <w:rFonts w:ascii="Flexo" w:hAnsi="Flexo"/>
          <w:sz w:val="20"/>
        </w:rPr>
        <w:t xml:space="preserve"> </w:t>
      </w:r>
    </w:p>
    <w:p w14:paraId="5147DE8B" w14:textId="77777777" w:rsidR="000727CB" w:rsidRPr="00157556" w:rsidRDefault="000727CB" w:rsidP="000727CB">
      <w:pPr>
        <w:jc w:val="both"/>
        <w:rPr>
          <w:rFonts w:ascii="Flexo" w:hAnsi="Flexo"/>
          <w:color w:val="000000"/>
          <w:sz w:val="20"/>
        </w:rPr>
      </w:pPr>
    </w:p>
    <w:p w14:paraId="752272F1" w14:textId="5778D31D" w:rsidR="000727CB" w:rsidRPr="00157556" w:rsidRDefault="000727CB" w:rsidP="000727CB">
      <w:pPr>
        <w:jc w:val="both"/>
        <w:rPr>
          <w:rFonts w:ascii="Flexo" w:hAnsi="Flexo"/>
          <w:color w:val="000000"/>
          <w:sz w:val="20"/>
        </w:rPr>
      </w:pPr>
      <w:r w:rsidRPr="00157556">
        <w:rPr>
          <w:rFonts w:ascii="Flexo" w:hAnsi="Flexo"/>
          <w:color w:val="000000"/>
          <w:sz w:val="20"/>
        </w:rPr>
        <w:t xml:space="preserve">El(los) representante(s) cuenta(n) 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354F3ADF" w14:textId="77777777" w:rsidR="002E74AE" w:rsidRPr="00157556" w:rsidRDefault="002E74AE">
      <w:pPr>
        <w:tabs>
          <w:tab w:val="left" w:pos="0"/>
        </w:tabs>
        <w:suppressAutoHyphens/>
        <w:jc w:val="both"/>
        <w:rPr>
          <w:rFonts w:ascii="Flexo" w:hAnsi="Flexo"/>
          <w:b/>
          <w:color w:val="000000"/>
          <w:sz w:val="20"/>
        </w:rPr>
      </w:pPr>
    </w:p>
    <w:p w14:paraId="3B9252A8" w14:textId="77777777" w:rsidR="002E74AE" w:rsidRPr="00157556" w:rsidRDefault="002E74AE">
      <w:pPr>
        <w:tabs>
          <w:tab w:val="left" w:pos="0"/>
        </w:tabs>
        <w:suppressAutoHyphens/>
        <w:jc w:val="both"/>
        <w:rPr>
          <w:rFonts w:ascii="Flexo" w:hAnsi="Flexo"/>
          <w:color w:val="000000"/>
          <w:sz w:val="20"/>
        </w:rPr>
      </w:pPr>
    </w:p>
    <w:p w14:paraId="7779C21B" w14:textId="77777777" w:rsidR="002E74AE" w:rsidRPr="00157556" w:rsidRDefault="002E74AE">
      <w:pPr>
        <w:tabs>
          <w:tab w:val="left" w:pos="0"/>
        </w:tabs>
        <w:suppressAutoHyphens/>
        <w:jc w:val="both"/>
        <w:rPr>
          <w:rFonts w:ascii="Flexo" w:hAnsi="Flexo"/>
          <w:spacing w:val="-3"/>
          <w:sz w:val="20"/>
        </w:rPr>
      </w:pPr>
    </w:p>
    <w:p w14:paraId="1518862A" w14:textId="77777777" w:rsidR="002E74AE" w:rsidRPr="00157556" w:rsidRDefault="004D0264">
      <w:pPr>
        <w:jc w:val="both"/>
        <w:rPr>
          <w:rFonts w:ascii="Flexo" w:hAnsi="Flexo"/>
          <w:color w:val="000000"/>
          <w:sz w:val="20"/>
        </w:rPr>
      </w:pPr>
      <w:r w:rsidRPr="00157556">
        <w:rPr>
          <w:rFonts w:ascii="Flexo" w:hAnsi="Flexo"/>
          <w:color w:val="000000"/>
          <w:sz w:val="20"/>
        </w:rPr>
        <w:t>---------------------------------------------------------</w:t>
      </w:r>
      <w:r w:rsidRPr="00157556">
        <w:rPr>
          <w:rFonts w:ascii="Flexo" w:hAnsi="Flexo"/>
          <w:color w:val="000000"/>
          <w:sz w:val="20"/>
        </w:rPr>
        <w:tab/>
      </w:r>
      <w:r w:rsidRPr="00157556">
        <w:rPr>
          <w:rFonts w:ascii="Flexo" w:hAnsi="Flexo"/>
          <w:color w:val="000000"/>
          <w:sz w:val="20"/>
        </w:rPr>
        <w:tab/>
        <w:t>---------------------------------------------------------</w:t>
      </w:r>
    </w:p>
    <w:p w14:paraId="68DFB293" w14:textId="77777777" w:rsidR="002E74AE" w:rsidRPr="00157556" w:rsidRDefault="004D0264">
      <w:pPr>
        <w:tabs>
          <w:tab w:val="left" w:pos="0"/>
        </w:tabs>
        <w:suppressAutoHyphens/>
        <w:jc w:val="center"/>
        <w:rPr>
          <w:rFonts w:ascii="Flexo" w:hAnsi="Flexo"/>
          <w:spacing w:val="-3"/>
          <w:sz w:val="20"/>
        </w:rPr>
      </w:pPr>
      <w:r w:rsidRPr="00157556">
        <w:rPr>
          <w:rFonts w:ascii="Flexo" w:hAnsi="Flexo"/>
          <w:color w:val="000000"/>
          <w:sz w:val="20"/>
        </w:rPr>
        <w:t xml:space="preserve">              (firma) </w:t>
      </w:r>
      <w:r w:rsidRPr="00157556">
        <w:rPr>
          <w:rFonts w:ascii="Flexo" w:hAnsi="Flexo"/>
          <w:spacing w:val="-3"/>
          <w:sz w:val="20"/>
        </w:rPr>
        <w:t>FIADOR SOLIDARIO</w:t>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r>
      <w:r w:rsidRPr="00157556">
        <w:rPr>
          <w:rFonts w:ascii="Flexo" w:hAnsi="Flexo"/>
          <w:color w:val="000000"/>
          <w:sz w:val="20"/>
        </w:rPr>
        <w:tab/>
        <w:t>(firma)</w:t>
      </w:r>
      <w:r w:rsidRPr="00157556">
        <w:rPr>
          <w:rFonts w:ascii="Flexo" w:hAnsi="Flexo"/>
          <w:spacing w:val="-3"/>
          <w:sz w:val="20"/>
        </w:rPr>
        <w:t xml:space="preserve"> CONYUGE DEL FIADOR</w:t>
      </w:r>
    </w:p>
    <w:p w14:paraId="68D2AFE1" w14:textId="77777777" w:rsidR="002E74AE" w:rsidRPr="00157556" w:rsidRDefault="002E74AE">
      <w:pPr>
        <w:tabs>
          <w:tab w:val="left" w:pos="0"/>
        </w:tabs>
        <w:suppressAutoHyphens/>
        <w:jc w:val="center"/>
        <w:rPr>
          <w:rFonts w:ascii="Flexo" w:hAnsi="Flexo"/>
          <w:spacing w:val="-3"/>
          <w:sz w:val="20"/>
        </w:rPr>
      </w:pPr>
    </w:p>
    <w:p w14:paraId="75B23BF4" w14:textId="77777777" w:rsidR="002E74AE" w:rsidRPr="00157556" w:rsidRDefault="004D0264">
      <w:pPr>
        <w:numPr>
          <w:ilvl w:val="0"/>
          <w:numId w:val="12"/>
        </w:numPr>
        <w:tabs>
          <w:tab w:val="left" w:pos="0"/>
        </w:tabs>
        <w:jc w:val="both"/>
        <w:rPr>
          <w:rFonts w:ascii="Flexo" w:hAnsi="Flexo"/>
          <w:color w:val="000000"/>
          <w:sz w:val="20"/>
        </w:rPr>
      </w:pPr>
      <w:r w:rsidRPr="00157556">
        <w:rPr>
          <w:rFonts w:ascii="Flexo" w:hAnsi="Flexo"/>
          <w:color w:val="000000"/>
          <w:sz w:val="20"/>
        </w:rPr>
        <w:t>Nombres y apellidos:</w:t>
      </w:r>
    </w:p>
    <w:p w14:paraId="51B2EB16" w14:textId="77777777" w:rsidR="002E74AE" w:rsidRPr="00157556" w:rsidRDefault="004D0264">
      <w:pPr>
        <w:tabs>
          <w:tab w:val="left" w:pos="0"/>
        </w:tabs>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57F1971D"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6A3F117E"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En caso actúe a través de representante:</w:t>
      </w:r>
    </w:p>
    <w:p w14:paraId="108F0670"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Nombres y apellidos del representante:</w:t>
      </w:r>
    </w:p>
    <w:p w14:paraId="59F6AD3C" w14:textId="77777777" w:rsidR="002E74AE" w:rsidRPr="00157556" w:rsidRDefault="004D0264">
      <w:pPr>
        <w:tabs>
          <w:tab w:val="left" w:pos="0"/>
        </w:tabs>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6760B9A0"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04BE1F5F" w14:textId="77777777" w:rsidR="002E74AE" w:rsidRPr="00157556" w:rsidRDefault="004D0264">
      <w:pPr>
        <w:numPr>
          <w:ilvl w:val="0"/>
          <w:numId w:val="14"/>
        </w:numPr>
        <w:tabs>
          <w:tab w:val="left" w:pos="0"/>
        </w:tabs>
        <w:jc w:val="both"/>
        <w:rPr>
          <w:rFonts w:ascii="Flexo" w:hAnsi="Flexo"/>
          <w:color w:val="000000"/>
          <w:sz w:val="20"/>
        </w:rPr>
      </w:pPr>
      <w:r w:rsidRPr="00157556">
        <w:rPr>
          <w:rFonts w:ascii="Flexo" w:hAnsi="Flexo"/>
          <w:color w:val="000000"/>
          <w:sz w:val="20"/>
        </w:rPr>
        <w:t>Nombres y apellidos:</w:t>
      </w:r>
    </w:p>
    <w:p w14:paraId="0CC636BD" w14:textId="77777777" w:rsidR="002E74AE" w:rsidRPr="00157556" w:rsidRDefault="004D0264">
      <w:pPr>
        <w:tabs>
          <w:tab w:val="left" w:pos="0"/>
        </w:tabs>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2B2E9F1E"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369B0D0D"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En caso actúe a través de representante:</w:t>
      </w:r>
    </w:p>
    <w:p w14:paraId="75508CAD"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Nombres y apellidos del representante:</w:t>
      </w:r>
    </w:p>
    <w:p w14:paraId="2E31CAB3" w14:textId="77777777" w:rsidR="002E74AE" w:rsidRPr="00157556" w:rsidRDefault="004D0264">
      <w:pPr>
        <w:tabs>
          <w:tab w:val="left" w:pos="0"/>
        </w:tabs>
        <w:ind w:left="360"/>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473A06A0" w14:textId="77777777" w:rsidR="002E74AE" w:rsidRPr="00157556" w:rsidRDefault="004D0264">
      <w:pPr>
        <w:tabs>
          <w:tab w:val="left" w:pos="0"/>
        </w:tabs>
        <w:ind w:left="360"/>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181CFA8D" w14:textId="77777777" w:rsidR="002E74AE" w:rsidRPr="00157556" w:rsidRDefault="004D0264">
      <w:pPr>
        <w:tabs>
          <w:tab w:val="left" w:pos="0"/>
        </w:tabs>
        <w:jc w:val="both"/>
        <w:rPr>
          <w:rFonts w:ascii="Flexo" w:hAnsi="Flexo"/>
          <w:sz w:val="20"/>
        </w:rPr>
      </w:pPr>
      <w:r w:rsidRPr="00157556">
        <w:rPr>
          <w:rFonts w:ascii="Flexo" w:hAnsi="Flexo"/>
          <w:sz w:val="20"/>
        </w:rPr>
        <w:t>Domicilio común:</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2AC49F35" w14:textId="77777777" w:rsidR="002E74AE" w:rsidRPr="00157556" w:rsidRDefault="004D0264">
      <w:pPr>
        <w:tabs>
          <w:tab w:val="left" w:pos="0"/>
        </w:tabs>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541C7FA2" w14:textId="77777777" w:rsidR="002E74AE" w:rsidRPr="00157556" w:rsidRDefault="004D0264">
      <w:pPr>
        <w:tabs>
          <w:tab w:val="left" w:pos="0"/>
        </w:tabs>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64593959" w14:textId="77777777" w:rsidR="002E74AE" w:rsidRPr="00157556" w:rsidRDefault="004D0264">
      <w:pPr>
        <w:tabs>
          <w:tab w:val="left" w:pos="0"/>
        </w:tabs>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4DFA00D2" w14:textId="77777777" w:rsidR="002E74AE" w:rsidRPr="00157556" w:rsidRDefault="002E74AE">
      <w:pPr>
        <w:tabs>
          <w:tab w:val="left" w:pos="0"/>
        </w:tabs>
        <w:jc w:val="both"/>
        <w:rPr>
          <w:rFonts w:ascii="Flexo" w:hAnsi="Flexo"/>
          <w:sz w:val="20"/>
        </w:rPr>
      </w:pPr>
    </w:p>
    <w:p w14:paraId="7F6F8E2D" w14:textId="77777777" w:rsidR="000727CB" w:rsidRPr="00157556" w:rsidRDefault="000727CB" w:rsidP="000727CB">
      <w:pPr>
        <w:jc w:val="both"/>
        <w:rPr>
          <w:rFonts w:ascii="Flexo" w:hAnsi="Flexo"/>
          <w:color w:val="000000"/>
          <w:sz w:val="20"/>
        </w:rPr>
      </w:pPr>
      <w:r w:rsidRPr="00157556">
        <w:rPr>
          <w:rFonts w:ascii="Flexo" w:hAnsi="Flexo"/>
          <w:color w:val="000000"/>
          <w:sz w:val="20"/>
        </w:rPr>
        <w:t xml:space="preserve">El(los) representante(s) cuenta(n) 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0AFE4AF0" w14:textId="77777777" w:rsidR="002E74AE" w:rsidRPr="00157556" w:rsidRDefault="002E74AE">
      <w:pPr>
        <w:tabs>
          <w:tab w:val="left" w:pos="0"/>
        </w:tabs>
        <w:jc w:val="both"/>
        <w:rPr>
          <w:rFonts w:ascii="Flexo" w:hAnsi="Flexo"/>
          <w:sz w:val="20"/>
        </w:rPr>
      </w:pPr>
    </w:p>
    <w:p w14:paraId="588D9A13" w14:textId="77777777" w:rsidR="002E74AE" w:rsidRPr="00157556" w:rsidRDefault="002E74AE">
      <w:pPr>
        <w:tabs>
          <w:tab w:val="left" w:pos="0"/>
        </w:tabs>
        <w:jc w:val="both"/>
        <w:rPr>
          <w:rFonts w:ascii="Flexo" w:hAnsi="Flexo"/>
          <w:sz w:val="20"/>
        </w:rPr>
      </w:pPr>
    </w:p>
    <w:p w14:paraId="4B5CB048" w14:textId="77777777" w:rsidR="002E74AE" w:rsidRPr="00157556" w:rsidRDefault="002E74AE">
      <w:pPr>
        <w:tabs>
          <w:tab w:val="left" w:pos="0"/>
        </w:tabs>
        <w:jc w:val="both"/>
        <w:rPr>
          <w:rFonts w:ascii="Flexo" w:hAnsi="Flexo"/>
          <w:sz w:val="20"/>
        </w:rPr>
      </w:pPr>
    </w:p>
    <w:p w14:paraId="3DE38AC8" w14:textId="77777777" w:rsidR="002E74AE" w:rsidRPr="00157556" w:rsidRDefault="002E74AE">
      <w:pPr>
        <w:tabs>
          <w:tab w:val="left" w:pos="0"/>
        </w:tabs>
        <w:jc w:val="both"/>
        <w:rPr>
          <w:rFonts w:ascii="Flexo" w:hAnsi="Flexo"/>
          <w:sz w:val="20"/>
        </w:rPr>
      </w:pPr>
    </w:p>
    <w:p w14:paraId="5D4FDF37" w14:textId="77777777" w:rsidR="002E74AE" w:rsidRPr="00157556" w:rsidRDefault="002E74AE">
      <w:pPr>
        <w:tabs>
          <w:tab w:val="left" w:pos="0"/>
        </w:tabs>
        <w:jc w:val="both"/>
        <w:rPr>
          <w:rFonts w:ascii="Flexo" w:hAnsi="Flexo"/>
          <w:sz w:val="20"/>
        </w:rPr>
      </w:pPr>
    </w:p>
    <w:p w14:paraId="5C332289" w14:textId="77777777" w:rsidR="002E74AE" w:rsidRPr="00157556" w:rsidRDefault="002E74AE">
      <w:pPr>
        <w:tabs>
          <w:tab w:val="left" w:pos="0"/>
        </w:tabs>
        <w:jc w:val="both"/>
        <w:rPr>
          <w:rFonts w:ascii="Flexo" w:hAnsi="Flexo"/>
          <w:sz w:val="20"/>
        </w:rPr>
      </w:pPr>
    </w:p>
    <w:p w14:paraId="30C0CEA4" w14:textId="77777777" w:rsidR="002E74AE" w:rsidRPr="00157556" w:rsidRDefault="002E74AE">
      <w:pPr>
        <w:tabs>
          <w:tab w:val="left" w:pos="0"/>
        </w:tabs>
        <w:jc w:val="both"/>
        <w:rPr>
          <w:rFonts w:ascii="Flexo" w:hAnsi="Flexo"/>
          <w:sz w:val="20"/>
        </w:rPr>
      </w:pPr>
    </w:p>
    <w:p w14:paraId="6FC4407E" w14:textId="77777777" w:rsidR="002E74AE" w:rsidRPr="00157556" w:rsidRDefault="004D0264">
      <w:pPr>
        <w:tabs>
          <w:tab w:val="left" w:pos="0"/>
        </w:tabs>
        <w:jc w:val="both"/>
        <w:rPr>
          <w:rFonts w:ascii="Flexo" w:hAnsi="Flexo"/>
          <w:color w:val="000000"/>
          <w:sz w:val="20"/>
        </w:rPr>
      </w:pPr>
      <w:r w:rsidRPr="00157556">
        <w:rPr>
          <w:rFonts w:ascii="Flexo" w:hAnsi="Flexo"/>
          <w:b/>
          <w:color w:val="000000"/>
          <w:sz w:val="20"/>
        </w:rPr>
        <w:t>En caso EL(LOS) FIADOR(ES) sea(n) SOLTERO(S), DIVORCIADO(S), VIUDO(S) O SOCIEDAD(ES) CONYUGAL(ES) BAJO EL RÉGIMEN DE SEPARACIÓN DE PATRIMONIOS</w:t>
      </w:r>
      <w:r w:rsidRPr="00157556">
        <w:rPr>
          <w:rFonts w:ascii="Flexo" w:hAnsi="Flexo"/>
          <w:color w:val="000000"/>
          <w:sz w:val="20"/>
        </w:rPr>
        <w:t>:</w:t>
      </w:r>
    </w:p>
    <w:p w14:paraId="56EB1696" w14:textId="77777777" w:rsidR="002E74AE" w:rsidRPr="00157556" w:rsidRDefault="002E74AE">
      <w:pPr>
        <w:tabs>
          <w:tab w:val="left" w:pos="0"/>
        </w:tabs>
        <w:jc w:val="both"/>
        <w:rPr>
          <w:rFonts w:ascii="Flexo" w:hAnsi="Flexo"/>
          <w:sz w:val="20"/>
        </w:rPr>
      </w:pPr>
    </w:p>
    <w:p w14:paraId="13CE593A" w14:textId="77777777" w:rsidR="002E74AE" w:rsidRPr="00157556" w:rsidRDefault="002E74AE">
      <w:pPr>
        <w:tabs>
          <w:tab w:val="left" w:pos="0"/>
        </w:tabs>
        <w:jc w:val="both"/>
        <w:rPr>
          <w:rFonts w:ascii="Flexo" w:hAnsi="Flexo"/>
          <w:sz w:val="20"/>
        </w:rPr>
      </w:pPr>
    </w:p>
    <w:p w14:paraId="6E41CCA6" w14:textId="77777777" w:rsidR="002E74AE" w:rsidRPr="00157556" w:rsidRDefault="002E74AE">
      <w:pPr>
        <w:tabs>
          <w:tab w:val="left" w:pos="0"/>
        </w:tabs>
        <w:jc w:val="both"/>
        <w:rPr>
          <w:rFonts w:ascii="Flexo" w:hAnsi="Flexo"/>
          <w:sz w:val="20"/>
        </w:rPr>
      </w:pPr>
    </w:p>
    <w:p w14:paraId="6D55008D" w14:textId="77777777" w:rsidR="002E74AE" w:rsidRPr="00157556" w:rsidRDefault="002E74AE">
      <w:pPr>
        <w:tabs>
          <w:tab w:val="left" w:pos="0"/>
        </w:tabs>
        <w:jc w:val="both"/>
        <w:rPr>
          <w:rFonts w:ascii="Flexo" w:hAnsi="Flexo"/>
          <w:sz w:val="20"/>
        </w:rPr>
      </w:pPr>
    </w:p>
    <w:p w14:paraId="710311FD" w14:textId="77777777" w:rsidR="002E74AE" w:rsidRPr="00157556" w:rsidRDefault="002E74AE">
      <w:pPr>
        <w:tabs>
          <w:tab w:val="left" w:pos="0"/>
        </w:tabs>
        <w:jc w:val="both"/>
        <w:rPr>
          <w:rFonts w:ascii="Flexo" w:hAnsi="Flexo"/>
          <w:sz w:val="20"/>
        </w:rPr>
      </w:pPr>
    </w:p>
    <w:tbl>
      <w:tblPr>
        <w:tblW w:w="0" w:type="auto"/>
        <w:jc w:val="center"/>
        <w:tblBorders>
          <w:top w:val="single" w:sz="4" w:space="0" w:color="auto"/>
        </w:tblBorders>
        <w:tblLook w:val="01E0" w:firstRow="1" w:lastRow="1" w:firstColumn="1" w:lastColumn="1" w:noHBand="0" w:noVBand="0"/>
      </w:tblPr>
      <w:tblGrid>
        <w:gridCol w:w="3569"/>
      </w:tblGrid>
      <w:tr w:rsidR="002E74AE" w:rsidRPr="00157556" w14:paraId="35A3EEED" w14:textId="77777777">
        <w:trPr>
          <w:jc w:val="center"/>
        </w:trPr>
        <w:tc>
          <w:tcPr>
            <w:tcW w:w="3569" w:type="dxa"/>
            <w:tcBorders>
              <w:top w:val="single" w:sz="4" w:space="0" w:color="auto"/>
              <w:left w:val="nil"/>
              <w:bottom w:val="nil"/>
              <w:right w:val="nil"/>
            </w:tcBorders>
            <w:hideMark/>
          </w:tcPr>
          <w:p w14:paraId="1DD5FEFD" w14:textId="77777777" w:rsidR="002E74AE" w:rsidRPr="00157556" w:rsidRDefault="004D0264">
            <w:pPr>
              <w:tabs>
                <w:tab w:val="left" w:pos="0"/>
              </w:tabs>
              <w:suppressAutoHyphens/>
              <w:jc w:val="center"/>
              <w:rPr>
                <w:rFonts w:ascii="Flexo" w:hAnsi="Flexo"/>
                <w:spacing w:val="-3"/>
                <w:sz w:val="20"/>
              </w:rPr>
            </w:pPr>
            <w:r w:rsidRPr="00157556">
              <w:rPr>
                <w:rFonts w:ascii="Flexo" w:hAnsi="Flexo"/>
                <w:spacing w:val="-3"/>
                <w:sz w:val="20"/>
              </w:rPr>
              <w:t>(Firma) FIADOR SOLIDARIO</w:t>
            </w:r>
          </w:p>
        </w:tc>
      </w:tr>
    </w:tbl>
    <w:p w14:paraId="6D11CAB8" w14:textId="77777777" w:rsidR="002E74AE" w:rsidRPr="00157556" w:rsidRDefault="002E74AE">
      <w:pPr>
        <w:tabs>
          <w:tab w:val="left" w:pos="0"/>
        </w:tabs>
        <w:jc w:val="both"/>
        <w:rPr>
          <w:rFonts w:ascii="Flexo" w:hAnsi="Flexo"/>
          <w:color w:val="000000"/>
          <w:sz w:val="20"/>
        </w:rPr>
      </w:pPr>
    </w:p>
    <w:p w14:paraId="5E9ADFC4" w14:textId="77777777" w:rsidR="002E74AE" w:rsidRPr="00157556" w:rsidRDefault="004D0264">
      <w:pPr>
        <w:tabs>
          <w:tab w:val="left" w:pos="0"/>
        </w:tabs>
        <w:jc w:val="both"/>
        <w:rPr>
          <w:rFonts w:ascii="Flexo" w:hAnsi="Flexo"/>
          <w:color w:val="000000"/>
          <w:sz w:val="20"/>
        </w:rPr>
      </w:pPr>
      <w:r w:rsidRPr="00157556">
        <w:rPr>
          <w:rFonts w:ascii="Flexo" w:hAnsi="Flexo"/>
          <w:color w:val="000000"/>
          <w:sz w:val="20"/>
        </w:rPr>
        <w:t xml:space="preserve">Nombres y apellidos de EL FIADOR: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768743D5" w14:textId="77777777" w:rsidR="002E74AE" w:rsidRPr="00157556" w:rsidRDefault="004D0264">
      <w:pPr>
        <w:tabs>
          <w:tab w:val="left" w:pos="0"/>
        </w:tabs>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3E423638" w14:textId="77777777" w:rsidR="002E74AE" w:rsidRPr="00157556" w:rsidRDefault="004D0264">
      <w:pPr>
        <w:tabs>
          <w:tab w:val="left" w:pos="0"/>
        </w:tabs>
        <w:jc w:val="both"/>
        <w:rPr>
          <w:rFonts w:ascii="Flexo" w:hAnsi="Flexo"/>
          <w:sz w:val="20"/>
        </w:rPr>
      </w:pPr>
      <w:r w:rsidRPr="00157556">
        <w:rPr>
          <w:rFonts w:ascii="Flexo" w:hAnsi="Flexo"/>
          <w:sz w:val="20"/>
        </w:rPr>
        <w:t xml:space="preserve">Estado Civil: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0D26D54B" w14:textId="77777777" w:rsidR="002E74AE" w:rsidRPr="00157556" w:rsidRDefault="004D0264">
      <w:pPr>
        <w:tabs>
          <w:tab w:val="left" w:pos="0"/>
        </w:tabs>
        <w:jc w:val="both"/>
        <w:rPr>
          <w:rFonts w:ascii="Flexo" w:hAnsi="Flexo"/>
          <w:sz w:val="20"/>
        </w:rPr>
      </w:pPr>
      <w:r w:rsidRPr="00157556">
        <w:rPr>
          <w:rFonts w:ascii="Flexo" w:hAnsi="Flexo"/>
          <w:sz w:val="20"/>
        </w:rPr>
        <w:t>Domicilio:</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25D154A5" w14:textId="77777777" w:rsidR="002E74AE" w:rsidRPr="00157556" w:rsidRDefault="004D0264">
      <w:pPr>
        <w:tabs>
          <w:tab w:val="left" w:pos="0"/>
        </w:tabs>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6AA912D5" w14:textId="77777777" w:rsidR="002E74AE" w:rsidRPr="00157556" w:rsidRDefault="004D0264">
      <w:pPr>
        <w:tabs>
          <w:tab w:val="left" w:pos="0"/>
        </w:tabs>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73446DDC" w14:textId="77777777" w:rsidR="002E74AE" w:rsidRPr="00157556" w:rsidRDefault="004D0264">
      <w:pPr>
        <w:tabs>
          <w:tab w:val="left" w:pos="0"/>
        </w:tabs>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23379420" w14:textId="77777777" w:rsidR="002E74AE" w:rsidRPr="00157556" w:rsidRDefault="004D0264">
      <w:pPr>
        <w:tabs>
          <w:tab w:val="left" w:pos="0"/>
        </w:tabs>
        <w:jc w:val="both"/>
        <w:rPr>
          <w:rFonts w:ascii="Flexo" w:hAnsi="Flexo"/>
          <w:color w:val="000000"/>
          <w:sz w:val="20"/>
        </w:rPr>
      </w:pPr>
      <w:r w:rsidRPr="00157556">
        <w:rPr>
          <w:rFonts w:ascii="Flexo" w:hAnsi="Flexo"/>
          <w:color w:val="000000"/>
          <w:sz w:val="20"/>
        </w:rPr>
        <w:t xml:space="preserve">Régimen patrimonial de Separación de Patrimonios inscrito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Personal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263A4533" w14:textId="77777777" w:rsidR="002E74AE" w:rsidRPr="00157556" w:rsidRDefault="002E74AE">
      <w:pPr>
        <w:rPr>
          <w:rFonts w:ascii="Flexo" w:hAnsi="Flexo" w:cs="Arial"/>
          <w:b/>
          <w:sz w:val="20"/>
        </w:rPr>
      </w:pPr>
    </w:p>
    <w:p w14:paraId="247D8A7F" w14:textId="77777777" w:rsidR="002E74AE" w:rsidRPr="00157556" w:rsidRDefault="004D0264">
      <w:pPr>
        <w:jc w:val="both"/>
        <w:rPr>
          <w:rFonts w:ascii="Flexo" w:hAnsi="Flexo"/>
          <w:color w:val="000000"/>
          <w:sz w:val="20"/>
        </w:rPr>
      </w:pPr>
      <w:r w:rsidRPr="00157556">
        <w:rPr>
          <w:rFonts w:ascii="Flexo" w:hAnsi="Flexo"/>
          <w:color w:val="000000"/>
          <w:sz w:val="20"/>
        </w:rPr>
        <w:t>Representante de EL FIADOR:</w:t>
      </w:r>
    </w:p>
    <w:p w14:paraId="7F370339" w14:textId="77777777" w:rsidR="002E74AE" w:rsidRPr="00157556" w:rsidRDefault="004D0264">
      <w:pPr>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7C83A0C8" w14:textId="77777777" w:rsidR="002E74AE" w:rsidRPr="00157556" w:rsidRDefault="004D0264">
      <w:pPr>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60BC1B41" w14:textId="77777777" w:rsidR="002E74AE" w:rsidRPr="00157556" w:rsidRDefault="004D0264">
      <w:pPr>
        <w:jc w:val="both"/>
        <w:rPr>
          <w:rFonts w:ascii="Flexo" w:hAnsi="Flexo"/>
          <w:color w:val="000000"/>
          <w:sz w:val="20"/>
        </w:rPr>
      </w:pPr>
      <w:r w:rsidRPr="00157556">
        <w:rPr>
          <w:rFonts w:ascii="Flexo" w:hAnsi="Flexo"/>
          <w:color w:val="000000"/>
          <w:sz w:val="20"/>
        </w:rPr>
        <w:t xml:space="preserve">El representante cuenta 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2B6E7D88" w14:textId="77777777" w:rsidR="002E74AE" w:rsidRPr="00157556" w:rsidRDefault="002E74AE">
      <w:pPr>
        <w:rPr>
          <w:rFonts w:ascii="Flexo" w:hAnsi="Flexo" w:cs="Arial"/>
          <w:b/>
          <w:sz w:val="20"/>
        </w:rPr>
      </w:pPr>
    </w:p>
    <w:p w14:paraId="48D299FB" w14:textId="77777777" w:rsidR="002E74AE" w:rsidRPr="00157556" w:rsidRDefault="002E74AE">
      <w:pPr>
        <w:rPr>
          <w:rFonts w:ascii="Flexo" w:hAnsi="Flexo" w:cs="Arial"/>
          <w:b/>
          <w:sz w:val="20"/>
        </w:rPr>
      </w:pPr>
    </w:p>
    <w:p w14:paraId="526A0847" w14:textId="77777777" w:rsidR="002E74AE" w:rsidRPr="00157556" w:rsidRDefault="002E74AE">
      <w:pPr>
        <w:rPr>
          <w:rFonts w:ascii="Flexo" w:hAnsi="Flexo" w:cs="Arial"/>
          <w:b/>
          <w:sz w:val="20"/>
        </w:rPr>
      </w:pPr>
    </w:p>
    <w:p w14:paraId="48CC5A51" w14:textId="77777777" w:rsidR="002E74AE" w:rsidRPr="00157556" w:rsidRDefault="002E74AE">
      <w:pPr>
        <w:rPr>
          <w:rFonts w:ascii="Flexo" w:hAnsi="Flexo" w:cs="Arial"/>
          <w:b/>
          <w:sz w:val="20"/>
        </w:rPr>
      </w:pPr>
    </w:p>
    <w:p w14:paraId="62B1BD0D" w14:textId="77777777" w:rsidR="002E74AE" w:rsidRPr="00157556" w:rsidRDefault="002E74AE">
      <w:pPr>
        <w:tabs>
          <w:tab w:val="left" w:pos="0"/>
        </w:tabs>
        <w:jc w:val="both"/>
        <w:rPr>
          <w:rFonts w:ascii="Flexo" w:hAnsi="Flexo"/>
          <w:sz w:val="20"/>
        </w:rPr>
      </w:pPr>
    </w:p>
    <w:tbl>
      <w:tblPr>
        <w:tblW w:w="0" w:type="auto"/>
        <w:jc w:val="center"/>
        <w:tblBorders>
          <w:top w:val="single" w:sz="4" w:space="0" w:color="auto"/>
        </w:tblBorders>
        <w:tblLook w:val="01E0" w:firstRow="1" w:lastRow="1" w:firstColumn="1" w:lastColumn="1" w:noHBand="0" w:noVBand="0"/>
      </w:tblPr>
      <w:tblGrid>
        <w:gridCol w:w="3569"/>
      </w:tblGrid>
      <w:tr w:rsidR="002E74AE" w:rsidRPr="00157556" w14:paraId="5C147925" w14:textId="77777777">
        <w:trPr>
          <w:jc w:val="center"/>
        </w:trPr>
        <w:tc>
          <w:tcPr>
            <w:tcW w:w="3569" w:type="dxa"/>
            <w:tcBorders>
              <w:top w:val="single" w:sz="4" w:space="0" w:color="auto"/>
              <w:left w:val="nil"/>
              <w:bottom w:val="nil"/>
              <w:right w:val="nil"/>
            </w:tcBorders>
            <w:hideMark/>
          </w:tcPr>
          <w:p w14:paraId="57AE7D94" w14:textId="77777777" w:rsidR="002E74AE" w:rsidRPr="00157556" w:rsidRDefault="004D0264">
            <w:pPr>
              <w:tabs>
                <w:tab w:val="left" w:pos="0"/>
              </w:tabs>
              <w:suppressAutoHyphens/>
              <w:jc w:val="center"/>
              <w:rPr>
                <w:rFonts w:ascii="Flexo" w:hAnsi="Flexo"/>
                <w:spacing w:val="-3"/>
                <w:sz w:val="20"/>
              </w:rPr>
            </w:pPr>
            <w:r w:rsidRPr="00157556">
              <w:rPr>
                <w:rFonts w:ascii="Flexo" w:hAnsi="Flexo"/>
                <w:spacing w:val="-3"/>
                <w:sz w:val="20"/>
              </w:rPr>
              <w:t>(Firma) FIADOR SOLIDARIO</w:t>
            </w:r>
          </w:p>
        </w:tc>
      </w:tr>
    </w:tbl>
    <w:p w14:paraId="18786D3D" w14:textId="77777777" w:rsidR="002E74AE" w:rsidRPr="00157556" w:rsidRDefault="002E74AE">
      <w:pPr>
        <w:tabs>
          <w:tab w:val="left" w:pos="0"/>
        </w:tabs>
        <w:jc w:val="both"/>
        <w:rPr>
          <w:rFonts w:ascii="Flexo" w:hAnsi="Flexo"/>
          <w:color w:val="000000"/>
          <w:sz w:val="20"/>
        </w:rPr>
      </w:pPr>
    </w:p>
    <w:p w14:paraId="5F038D1B" w14:textId="77777777" w:rsidR="002E74AE" w:rsidRPr="00157556" w:rsidRDefault="004D0264">
      <w:pPr>
        <w:tabs>
          <w:tab w:val="left" w:pos="0"/>
        </w:tabs>
        <w:jc w:val="both"/>
        <w:rPr>
          <w:rFonts w:ascii="Flexo" w:hAnsi="Flexo"/>
          <w:color w:val="000000"/>
          <w:sz w:val="20"/>
        </w:rPr>
      </w:pPr>
      <w:r w:rsidRPr="00157556">
        <w:rPr>
          <w:rFonts w:ascii="Flexo" w:hAnsi="Flexo"/>
          <w:color w:val="000000"/>
          <w:sz w:val="20"/>
        </w:rPr>
        <w:t xml:space="preserve">Nombres y apellidos de EL FIADOR: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26493DBF" w14:textId="77777777" w:rsidR="002E74AE" w:rsidRPr="00157556" w:rsidRDefault="004D0264">
      <w:pPr>
        <w:tabs>
          <w:tab w:val="left" w:pos="0"/>
        </w:tabs>
        <w:jc w:val="both"/>
        <w:rPr>
          <w:rFonts w:ascii="Flexo" w:hAnsi="Flexo"/>
          <w:color w:val="000000"/>
          <w:sz w:val="20"/>
        </w:rPr>
      </w:pPr>
      <w:r w:rsidRPr="00157556">
        <w:rPr>
          <w:rFonts w:ascii="Flexo" w:hAnsi="Flexo"/>
          <w:color w:val="000000"/>
          <w:sz w:val="20"/>
        </w:rPr>
        <w:t xml:space="preserve">D.N.I. / C.E. No. </w:t>
      </w:r>
      <w:r w:rsidRPr="00157556">
        <w:rPr>
          <w:rFonts w:ascii="Flexo" w:hAnsi="Flexo"/>
          <w:b/>
          <w:sz w:val="20"/>
        </w:rPr>
        <w:fldChar w:fldCharType="begin">
          <w:ffData>
            <w:name w:val="Texto29"/>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w:t>
      </w:r>
    </w:p>
    <w:p w14:paraId="62D2824E" w14:textId="77777777" w:rsidR="002E74AE" w:rsidRPr="00157556" w:rsidRDefault="004D0264">
      <w:pPr>
        <w:tabs>
          <w:tab w:val="left" w:pos="0"/>
        </w:tabs>
        <w:jc w:val="both"/>
        <w:rPr>
          <w:rFonts w:ascii="Flexo" w:hAnsi="Flexo"/>
          <w:sz w:val="20"/>
        </w:rPr>
      </w:pPr>
      <w:r w:rsidRPr="00157556">
        <w:rPr>
          <w:rFonts w:ascii="Flexo" w:hAnsi="Flexo"/>
          <w:sz w:val="20"/>
        </w:rPr>
        <w:t xml:space="preserve">Estado Civil: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40DDD3D6" w14:textId="77777777" w:rsidR="002E74AE" w:rsidRPr="00157556" w:rsidRDefault="004D0264">
      <w:pPr>
        <w:tabs>
          <w:tab w:val="left" w:pos="0"/>
        </w:tabs>
        <w:jc w:val="both"/>
        <w:rPr>
          <w:rFonts w:ascii="Flexo" w:hAnsi="Flexo"/>
          <w:sz w:val="20"/>
        </w:rPr>
      </w:pPr>
      <w:r w:rsidRPr="00157556">
        <w:rPr>
          <w:rFonts w:ascii="Flexo" w:hAnsi="Flexo"/>
          <w:sz w:val="20"/>
        </w:rPr>
        <w:t>Domicilio:</w:t>
      </w:r>
      <w:r w:rsidRPr="00157556">
        <w:rPr>
          <w:rFonts w:ascii="Flexo" w:hAnsi="Flexo"/>
          <w:b/>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b/>
          <w:sz w:val="20"/>
        </w:rPr>
        <w:fldChar w:fldCharType="begin">
          <w:ffData>
            <w:name w:val=""/>
            <w:enabled/>
            <w:calcOnExit w:val="0"/>
            <w:textInput>
              <w:default w:val="......."/>
              <w:maxLength w:val="7"/>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191488FE" w14:textId="77777777" w:rsidR="002E74AE" w:rsidRPr="00157556" w:rsidRDefault="004D0264">
      <w:pPr>
        <w:tabs>
          <w:tab w:val="left" w:pos="0"/>
        </w:tabs>
        <w:jc w:val="both"/>
        <w:rPr>
          <w:rFonts w:ascii="Flexo" w:hAnsi="Flexo"/>
          <w:sz w:val="20"/>
        </w:rPr>
      </w:pPr>
      <w:r w:rsidRPr="00157556">
        <w:rPr>
          <w:rFonts w:ascii="Flexo" w:hAnsi="Flexo"/>
          <w:sz w:val="20"/>
        </w:rPr>
        <w:t xml:space="preserve">Distrito </w:t>
      </w:r>
      <w:r w:rsidRPr="00157556">
        <w:rPr>
          <w:rFonts w:ascii="Flexo" w:hAnsi="Flexo"/>
          <w:b/>
          <w:sz w:val="20"/>
        </w:rPr>
        <w:fldChar w:fldCharType="begin">
          <w:ffData>
            <w:name w:val=""/>
            <w:enabled/>
            <w:calcOnExit w:val="0"/>
            <w:textInput>
              <w:default w:val="........................."/>
              <w:maxLength w:val="25"/>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43D8405B" w14:textId="77777777" w:rsidR="002E74AE" w:rsidRPr="00157556" w:rsidRDefault="004D0264">
      <w:pPr>
        <w:tabs>
          <w:tab w:val="left" w:pos="0"/>
        </w:tabs>
        <w:jc w:val="both"/>
        <w:rPr>
          <w:rFonts w:ascii="Flexo" w:hAnsi="Flexo"/>
          <w:sz w:val="20"/>
        </w:rPr>
      </w:pPr>
      <w:r w:rsidRPr="00157556">
        <w:rPr>
          <w:rFonts w:ascii="Flexo" w:hAnsi="Flexo"/>
          <w:sz w:val="20"/>
        </w:rPr>
        <w:t xml:space="preserve">Provincia </w:t>
      </w:r>
      <w:r w:rsidRPr="00157556">
        <w:rPr>
          <w:rFonts w:ascii="Flexo" w:hAnsi="Flexo"/>
          <w:b/>
          <w:sz w:val="20"/>
        </w:rPr>
        <w:fldChar w:fldCharType="begin">
          <w:ffData>
            <w:name w:val=""/>
            <w:enabled/>
            <w:calcOnExit w:val="0"/>
            <w:textInput>
              <w:default w:val="............"/>
              <w:maxLength w:val="12"/>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5A29B2DB" w14:textId="77777777" w:rsidR="002E74AE" w:rsidRPr="00157556" w:rsidRDefault="004D0264">
      <w:pPr>
        <w:tabs>
          <w:tab w:val="left" w:pos="0"/>
        </w:tabs>
        <w:jc w:val="both"/>
        <w:rPr>
          <w:rFonts w:ascii="Flexo" w:hAnsi="Flexo"/>
          <w:sz w:val="20"/>
        </w:rPr>
      </w:pPr>
      <w:r w:rsidRPr="00157556">
        <w:rPr>
          <w:rFonts w:ascii="Flexo" w:hAnsi="Flexo"/>
          <w:sz w:val="20"/>
        </w:rPr>
        <w:t xml:space="preserve">Departamento </w:t>
      </w:r>
      <w:r w:rsidRPr="00157556">
        <w:rPr>
          <w:rFonts w:ascii="Flexo" w:hAnsi="Flexo"/>
          <w:b/>
          <w:sz w:val="20"/>
        </w:rPr>
        <w:fldChar w:fldCharType="begin">
          <w:ffData>
            <w:name w:val=""/>
            <w:enabled/>
            <w:calcOnExit w:val="0"/>
            <w:textInput>
              <w:default w:val=".................."/>
              <w:maxLength w:val="18"/>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sz w:val="20"/>
        </w:rPr>
        <w:t xml:space="preserve"> </w:t>
      </w:r>
    </w:p>
    <w:p w14:paraId="0CBF668F" w14:textId="77777777" w:rsidR="002E74AE" w:rsidRPr="00157556" w:rsidRDefault="004D0264">
      <w:pPr>
        <w:tabs>
          <w:tab w:val="left" w:pos="0"/>
        </w:tabs>
        <w:jc w:val="both"/>
        <w:rPr>
          <w:rFonts w:ascii="Flexo" w:hAnsi="Flexo"/>
          <w:color w:val="000000"/>
          <w:sz w:val="20"/>
        </w:rPr>
      </w:pPr>
      <w:r w:rsidRPr="00157556">
        <w:rPr>
          <w:rFonts w:ascii="Flexo" w:hAnsi="Flexo"/>
          <w:color w:val="000000"/>
          <w:sz w:val="20"/>
        </w:rPr>
        <w:t xml:space="preserve">Régimen patrimonial de Separación de Patrimonios inscrito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Personal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25CE3E1D" w14:textId="77777777" w:rsidR="002E74AE" w:rsidRPr="00157556" w:rsidRDefault="002E74AE">
      <w:pPr>
        <w:tabs>
          <w:tab w:val="left" w:pos="0"/>
        </w:tabs>
        <w:jc w:val="both"/>
        <w:rPr>
          <w:rFonts w:ascii="Flexo" w:hAnsi="Flexo"/>
          <w:sz w:val="20"/>
        </w:rPr>
      </w:pPr>
    </w:p>
    <w:p w14:paraId="7431A0EB" w14:textId="77777777" w:rsidR="002E74AE" w:rsidRPr="00157556" w:rsidRDefault="004D0264">
      <w:pPr>
        <w:jc w:val="both"/>
        <w:rPr>
          <w:rFonts w:ascii="Flexo" w:hAnsi="Flexo"/>
          <w:color w:val="000000"/>
          <w:sz w:val="20"/>
        </w:rPr>
      </w:pPr>
      <w:r w:rsidRPr="00157556">
        <w:rPr>
          <w:rFonts w:ascii="Flexo" w:hAnsi="Flexo"/>
          <w:color w:val="000000"/>
          <w:sz w:val="20"/>
        </w:rPr>
        <w:t>Representante de EL FIADOR:</w:t>
      </w:r>
    </w:p>
    <w:p w14:paraId="2EF75507" w14:textId="77777777" w:rsidR="002E74AE" w:rsidRPr="00157556" w:rsidRDefault="004D0264">
      <w:pPr>
        <w:jc w:val="both"/>
        <w:rPr>
          <w:rFonts w:ascii="Flexo" w:hAnsi="Flexo"/>
          <w:color w:val="000000"/>
          <w:sz w:val="20"/>
        </w:rPr>
      </w:pP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6185B88B" w14:textId="77777777" w:rsidR="002E74AE" w:rsidRPr="00157556" w:rsidRDefault="004D0264">
      <w:pPr>
        <w:jc w:val="both"/>
        <w:rPr>
          <w:rFonts w:ascii="Flexo" w:hAnsi="Flexo"/>
          <w:b/>
          <w:sz w:val="20"/>
        </w:rPr>
      </w:pPr>
      <w:r w:rsidRPr="00157556">
        <w:rPr>
          <w:rFonts w:ascii="Flexo" w:hAnsi="Flexo"/>
          <w:color w:val="000000"/>
          <w:sz w:val="20"/>
        </w:rPr>
        <w:t xml:space="preserve">D.N.I. / C.E. No. </w:t>
      </w:r>
      <w:r w:rsidRPr="00157556">
        <w:rPr>
          <w:rFonts w:ascii="Flexo" w:hAnsi="Flexo"/>
          <w:b/>
          <w:sz w:val="20"/>
        </w:rPr>
        <w:fldChar w:fldCharType="begin">
          <w:ffData>
            <w:name w:val=""/>
            <w:enabled/>
            <w:calcOnExit w:val="0"/>
            <w:textInput>
              <w:default w:val="..........."/>
              <w:maxLength w:val="11"/>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p>
    <w:p w14:paraId="6205A5E1" w14:textId="77777777" w:rsidR="002E74AE" w:rsidRPr="00157556" w:rsidRDefault="004D0264">
      <w:pPr>
        <w:jc w:val="both"/>
        <w:rPr>
          <w:rFonts w:ascii="Flexo" w:hAnsi="Flexo" w:cs="Arial"/>
          <w:b/>
          <w:sz w:val="20"/>
        </w:rPr>
      </w:pPr>
      <w:r w:rsidRPr="00157556">
        <w:rPr>
          <w:rFonts w:ascii="Flexo" w:hAnsi="Flexo"/>
          <w:color w:val="000000"/>
          <w:sz w:val="20"/>
        </w:rPr>
        <w:t xml:space="preserve">El representante cuenta con poderes inscritos en </w:t>
      </w:r>
      <w:smartTag w:uri="urn:schemas-microsoft-com:office:smarttags" w:element="PersonName">
        <w:smartTagPr>
          <w:attr w:name="ProductID" w:val="la Partida"/>
        </w:smartTagPr>
        <w:r w:rsidRPr="00157556">
          <w:rPr>
            <w:rFonts w:ascii="Flexo" w:hAnsi="Flexo"/>
            <w:color w:val="000000"/>
            <w:sz w:val="20"/>
          </w:rPr>
          <w:t>la Partida</w:t>
        </w:r>
      </w:smartTag>
      <w:r w:rsidRPr="00157556">
        <w:rPr>
          <w:rFonts w:ascii="Flexo" w:hAnsi="Flexo"/>
          <w:color w:val="000000"/>
          <w:sz w:val="20"/>
        </w:rPr>
        <w:t xml:space="preserv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del Registro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 xml:space="preserve"> de </w:t>
      </w:r>
      <w:smartTag w:uri="urn:schemas-microsoft-com:office:smarttags" w:element="PersonName">
        <w:smartTagPr>
          <w:attr w:name="ProductID" w:val="la Oficina Registral"/>
        </w:smartTagPr>
        <w:r w:rsidRPr="00157556">
          <w:rPr>
            <w:rFonts w:ascii="Flexo" w:hAnsi="Flexo"/>
            <w:color w:val="000000"/>
            <w:sz w:val="20"/>
          </w:rPr>
          <w:t>la Oficina Registral</w:t>
        </w:r>
      </w:smartTag>
      <w:r w:rsidRPr="00157556">
        <w:rPr>
          <w:rFonts w:ascii="Flexo" w:hAnsi="Flexo"/>
          <w:color w:val="000000"/>
          <w:sz w:val="20"/>
        </w:rPr>
        <w:t xml:space="preserve"> de </w:t>
      </w:r>
      <w:r w:rsidRPr="00157556">
        <w:rPr>
          <w:rFonts w:ascii="Flexo" w:hAnsi="Flexo"/>
          <w:b/>
          <w:sz w:val="20"/>
        </w:rPr>
        <w:fldChar w:fldCharType="begin">
          <w:ffData>
            <w:name w:val=""/>
            <w:enabled/>
            <w:calcOnExit w:val="0"/>
            <w:textInput>
              <w:default w:val="............"/>
            </w:textInput>
          </w:ffData>
        </w:fldChar>
      </w:r>
      <w:r w:rsidRPr="00157556">
        <w:rPr>
          <w:rFonts w:ascii="Flexo" w:hAnsi="Flexo"/>
          <w:b/>
          <w:sz w:val="20"/>
        </w:rPr>
        <w:instrText xml:space="preserve"> FORMTEXT </w:instrText>
      </w:r>
      <w:r w:rsidRPr="00157556">
        <w:rPr>
          <w:rFonts w:ascii="Flexo" w:hAnsi="Flexo"/>
          <w:b/>
          <w:sz w:val="20"/>
        </w:rPr>
      </w:r>
      <w:r w:rsidRPr="00157556">
        <w:rPr>
          <w:rFonts w:ascii="Flexo" w:hAnsi="Flexo"/>
          <w:b/>
          <w:sz w:val="20"/>
        </w:rPr>
        <w:fldChar w:fldCharType="separate"/>
      </w:r>
      <w:r w:rsidRPr="00157556">
        <w:rPr>
          <w:rFonts w:ascii="Flexo" w:hAnsi="Flexo"/>
          <w:b/>
          <w:noProof/>
          <w:sz w:val="20"/>
        </w:rPr>
        <w:t>............</w:t>
      </w:r>
      <w:r w:rsidRPr="00157556">
        <w:rPr>
          <w:rFonts w:ascii="Flexo" w:hAnsi="Flexo"/>
          <w:b/>
          <w:sz w:val="20"/>
        </w:rPr>
        <w:fldChar w:fldCharType="end"/>
      </w:r>
      <w:r w:rsidRPr="00157556">
        <w:rPr>
          <w:rFonts w:ascii="Flexo" w:hAnsi="Flexo"/>
          <w:color w:val="000000"/>
          <w:sz w:val="20"/>
        </w:rPr>
        <w:t>.</w:t>
      </w:r>
    </w:p>
    <w:p w14:paraId="0DB98C79" w14:textId="77777777" w:rsidR="002E74AE" w:rsidRPr="00157556" w:rsidRDefault="002E74AE">
      <w:pPr>
        <w:rPr>
          <w:rFonts w:ascii="Flexo" w:hAnsi="Flexo"/>
        </w:rPr>
      </w:pPr>
    </w:p>
    <w:p w14:paraId="224EA85E" w14:textId="77777777" w:rsidR="004D0264" w:rsidRPr="00157556" w:rsidRDefault="004D0264">
      <w:pPr>
        <w:rPr>
          <w:rFonts w:ascii="Flexo" w:hAnsi="Flexo"/>
        </w:rPr>
      </w:pPr>
    </w:p>
    <w:sectPr w:rsidR="004D0264" w:rsidRPr="00157556">
      <w:headerReference w:type="default" r:id="rId11"/>
      <w:footerReference w:type="default" r:id="rId12"/>
      <w:pgSz w:w="11909" w:h="16834"/>
      <w:pgMar w:top="851" w:right="709" w:bottom="675" w:left="70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DD1FF" w14:textId="77777777" w:rsidR="00714C9E" w:rsidRDefault="00714C9E">
      <w:r>
        <w:separator/>
      </w:r>
    </w:p>
  </w:endnote>
  <w:endnote w:type="continuationSeparator" w:id="0">
    <w:p w14:paraId="6D5ACE1D" w14:textId="77777777" w:rsidR="00714C9E" w:rsidRDefault="0071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exo">
    <w:altName w:val="Arial"/>
    <w:panose1 w:val="00000000000000000000"/>
    <w:charset w:val="00"/>
    <w:family w:val="modern"/>
    <w:notTrueType/>
    <w:pitch w:val="variable"/>
    <w:sig w:usb0="00000001" w:usb1="4000206B"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FCA3E" w14:textId="77777777" w:rsidR="002E74AE" w:rsidRDefault="004D0264">
    <w:pPr>
      <w:pStyle w:val="Piedepgina"/>
      <w:rPr>
        <w:rFonts w:ascii="Arial" w:hAnsi="Arial"/>
        <w:sz w:val="14"/>
      </w:rPr>
    </w:pPr>
    <w:r>
      <w:rPr>
        <w:rFonts w:ascii="Arial" w:hAnsi="Arial"/>
        <w:sz w:val="14"/>
      </w:rPr>
      <w:t xml:space="preserve">Contrato Préstamo Dinerario (Mediano Plazo) </w:t>
    </w:r>
  </w:p>
  <w:p w14:paraId="50FE9559" w14:textId="759B71E8" w:rsidR="002E74AE" w:rsidRDefault="004D0264">
    <w:pPr>
      <w:pStyle w:val="Piedepgina"/>
      <w:rPr>
        <w:rFonts w:ascii="Arial" w:hAnsi="Arial"/>
        <w:sz w:val="14"/>
      </w:rPr>
    </w:pPr>
    <w:r>
      <w:rPr>
        <w:rFonts w:ascii="Arial" w:hAnsi="Arial"/>
        <w:sz w:val="14"/>
      </w:rPr>
      <w:t>B7096TF</w:t>
    </w:r>
  </w:p>
  <w:p w14:paraId="37A7B316" w14:textId="3B1FC34E" w:rsidR="003743CD" w:rsidRDefault="003743CD">
    <w:pPr>
      <w:pStyle w:val="Piedepgina"/>
      <w:rPr>
        <w:rFonts w:ascii="Arial" w:hAnsi="Arial"/>
        <w:sz w:val="14"/>
      </w:rPr>
    </w:pPr>
    <w:r>
      <w:rPr>
        <w:rFonts w:ascii="Arial" w:hAnsi="Arial"/>
        <w:sz w:val="14"/>
      </w:rPr>
      <w:t>Revisado Asesoría Legal Setiembre 2022</w:t>
    </w:r>
  </w:p>
  <w:p w14:paraId="51B45597" w14:textId="77777777" w:rsidR="002E74AE" w:rsidRDefault="004D0264">
    <w:pPr>
      <w:pStyle w:val="Piedepgina"/>
      <w:jc w:val="right"/>
      <w:rPr>
        <w:rFonts w:ascii="Arial" w:hAnsi="Arial"/>
        <w:sz w:val="14"/>
      </w:rPr>
    </w:pPr>
    <w:r>
      <w:rPr>
        <w:rFonts w:ascii="Arial" w:hAnsi="Arial"/>
        <w:sz w:val="14"/>
      </w:rPr>
      <w:t xml:space="preserve">Página </w:t>
    </w:r>
    <w:r>
      <w:rPr>
        <w:rFonts w:ascii="Arial" w:hAnsi="Arial"/>
        <w:sz w:val="14"/>
      </w:rPr>
      <w:fldChar w:fldCharType="begin"/>
    </w:r>
    <w:r>
      <w:rPr>
        <w:rFonts w:ascii="Arial" w:hAnsi="Arial"/>
        <w:sz w:val="14"/>
      </w:rPr>
      <w:instrText xml:space="preserve"> PAGE </w:instrText>
    </w:r>
    <w:r>
      <w:rPr>
        <w:rFonts w:ascii="Arial" w:hAnsi="Arial"/>
        <w:sz w:val="14"/>
      </w:rPr>
      <w:fldChar w:fldCharType="separate"/>
    </w:r>
    <w:r w:rsidR="001C38F3">
      <w:rPr>
        <w:rFonts w:ascii="Arial" w:hAnsi="Arial"/>
        <w:noProof/>
        <w:sz w:val="14"/>
      </w:rPr>
      <w:t>1</w:t>
    </w:r>
    <w:r>
      <w:rPr>
        <w:rFonts w:ascii="Arial" w:hAnsi="Arial"/>
        <w:sz w:val="14"/>
      </w:rPr>
      <w:fldChar w:fldCharType="end"/>
    </w:r>
    <w:r>
      <w:rPr>
        <w:rFonts w:ascii="Arial" w:hAnsi="Arial"/>
        <w:sz w:val="14"/>
      </w:rPr>
      <w:t xml:space="preserve"> de </w:t>
    </w:r>
    <w:r>
      <w:rPr>
        <w:rFonts w:ascii="Arial" w:hAnsi="Arial"/>
        <w:sz w:val="14"/>
      </w:rPr>
      <w:fldChar w:fldCharType="begin"/>
    </w:r>
    <w:r>
      <w:rPr>
        <w:rFonts w:ascii="Arial" w:hAnsi="Arial"/>
        <w:sz w:val="14"/>
      </w:rPr>
      <w:instrText xml:space="preserve"> NUMPAGES </w:instrText>
    </w:r>
    <w:r>
      <w:rPr>
        <w:rFonts w:ascii="Arial" w:hAnsi="Arial"/>
        <w:sz w:val="14"/>
      </w:rPr>
      <w:fldChar w:fldCharType="separate"/>
    </w:r>
    <w:r w:rsidR="001C38F3">
      <w:rPr>
        <w:rFonts w:ascii="Arial" w:hAnsi="Arial"/>
        <w:noProof/>
        <w:sz w:val="14"/>
      </w:rPr>
      <w:t>10</w:t>
    </w:r>
    <w:r>
      <w:rPr>
        <w:rFonts w:ascii="Arial" w:hAnsi="Arial"/>
        <w:sz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4EA77" w14:textId="77777777" w:rsidR="002E74AE" w:rsidRDefault="004D0264">
    <w:pPr>
      <w:pStyle w:val="Piedepgina"/>
      <w:rPr>
        <w:rFonts w:ascii="Arial" w:hAnsi="Arial"/>
        <w:sz w:val="14"/>
      </w:rPr>
    </w:pPr>
    <w:r>
      <w:rPr>
        <w:rFonts w:ascii="Arial" w:hAnsi="Arial"/>
        <w:sz w:val="14"/>
      </w:rPr>
      <w:t xml:space="preserve">Contrato Préstamo Dinerario (Mediano Plazo) </w:t>
    </w:r>
  </w:p>
  <w:p w14:paraId="7463B616" w14:textId="092CA602" w:rsidR="002E74AE" w:rsidRDefault="004D0264">
    <w:pPr>
      <w:pStyle w:val="Piedepgina"/>
      <w:rPr>
        <w:rFonts w:ascii="Arial" w:hAnsi="Arial"/>
        <w:sz w:val="14"/>
      </w:rPr>
    </w:pPr>
    <w:r>
      <w:rPr>
        <w:rFonts w:ascii="Arial" w:hAnsi="Arial"/>
        <w:sz w:val="14"/>
      </w:rPr>
      <w:t>B7096TF</w:t>
    </w:r>
  </w:p>
  <w:p w14:paraId="6FC5A51F" w14:textId="5347A73D" w:rsidR="00775D53" w:rsidRDefault="00775D53">
    <w:pPr>
      <w:pStyle w:val="Piedepgina"/>
      <w:rPr>
        <w:rFonts w:ascii="Arial" w:hAnsi="Arial"/>
        <w:sz w:val="14"/>
      </w:rPr>
    </w:pPr>
    <w:r>
      <w:rPr>
        <w:rFonts w:ascii="Arial" w:hAnsi="Arial"/>
        <w:sz w:val="14"/>
      </w:rPr>
      <w:t xml:space="preserve">Revisado Asesoría Legal </w:t>
    </w:r>
    <w:r w:rsidR="003743CD">
      <w:rPr>
        <w:rFonts w:ascii="Arial" w:hAnsi="Arial"/>
        <w:sz w:val="14"/>
      </w:rPr>
      <w:t>Setiembre 2022</w:t>
    </w:r>
  </w:p>
  <w:p w14:paraId="304D688C" w14:textId="77777777" w:rsidR="002E74AE" w:rsidRDefault="004D0264">
    <w:pPr>
      <w:pStyle w:val="Piedepgina"/>
      <w:jc w:val="right"/>
      <w:rPr>
        <w:rFonts w:ascii="Arial" w:hAnsi="Arial"/>
        <w:sz w:val="14"/>
      </w:rPr>
    </w:pPr>
    <w:r>
      <w:rPr>
        <w:rFonts w:ascii="Arial" w:hAnsi="Arial"/>
        <w:sz w:val="14"/>
      </w:rPr>
      <w:t xml:space="preserve">Página </w:t>
    </w:r>
    <w:r>
      <w:rPr>
        <w:rFonts w:ascii="Arial" w:hAnsi="Arial"/>
        <w:sz w:val="14"/>
      </w:rPr>
      <w:fldChar w:fldCharType="begin"/>
    </w:r>
    <w:r>
      <w:rPr>
        <w:rFonts w:ascii="Arial" w:hAnsi="Arial"/>
        <w:sz w:val="14"/>
      </w:rPr>
      <w:instrText xml:space="preserve"> PAGE </w:instrText>
    </w:r>
    <w:r>
      <w:rPr>
        <w:rFonts w:ascii="Arial" w:hAnsi="Arial"/>
        <w:sz w:val="14"/>
      </w:rPr>
      <w:fldChar w:fldCharType="separate"/>
    </w:r>
    <w:r w:rsidR="001C38F3">
      <w:rPr>
        <w:rFonts w:ascii="Arial" w:hAnsi="Arial"/>
        <w:noProof/>
        <w:sz w:val="14"/>
      </w:rPr>
      <w:t>10</w:t>
    </w:r>
    <w:r>
      <w:rPr>
        <w:rFonts w:ascii="Arial" w:hAnsi="Arial"/>
        <w:sz w:val="14"/>
      </w:rPr>
      <w:fldChar w:fldCharType="end"/>
    </w:r>
    <w:r>
      <w:rPr>
        <w:rFonts w:ascii="Arial" w:hAnsi="Arial"/>
        <w:sz w:val="14"/>
      </w:rPr>
      <w:t xml:space="preserve"> de </w:t>
    </w:r>
    <w:r>
      <w:rPr>
        <w:rFonts w:ascii="Arial" w:hAnsi="Arial"/>
        <w:sz w:val="14"/>
      </w:rPr>
      <w:fldChar w:fldCharType="begin"/>
    </w:r>
    <w:r>
      <w:rPr>
        <w:rFonts w:ascii="Arial" w:hAnsi="Arial"/>
        <w:sz w:val="14"/>
      </w:rPr>
      <w:instrText xml:space="preserve"> NUMPAGES </w:instrText>
    </w:r>
    <w:r>
      <w:rPr>
        <w:rFonts w:ascii="Arial" w:hAnsi="Arial"/>
        <w:sz w:val="14"/>
      </w:rPr>
      <w:fldChar w:fldCharType="separate"/>
    </w:r>
    <w:r w:rsidR="001C38F3">
      <w:rPr>
        <w:rFonts w:ascii="Arial" w:hAnsi="Arial"/>
        <w:noProof/>
        <w:sz w:val="14"/>
      </w:rPr>
      <w:t>10</w:t>
    </w:r>
    <w:r>
      <w:rPr>
        <w:rFonts w:ascii="Arial" w:hAnsi="Arial"/>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351C0" w14:textId="77777777" w:rsidR="00714C9E" w:rsidRDefault="00714C9E">
      <w:r>
        <w:separator/>
      </w:r>
    </w:p>
  </w:footnote>
  <w:footnote w:type="continuationSeparator" w:id="0">
    <w:p w14:paraId="47E56085" w14:textId="77777777" w:rsidR="00714C9E" w:rsidRDefault="00714C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BD465" w14:textId="77777777" w:rsidR="002E74AE" w:rsidRDefault="004D0264">
    <w:pPr>
      <w:pStyle w:val="Encabezado"/>
    </w:pPr>
    <w:r>
      <w:rPr>
        <w:noProof/>
        <w:lang w:val="es-PE" w:eastAsia="es-PE"/>
      </w:rPr>
      <w:drawing>
        <wp:inline distT="0" distB="0" distL="0" distR="0" wp14:anchorId="4794E402" wp14:editId="35FBED9B">
          <wp:extent cx="6734175" cy="590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4175" cy="5905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42BF8" w14:textId="77777777" w:rsidR="002E74AE" w:rsidRDefault="004D0264">
    <w:pPr>
      <w:pStyle w:val="Encabezado"/>
    </w:pPr>
    <w:r>
      <w:rPr>
        <w:noProof/>
        <w:lang w:val="es-PE" w:eastAsia="es-PE"/>
      </w:rPr>
      <w:drawing>
        <wp:inline distT="0" distB="0" distL="0" distR="0" wp14:anchorId="1CD714B9" wp14:editId="0242C6A4">
          <wp:extent cx="6734175" cy="590550"/>
          <wp:effectExtent l="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4175"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98E2902C"/>
    <w:lvl w:ilvl="0">
      <w:start w:val="4"/>
      <w:numFmt w:val="decimal"/>
      <w:lvlText w:val="%1."/>
      <w:lvlJc w:val="left"/>
      <w:pPr>
        <w:tabs>
          <w:tab w:val="num" w:pos="510"/>
        </w:tabs>
        <w:ind w:left="510" w:hanging="510"/>
      </w:pPr>
      <w:rPr>
        <w:rFonts w:cs="Times New Roman"/>
      </w:rPr>
    </w:lvl>
    <w:lvl w:ilvl="1">
      <w:start w:val="2"/>
      <w:numFmt w:val="decimal"/>
      <w:pStyle w:val="NormalArial"/>
      <w:lvlText w:val="%1.%2."/>
      <w:lvlJc w:val="left"/>
      <w:pPr>
        <w:tabs>
          <w:tab w:val="num" w:pos="720"/>
        </w:tabs>
        <w:ind w:left="720" w:hanging="720"/>
      </w:pPr>
      <w:rPr>
        <w:rFonts w:ascii="Times New Roman" w:hAnsi="Times New Roman" w:cs="Times New Roman" w:hint="default"/>
        <w:b/>
        <w:bCs/>
        <w:spacing w:val="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
    <w:nsid w:val="1D8E0534"/>
    <w:multiLevelType w:val="multilevel"/>
    <w:tmpl w:val="9140E7E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200C30A4"/>
    <w:multiLevelType w:val="hybridMultilevel"/>
    <w:tmpl w:val="81D07D30"/>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
    <w:nsid w:val="3A910746"/>
    <w:multiLevelType w:val="multilevel"/>
    <w:tmpl w:val="57A0F93C"/>
    <w:lvl w:ilvl="0">
      <w:start w:val="1"/>
      <w:numFmt w:val="lowerLetter"/>
      <w:lvlText w:val="%1."/>
      <w:lvlJc w:val="left"/>
      <w:pPr>
        <w:ind w:left="720" w:hanging="360"/>
      </w:pPr>
      <w:rPr>
        <w:color w:val="000000"/>
        <w:sz w:val="2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B6665EE"/>
    <w:multiLevelType w:val="hybridMultilevel"/>
    <w:tmpl w:val="88884A46"/>
    <w:lvl w:ilvl="0" w:tplc="BCFCB4E4">
      <w:start w:val="1"/>
      <w:numFmt w:val="lowerRoman"/>
      <w:lvlText w:val="(%1)"/>
      <w:lvlJc w:val="left"/>
      <w:pPr>
        <w:ind w:left="720" w:hanging="720"/>
      </w:pPr>
      <w:rPr>
        <w:rFonts w:ascii="Flexo" w:eastAsia="Calibri" w:hAnsi="Flexo" w:cs="Calibri" w:hint="default"/>
        <w:sz w:val="20"/>
        <w:szCs w:val="20"/>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5">
    <w:nsid w:val="3C3D2372"/>
    <w:multiLevelType w:val="hybridMultilevel"/>
    <w:tmpl w:val="CEB45E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6">
    <w:nsid w:val="3E0A42D3"/>
    <w:multiLevelType w:val="hybridMultilevel"/>
    <w:tmpl w:val="CFA8F1B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7">
    <w:nsid w:val="49C957E4"/>
    <w:multiLevelType w:val="hybridMultilevel"/>
    <w:tmpl w:val="05607C9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8">
    <w:nsid w:val="68445494"/>
    <w:multiLevelType w:val="multilevel"/>
    <w:tmpl w:val="4300D54C"/>
    <w:lvl w:ilvl="0">
      <w:start w:val="1"/>
      <w:numFmt w:val="decimal"/>
      <w:lvlText w:val="8.%1"/>
      <w:lvlJc w:val="left"/>
      <w:pPr>
        <w:ind w:left="360" w:hanging="360"/>
      </w:pPr>
      <w:rPr>
        <w:rFonts w:ascii="Flexo" w:hAnsi="Flexo" w:cs="Arial" w:hint="default"/>
        <w:color w:val="000000"/>
        <w:sz w:val="20"/>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7A2C481E"/>
    <w:multiLevelType w:val="multilevel"/>
    <w:tmpl w:val="E04C5AE8"/>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num>
  <w:num w:numId="11">
    <w:abstractNumId w:val="7"/>
  </w:num>
  <w:num w:numId="12">
    <w:abstractNumId w:val="7"/>
  </w:num>
  <w:num w:numId="13">
    <w:abstractNumId w:val="6"/>
  </w:num>
  <w:num w:numId="14">
    <w:abstractNumId w:val="6"/>
  </w:num>
  <w:num w:numId="15">
    <w:abstractNumId w:val="8"/>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rjbh/GMOaEElwAz7IX7NVS4QiLfsPmfJMbol7Xs4qNeHAx5YdS7FPDA40tuFX4uBFUVEEi3StmZhc2Dr27Fgbw==" w:salt="h1b/nuJZrOVk3s7lt+Lbbg=="/>
  <w:defaultTabStop w:val="708"/>
  <w:hyphenationZone w:val="4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549"/>
    <w:rsid w:val="00012454"/>
    <w:rsid w:val="000727CB"/>
    <w:rsid w:val="0008799C"/>
    <w:rsid w:val="00101A55"/>
    <w:rsid w:val="00157556"/>
    <w:rsid w:val="001601B1"/>
    <w:rsid w:val="001C38F3"/>
    <w:rsid w:val="001D4726"/>
    <w:rsid w:val="002667E6"/>
    <w:rsid w:val="002A4C0B"/>
    <w:rsid w:val="002B26FA"/>
    <w:rsid w:val="002E74AE"/>
    <w:rsid w:val="003743CD"/>
    <w:rsid w:val="00375F54"/>
    <w:rsid w:val="004D0264"/>
    <w:rsid w:val="005F6988"/>
    <w:rsid w:val="00611762"/>
    <w:rsid w:val="00714C9E"/>
    <w:rsid w:val="0072757D"/>
    <w:rsid w:val="00775D53"/>
    <w:rsid w:val="00811F24"/>
    <w:rsid w:val="008632BC"/>
    <w:rsid w:val="0090532B"/>
    <w:rsid w:val="00984B20"/>
    <w:rsid w:val="009A1AF4"/>
    <w:rsid w:val="00A10E2C"/>
    <w:rsid w:val="00A13474"/>
    <w:rsid w:val="00A27549"/>
    <w:rsid w:val="00A95179"/>
    <w:rsid w:val="00AA64DA"/>
    <w:rsid w:val="00AA6C1F"/>
    <w:rsid w:val="00AB7C2B"/>
    <w:rsid w:val="00B420F7"/>
    <w:rsid w:val="00B87599"/>
    <w:rsid w:val="00BB100C"/>
    <w:rsid w:val="00BD5659"/>
    <w:rsid w:val="00C12C67"/>
    <w:rsid w:val="00CA3898"/>
    <w:rsid w:val="00D35498"/>
    <w:rsid w:val="00E65179"/>
    <w:rsid w:val="00F150C6"/>
    <w:rsid w:val="00FA4D87"/>
    <w:rsid w:val="00FB3C72"/>
    <w:rsid w:val="00FB4B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CCA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Default Paragraph Font" w:uiPriority="1"/>
    <w:lsdException w:name="Subtitle" w:qFormat="1"/>
    <w:lsdException w:name="Body Text 2" w:uiPriority="99"/>
    <w:lsdException w:name="Strong"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es-ES" w:eastAsia="en-US"/>
    </w:rPr>
  </w:style>
  <w:style w:type="paragraph" w:styleId="Ttulo1">
    <w:name w:val="heading 1"/>
    <w:basedOn w:val="Normal"/>
    <w:next w:val="Normal"/>
    <w:link w:val="Ttulo1Car"/>
    <w:uiPriority w:val="9"/>
    <w:qFormat/>
    <w:pPr>
      <w:keepNext/>
      <w:spacing w:before="240" w:after="60" w:line="276" w:lineRule="auto"/>
      <w:outlineLvl w:val="0"/>
    </w:pPr>
    <w:rPr>
      <w:rFonts w:ascii="Cambria" w:eastAsiaTheme="minorEastAsia" w:hAnsi="Cambria"/>
      <w:b/>
      <w:bCs/>
      <w:kern w:val="32"/>
      <w:sz w:val="32"/>
      <w:szCs w:val="3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Pr>
      <w:rFonts w:ascii="Cambria" w:hAnsi="Cambria" w:hint="default"/>
      <w:b/>
      <w:bCs/>
      <w:kern w:val="32"/>
      <w:sz w:val="32"/>
      <w:szCs w:val="32"/>
      <w:lang w:val="x-none" w:eastAsia="x-none" w:bidi="ar-SA"/>
    </w:rPr>
  </w:style>
  <w:style w:type="paragraph" w:customStyle="1" w:styleId="msonormal0">
    <w:name w:val="msonormal"/>
    <w:basedOn w:val="Normal"/>
    <w:pPr>
      <w:spacing w:before="100" w:beforeAutospacing="1" w:after="100" w:afterAutospacing="1"/>
    </w:pPr>
    <w:rPr>
      <w:rFonts w:ascii="Times New Roman" w:hAnsi="Times New Roman"/>
      <w:sz w:val="24"/>
      <w:szCs w:val="24"/>
      <w:lang w:val="es-PE" w:eastAsia="es-PE"/>
    </w:rPr>
  </w:style>
  <w:style w:type="paragraph" w:styleId="Textonotapie">
    <w:name w:val="footnote text"/>
    <w:basedOn w:val="Normal"/>
    <w:link w:val="TextonotapieCar"/>
    <w:rPr>
      <w:sz w:val="20"/>
    </w:rPr>
  </w:style>
  <w:style w:type="character" w:customStyle="1" w:styleId="TextonotapieCar">
    <w:name w:val="Texto nota pie Car"/>
    <w:link w:val="Textonotapie"/>
    <w:locked/>
    <w:rPr>
      <w:rFonts w:ascii="Arial" w:hAnsi="Arial" w:cs="Arial" w:hint="default"/>
      <w:lang w:val="es-ES"/>
    </w:rPr>
  </w:style>
  <w:style w:type="paragraph" w:styleId="Textocomentario">
    <w:name w:val="annotation text"/>
    <w:basedOn w:val="Normal"/>
    <w:link w:val="TextocomentarioCar"/>
    <w:uiPriority w:val="99"/>
    <w:pPr>
      <w:spacing w:after="200" w:line="276" w:lineRule="auto"/>
    </w:pPr>
    <w:rPr>
      <w:rFonts w:ascii="Calibri" w:eastAsia="Calibri" w:hAnsi="Calibri"/>
      <w:sz w:val="20"/>
      <w:lang w:val="x-none" w:eastAsia="x-none"/>
    </w:rPr>
  </w:style>
  <w:style w:type="character" w:customStyle="1" w:styleId="TextocomentarioCar">
    <w:name w:val="Texto comentario Car"/>
    <w:link w:val="Textocomentario"/>
    <w:uiPriority w:val="99"/>
    <w:locked/>
    <w:rPr>
      <w:rFonts w:ascii="Calibri" w:eastAsia="Calibri" w:hAnsi="Calibri" w:cs="Calibri" w:hint="default"/>
      <w:lang w:val="x-none" w:eastAsia="x-none" w:bidi="ar-SA"/>
    </w:rPr>
  </w:style>
  <w:style w:type="paragraph" w:styleId="Encabezado">
    <w:name w:val="header"/>
    <w:basedOn w:val="Normal"/>
    <w:link w:val="EncabezadoCar"/>
    <w:uiPriority w:val="99"/>
    <w:pPr>
      <w:tabs>
        <w:tab w:val="center" w:pos="4320"/>
        <w:tab w:val="right" w:pos="8640"/>
      </w:tabs>
    </w:pPr>
  </w:style>
  <w:style w:type="character" w:customStyle="1" w:styleId="EncabezadoCar">
    <w:name w:val="Encabezado Car"/>
    <w:link w:val="Encabezado"/>
    <w:uiPriority w:val="99"/>
    <w:locked/>
    <w:rPr>
      <w:rFonts w:ascii="Arial" w:hAnsi="Arial" w:cs="Arial" w:hint="default"/>
      <w:sz w:val="22"/>
      <w:lang w:val="es-ES" w:eastAsia="en-US"/>
    </w:rPr>
  </w:style>
  <w:style w:type="paragraph" w:styleId="Piedepgina">
    <w:name w:val="footer"/>
    <w:basedOn w:val="Normal"/>
    <w:link w:val="PiedepginaCar"/>
    <w:uiPriority w:val="99"/>
    <w:pPr>
      <w:tabs>
        <w:tab w:val="center" w:pos="4419"/>
        <w:tab w:val="right" w:pos="8838"/>
      </w:tabs>
    </w:pPr>
    <w:rPr>
      <w:rFonts w:ascii="Times New Roman" w:hAnsi="Times New Roman"/>
      <w:sz w:val="20"/>
      <w:lang w:val="es-ES_tradnl"/>
    </w:rPr>
  </w:style>
  <w:style w:type="character" w:customStyle="1" w:styleId="PiedepginaCar">
    <w:name w:val="Pie de página Car"/>
    <w:link w:val="Piedepgina"/>
    <w:uiPriority w:val="99"/>
    <w:locked/>
    <w:rPr>
      <w:lang w:val="es-ES_tradnl" w:eastAsia="en-US" w:bidi="ar-SA"/>
    </w:rPr>
  </w:style>
  <w:style w:type="paragraph" w:styleId="Epgrafe">
    <w:name w:val="caption"/>
    <w:basedOn w:val="Normal"/>
    <w:next w:val="Normal"/>
    <w:qFormat/>
    <w:pPr>
      <w:jc w:val="center"/>
    </w:pPr>
    <w:rPr>
      <w:b/>
      <w:sz w:val="16"/>
      <w:szCs w:val="16"/>
      <w:u w:val="single"/>
      <w:lang w:val="es-ES_tradnl" w:eastAsia="es-ES"/>
    </w:rPr>
  </w:style>
  <w:style w:type="paragraph" w:styleId="Textonotaalfinal">
    <w:name w:val="endnote text"/>
    <w:basedOn w:val="Normal"/>
    <w:link w:val="TextonotaalfinalCar"/>
    <w:rPr>
      <w:sz w:val="20"/>
    </w:rPr>
  </w:style>
  <w:style w:type="character" w:customStyle="1" w:styleId="TextonotaalfinalCar">
    <w:name w:val="Texto nota al final Car"/>
    <w:link w:val="Textonotaalfinal"/>
    <w:locked/>
    <w:rPr>
      <w:rFonts w:ascii="Arial" w:hAnsi="Arial" w:cs="Arial" w:hint="default"/>
      <w:lang w:val="es-ES"/>
    </w:rPr>
  </w:style>
  <w:style w:type="paragraph" w:styleId="Lista2">
    <w:name w:val="List 2"/>
    <w:basedOn w:val="Normal"/>
    <w:pPr>
      <w:ind w:left="566" w:hanging="283"/>
    </w:pPr>
    <w:rPr>
      <w:rFonts w:ascii="Times New Roman" w:hAnsi="Times New Roman"/>
      <w:sz w:val="24"/>
      <w:szCs w:val="24"/>
      <w:lang w:val="es-PE"/>
    </w:rPr>
  </w:style>
  <w:style w:type="paragraph" w:styleId="Textoindependiente">
    <w:name w:val="Body Text"/>
    <w:basedOn w:val="Normal"/>
    <w:link w:val="TextoindependienteCar"/>
    <w:pPr>
      <w:jc w:val="both"/>
    </w:pPr>
    <w:rPr>
      <w:color w:val="FF0000"/>
      <w:sz w:val="24"/>
      <w:lang w:val="es-ES_tradnl"/>
    </w:rPr>
  </w:style>
  <w:style w:type="character" w:customStyle="1" w:styleId="TextoindependienteCar">
    <w:name w:val="Texto independiente Car"/>
    <w:link w:val="Textoindependiente"/>
    <w:locked/>
    <w:rPr>
      <w:rFonts w:ascii="Arial" w:hAnsi="Arial" w:cs="Arial" w:hint="default"/>
      <w:color w:val="FF0000"/>
      <w:sz w:val="24"/>
      <w:lang w:val="es-ES_tradnl" w:eastAsia="en-US" w:bidi="ar-SA"/>
    </w:rPr>
  </w:style>
  <w:style w:type="paragraph" w:styleId="Textoindependiente2">
    <w:name w:val="Body Text 2"/>
    <w:basedOn w:val="Normal"/>
    <w:link w:val="Textoindependiente2Car"/>
    <w:uiPriority w:val="99"/>
    <w:pPr>
      <w:spacing w:after="120" w:line="480" w:lineRule="auto"/>
    </w:pPr>
    <w:rPr>
      <w:rFonts w:ascii="Calibri" w:eastAsia="Calibri" w:hAnsi="Calibri"/>
      <w:szCs w:val="22"/>
      <w:lang w:val="x-none"/>
    </w:rPr>
  </w:style>
  <w:style w:type="character" w:customStyle="1" w:styleId="Textoindependiente2Car">
    <w:name w:val="Texto independiente 2 Car"/>
    <w:link w:val="Textoindependiente2"/>
    <w:uiPriority w:val="99"/>
    <w:locked/>
    <w:rPr>
      <w:rFonts w:ascii="Calibri" w:eastAsia="Calibri" w:hAnsi="Calibri" w:cs="Calibri" w:hint="default"/>
      <w:sz w:val="22"/>
      <w:szCs w:val="22"/>
      <w:lang w:val="x-none" w:eastAsia="en-US"/>
    </w:rPr>
  </w:style>
  <w:style w:type="paragraph" w:styleId="Asuntodelcomentario">
    <w:name w:val="annotation subject"/>
    <w:basedOn w:val="Textocomentario"/>
    <w:next w:val="Textocomentario"/>
    <w:link w:val="AsuntodelcomentarioCar"/>
    <w:uiPriority w:val="99"/>
    <w:semiHidden/>
    <w:pPr>
      <w:spacing w:line="240" w:lineRule="auto"/>
    </w:pPr>
    <w:rPr>
      <w:b/>
      <w:bCs/>
    </w:rPr>
  </w:style>
  <w:style w:type="character" w:customStyle="1" w:styleId="AsuntodelcomentarioCar">
    <w:name w:val="Asunto del comentario Car"/>
    <w:link w:val="Asuntodelcomentario"/>
    <w:uiPriority w:val="99"/>
    <w:semiHidden/>
    <w:locked/>
    <w:rPr>
      <w:rFonts w:ascii="Calibri" w:eastAsia="Calibri" w:hAnsi="Calibri" w:cs="Calibri" w:hint="default"/>
      <w:b/>
      <w:bCs/>
      <w:lang w:val="x-none" w:eastAsia="x-none"/>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locked/>
    <w:rPr>
      <w:rFonts w:ascii="Tahoma" w:hAnsi="Tahoma" w:cs="Tahoma" w:hint="default"/>
      <w:sz w:val="16"/>
      <w:szCs w:val="16"/>
      <w:lang w:eastAsia="en-US"/>
    </w:rPr>
  </w:style>
  <w:style w:type="paragraph" w:styleId="Sinespaciado">
    <w:name w:val="No Spacing"/>
    <w:uiPriority w:val="1"/>
    <w:qFormat/>
    <w:rPr>
      <w:rFonts w:ascii="Calibri" w:eastAsia="Calibri" w:hAnsi="Calibri"/>
      <w:sz w:val="22"/>
      <w:szCs w:val="22"/>
      <w:lang w:eastAsia="en-US"/>
    </w:rPr>
  </w:style>
  <w:style w:type="paragraph" w:styleId="Revisin">
    <w:name w:val="Revision"/>
    <w:uiPriority w:val="99"/>
    <w:semiHidden/>
    <w:rPr>
      <w:rFonts w:ascii="Calibri" w:eastAsia="Calibri" w:hAnsi="Calibri"/>
      <w:sz w:val="22"/>
      <w:szCs w:val="22"/>
      <w:lang w:eastAsia="en-US"/>
    </w:rPr>
  </w:style>
  <w:style w:type="paragraph" w:styleId="Prrafodelista">
    <w:name w:val="List Paragraph"/>
    <w:basedOn w:val="Normal"/>
    <w:qFormat/>
    <w:pPr>
      <w:spacing w:after="200" w:line="276" w:lineRule="auto"/>
      <w:ind w:left="720"/>
      <w:contextualSpacing/>
    </w:pPr>
    <w:rPr>
      <w:rFonts w:ascii="Calibri" w:eastAsia="Calibri" w:hAnsi="Calibri"/>
      <w:szCs w:val="22"/>
      <w:lang w:val="es-PE"/>
    </w:rPr>
  </w:style>
  <w:style w:type="paragraph" w:customStyle="1" w:styleId="BodyText21">
    <w:name w:val="Body Text 21"/>
    <w:basedOn w:val="Normal"/>
    <w:pPr>
      <w:jc w:val="both"/>
    </w:pPr>
    <w:rPr>
      <w:lang w:val="es-ES_tradnl" w:eastAsia="es-PE"/>
    </w:rPr>
  </w:style>
  <w:style w:type="paragraph" w:customStyle="1" w:styleId="Textoindependiente21">
    <w:name w:val="Texto independiente 21"/>
    <w:basedOn w:val="Normal"/>
    <w:pPr>
      <w:jc w:val="both"/>
    </w:pPr>
    <w:rPr>
      <w:sz w:val="28"/>
      <w:szCs w:val="16"/>
      <w:lang w:val="es-ES_tradnl"/>
    </w:rPr>
  </w:style>
  <w:style w:type="paragraph" w:customStyle="1" w:styleId="NormalArial">
    <w:name w:val="Normal + Arial"/>
    <w:aliases w:val="11"/>
    <w:basedOn w:val="Normal"/>
    <w:uiPriority w:val="99"/>
    <w:pPr>
      <w:numPr>
        <w:ilvl w:val="1"/>
        <w:numId w:val="2"/>
      </w:numPr>
      <w:jc w:val="both"/>
    </w:pPr>
    <w:rPr>
      <w:rFonts w:ascii="Verdana" w:hAnsi="Verdana"/>
      <w:spacing w:val="-3"/>
      <w:sz w:val="20"/>
      <w:lang w:val="es-PE"/>
    </w:rPr>
  </w:style>
  <w:style w:type="paragraph" w:customStyle="1" w:styleId="BodyTextIndent31">
    <w:name w:val="Body Text Indent 31"/>
    <w:basedOn w:val="Normal"/>
    <w:pPr>
      <w:ind w:left="567" w:hanging="567"/>
      <w:jc w:val="both"/>
    </w:pPr>
    <w:rPr>
      <w:rFonts w:cs="Arial"/>
      <w:spacing w:val="-3"/>
      <w:szCs w:val="22"/>
    </w:rPr>
  </w:style>
  <w:style w:type="paragraph" w:customStyle="1" w:styleId="xxxxxxxxxxxxmsonormal">
    <w:name w:val="x_x_xxxxxxxxxxmsonormal"/>
    <w:basedOn w:val="Normal"/>
    <w:rPr>
      <w:rFonts w:ascii="Calibri" w:eastAsiaTheme="minorHAnsi" w:hAnsi="Calibri" w:cs="Calibri"/>
      <w:szCs w:val="22"/>
      <w:lang w:val="es-PE" w:eastAsia="es-PE"/>
    </w:rPr>
  </w:style>
  <w:style w:type="character" w:styleId="Refdenotaalpie">
    <w:name w:val="footnote reference"/>
    <w:rPr>
      <w:vertAlign w:val="superscript"/>
    </w:rPr>
  </w:style>
  <w:style w:type="character" w:styleId="Refdecomentario">
    <w:name w:val="annotation reference"/>
    <w:uiPriority w:val="99"/>
    <w:rPr>
      <w:sz w:val="16"/>
      <w:szCs w:val="16"/>
    </w:rPr>
  </w:style>
  <w:style w:type="character" w:styleId="Refdenotaalfinal">
    <w:name w:val="endnote reference"/>
    <w:rPr>
      <w:vertAlign w:val="superscript"/>
    </w:rPr>
  </w:style>
  <w:style w:type="character" w:customStyle="1" w:styleId="CarCar3">
    <w:name w:val="Car Car3"/>
    <w:semiHidden/>
    <w:rPr>
      <w:rFonts w:ascii="Tahoma" w:eastAsia="Calibri" w:hAnsi="Tahoma" w:cs="Tahoma" w:hint="default"/>
      <w:sz w:val="16"/>
      <w:szCs w:val="16"/>
    </w:rPr>
  </w:style>
  <w:style w:type="table" w:styleId="Tablaconcuadrcula">
    <w:name w:val="Table Grid"/>
    <w:basedOn w:val="Tabla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Default Paragraph Font" w:uiPriority="1"/>
    <w:lsdException w:name="Subtitle" w:qFormat="1"/>
    <w:lsdException w:name="Body Text 2" w:uiPriority="99"/>
    <w:lsdException w:name="Strong"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val="es-ES" w:eastAsia="en-US"/>
    </w:rPr>
  </w:style>
  <w:style w:type="paragraph" w:styleId="Ttulo1">
    <w:name w:val="heading 1"/>
    <w:basedOn w:val="Normal"/>
    <w:next w:val="Normal"/>
    <w:link w:val="Ttulo1Car"/>
    <w:uiPriority w:val="9"/>
    <w:qFormat/>
    <w:pPr>
      <w:keepNext/>
      <w:spacing w:before="240" w:after="60" w:line="276" w:lineRule="auto"/>
      <w:outlineLvl w:val="0"/>
    </w:pPr>
    <w:rPr>
      <w:rFonts w:ascii="Cambria" w:eastAsiaTheme="minorEastAsia" w:hAnsi="Cambria"/>
      <w:b/>
      <w:bCs/>
      <w:kern w:val="32"/>
      <w:sz w:val="32"/>
      <w:szCs w:val="3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Pr>
      <w:rFonts w:ascii="Cambria" w:hAnsi="Cambria" w:hint="default"/>
      <w:b/>
      <w:bCs/>
      <w:kern w:val="32"/>
      <w:sz w:val="32"/>
      <w:szCs w:val="32"/>
      <w:lang w:val="x-none" w:eastAsia="x-none" w:bidi="ar-SA"/>
    </w:rPr>
  </w:style>
  <w:style w:type="paragraph" w:customStyle="1" w:styleId="msonormal0">
    <w:name w:val="msonormal"/>
    <w:basedOn w:val="Normal"/>
    <w:pPr>
      <w:spacing w:before="100" w:beforeAutospacing="1" w:after="100" w:afterAutospacing="1"/>
    </w:pPr>
    <w:rPr>
      <w:rFonts w:ascii="Times New Roman" w:hAnsi="Times New Roman"/>
      <w:sz w:val="24"/>
      <w:szCs w:val="24"/>
      <w:lang w:val="es-PE" w:eastAsia="es-PE"/>
    </w:rPr>
  </w:style>
  <w:style w:type="paragraph" w:styleId="Textonotapie">
    <w:name w:val="footnote text"/>
    <w:basedOn w:val="Normal"/>
    <w:link w:val="TextonotapieCar"/>
    <w:rPr>
      <w:sz w:val="20"/>
    </w:rPr>
  </w:style>
  <w:style w:type="character" w:customStyle="1" w:styleId="TextonotapieCar">
    <w:name w:val="Texto nota pie Car"/>
    <w:link w:val="Textonotapie"/>
    <w:locked/>
    <w:rPr>
      <w:rFonts w:ascii="Arial" w:hAnsi="Arial" w:cs="Arial" w:hint="default"/>
      <w:lang w:val="es-ES"/>
    </w:rPr>
  </w:style>
  <w:style w:type="paragraph" w:styleId="Textocomentario">
    <w:name w:val="annotation text"/>
    <w:basedOn w:val="Normal"/>
    <w:link w:val="TextocomentarioCar"/>
    <w:uiPriority w:val="99"/>
    <w:pPr>
      <w:spacing w:after="200" w:line="276" w:lineRule="auto"/>
    </w:pPr>
    <w:rPr>
      <w:rFonts w:ascii="Calibri" w:eastAsia="Calibri" w:hAnsi="Calibri"/>
      <w:sz w:val="20"/>
      <w:lang w:val="x-none" w:eastAsia="x-none"/>
    </w:rPr>
  </w:style>
  <w:style w:type="character" w:customStyle="1" w:styleId="TextocomentarioCar">
    <w:name w:val="Texto comentario Car"/>
    <w:link w:val="Textocomentario"/>
    <w:uiPriority w:val="99"/>
    <w:locked/>
    <w:rPr>
      <w:rFonts w:ascii="Calibri" w:eastAsia="Calibri" w:hAnsi="Calibri" w:cs="Calibri" w:hint="default"/>
      <w:lang w:val="x-none" w:eastAsia="x-none" w:bidi="ar-SA"/>
    </w:rPr>
  </w:style>
  <w:style w:type="paragraph" w:styleId="Encabezado">
    <w:name w:val="header"/>
    <w:basedOn w:val="Normal"/>
    <w:link w:val="EncabezadoCar"/>
    <w:uiPriority w:val="99"/>
    <w:pPr>
      <w:tabs>
        <w:tab w:val="center" w:pos="4320"/>
        <w:tab w:val="right" w:pos="8640"/>
      </w:tabs>
    </w:pPr>
  </w:style>
  <w:style w:type="character" w:customStyle="1" w:styleId="EncabezadoCar">
    <w:name w:val="Encabezado Car"/>
    <w:link w:val="Encabezado"/>
    <w:uiPriority w:val="99"/>
    <w:locked/>
    <w:rPr>
      <w:rFonts w:ascii="Arial" w:hAnsi="Arial" w:cs="Arial" w:hint="default"/>
      <w:sz w:val="22"/>
      <w:lang w:val="es-ES" w:eastAsia="en-US"/>
    </w:rPr>
  </w:style>
  <w:style w:type="paragraph" w:styleId="Piedepgina">
    <w:name w:val="footer"/>
    <w:basedOn w:val="Normal"/>
    <w:link w:val="PiedepginaCar"/>
    <w:uiPriority w:val="99"/>
    <w:pPr>
      <w:tabs>
        <w:tab w:val="center" w:pos="4419"/>
        <w:tab w:val="right" w:pos="8838"/>
      </w:tabs>
    </w:pPr>
    <w:rPr>
      <w:rFonts w:ascii="Times New Roman" w:hAnsi="Times New Roman"/>
      <w:sz w:val="20"/>
      <w:lang w:val="es-ES_tradnl"/>
    </w:rPr>
  </w:style>
  <w:style w:type="character" w:customStyle="1" w:styleId="PiedepginaCar">
    <w:name w:val="Pie de página Car"/>
    <w:link w:val="Piedepgina"/>
    <w:uiPriority w:val="99"/>
    <w:locked/>
    <w:rPr>
      <w:lang w:val="es-ES_tradnl" w:eastAsia="en-US" w:bidi="ar-SA"/>
    </w:rPr>
  </w:style>
  <w:style w:type="paragraph" w:styleId="Epgrafe">
    <w:name w:val="caption"/>
    <w:basedOn w:val="Normal"/>
    <w:next w:val="Normal"/>
    <w:qFormat/>
    <w:pPr>
      <w:jc w:val="center"/>
    </w:pPr>
    <w:rPr>
      <w:b/>
      <w:sz w:val="16"/>
      <w:szCs w:val="16"/>
      <w:u w:val="single"/>
      <w:lang w:val="es-ES_tradnl" w:eastAsia="es-ES"/>
    </w:rPr>
  </w:style>
  <w:style w:type="paragraph" w:styleId="Textonotaalfinal">
    <w:name w:val="endnote text"/>
    <w:basedOn w:val="Normal"/>
    <w:link w:val="TextonotaalfinalCar"/>
    <w:rPr>
      <w:sz w:val="20"/>
    </w:rPr>
  </w:style>
  <w:style w:type="character" w:customStyle="1" w:styleId="TextonotaalfinalCar">
    <w:name w:val="Texto nota al final Car"/>
    <w:link w:val="Textonotaalfinal"/>
    <w:locked/>
    <w:rPr>
      <w:rFonts w:ascii="Arial" w:hAnsi="Arial" w:cs="Arial" w:hint="default"/>
      <w:lang w:val="es-ES"/>
    </w:rPr>
  </w:style>
  <w:style w:type="paragraph" w:styleId="Lista2">
    <w:name w:val="List 2"/>
    <w:basedOn w:val="Normal"/>
    <w:pPr>
      <w:ind w:left="566" w:hanging="283"/>
    </w:pPr>
    <w:rPr>
      <w:rFonts w:ascii="Times New Roman" w:hAnsi="Times New Roman"/>
      <w:sz w:val="24"/>
      <w:szCs w:val="24"/>
      <w:lang w:val="es-PE"/>
    </w:rPr>
  </w:style>
  <w:style w:type="paragraph" w:styleId="Textoindependiente">
    <w:name w:val="Body Text"/>
    <w:basedOn w:val="Normal"/>
    <w:link w:val="TextoindependienteCar"/>
    <w:pPr>
      <w:jc w:val="both"/>
    </w:pPr>
    <w:rPr>
      <w:color w:val="FF0000"/>
      <w:sz w:val="24"/>
      <w:lang w:val="es-ES_tradnl"/>
    </w:rPr>
  </w:style>
  <w:style w:type="character" w:customStyle="1" w:styleId="TextoindependienteCar">
    <w:name w:val="Texto independiente Car"/>
    <w:link w:val="Textoindependiente"/>
    <w:locked/>
    <w:rPr>
      <w:rFonts w:ascii="Arial" w:hAnsi="Arial" w:cs="Arial" w:hint="default"/>
      <w:color w:val="FF0000"/>
      <w:sz w:val="24"/>
      <w:lang w:val="es-ES_tradnl" w:eastAsia="en-US" w:bidi="ar-SA"/>
    </w:rPr>
  </w:style>
  <w:style w:type="paragraph" w:styleId="Textoindependiente2">
    <w:name w:val="Body Text 2"/>
    <w:basedOn w:val="Normal"/>
    <w:link w:val="Textoindependiente2Car"/>
    <w:uiPriority w:val="99"/>
    <w:pPr>
      <w:spacing w:after="120" w:line="480" w:lineRule="auto"/>
    </w:pPr>
    <w:rPr>
      <w:rFonts w:ascii="Calibri" w:eastAsia="Calibri" w:hAnsi="Calibri"/>
      <w:szCs w:val="22"/>
      <w:lang w:val="x-none"/>
    </w:rPr>
  </w:style>
  <w:style w:type="character" w:customStyle="1" w:styleId="Textoindependiente2Car">
    <w:name w:val="Texto independiente 2 Car"/>
    <w:link w:val="Textoindependiente2"/>
    <w:uiPriority w:val="99"/>
    <w:locked/>
    <w:rPr>
      <w:rFonts w:ascii="Calibri" w:eastAsia="Calibri" w:hAnsi="Calibri" w:cs="Calibri" w:hint="default"/>
      <w:sz w:val="22"/>
      <w:szCs w:val="22"/>
      <w:lang w:val="x-none" w:eastAsia="en-US"/>
    </w:rPr>
  </w:style>
  <w:style w:type="paragraph" w:styleId="Asuntodelcomentario">
    <w:name w:val="annotation subject"/>
    <w:basedOn w:val="Textocomentario"/>
    <w:next w:val="Textocomentario"/>
    <w:link w:val="AsuntodelcomentarioCar"/>
    <w:uiPriority w:val="99"/>
    <w:semiHidden/>
    <w:pPr>
      <w:spacing w:line="240" w:lineRule="auto"/>
    </w:pPr>
    <w:rPr>
      <w:b/>
      <w:bCs/>
    </w:rPr>
  </w:style>
  <w:style w:type="character" w:customStyle="1" w:styleId="AsuntodelcomentarioCar">
    <w:name w:val="Asunto del comentario Car"/>
    <w:link w:val="Asuntodelcomentario"/>
    <w:uiPriority w:val="99"/>
    <w:semiHidden/>
    <w:locked/>
    <w:rPr>
      <w:rFonts w:ascii="Calibri" w:eastAsia="Calibri" w:hAnsi="Calibri" w:cs="Calibri" w:hint="default"/>
      <w:b/>
      <w:bCs/>
      <w:lang w:val="x-none" w:eastAsia="x-none"/>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locked/>
    <w:rPr>
      <w:rFonts w:ascii="Tahoma" w:hAnsi="Tahoma" w:cs="Tahoma" w:hint="default"/>
      <w:sz w:val="16"/>
      <w:szCs w:val="16"/>
      <w:lang w:eastAsia="en-US"/>
    </w:rPr>
  </w:style>
  <w:style w:type="paragraph" w:styleId="Sinespaciado">
    <w:name w:val="No Spacing"/>
    <w:uiPriority w:val="1"/>
    <w:qFormat/>
    <w:rPr>
      <w:rFonts w:ascii="Calibri" w:eastAsia="Calibri" w:hAnsi="Calibri"/>
      <w:sz w:val="22"/>
      <w:szCs w:val="22"/>
      <w:lang w:eastAsia="en-US"/>
    </w:rPr>
  </w:style>
  <w:style w:type="paragraph" w:styleId="Revisin">
    <w:name w:val="Revision"/>
    <w:uiPriority w:val="99"/>
    <w:semiHidden/>
    <w:rPr>
      <w:rFonts w:ascii="Calibri" w:eastAsia="Calibri" w:hAnsi="Calibri"/>
      <w:sz w:val="22"/>
      <w:szCs w:val="22"/>
      <w:lang w:eastAsia="en-US"/>
    </w:rPr>
  </w:style>
  <w:style w:type="paragraph" w:styleId="Prrafodelista">
    <w:name w:val="List Paragraph"/>
    <w:basedOn w:val="Normal"/>
    <w:qFormat/>
    <w:pPr>
      <w:spacing w:after="200" w:line="276" w:lineRule="auto"/>
      <w:ind w:left="720"/>
      <w:contextualSpacing/>
    </w:pPr>
    <w:rPr>
      <w:rFonts w:ascii="Calibri" w:eastAsia="Calibri" w:hAnsi="Calibri"/>
      <w:szCs w:val="22"/>
      <w:lang w:val="es-PE"/>
    </w:rPr>
  </w:style>
  <w:style w:type="paragraph" w:customStyle="1" w:styleId="BodyText21">
    <w:name w:val="Body Text 21"/>
    <w:basedOn w:val="Normal"/>
    <w:pPr>
      <w:jc w:val="both"/>
    </w:pPr>
    <w:rPr>
      <w:lang w:val="es-ES_tradnl" w:eastAsia="es-PE"/>
    </w:rPr>
  </w:style>
  <w:style w:type="paragraph" w:customStyle="1" w:styleId="Textoindependiente21">
    <w:name w:val="Texto independiente 21"/>
    <w:basedOn w:val="Normal"/>
    <w:pPr>
      <w:jc w:val="both"/>
    </w:pPr>
    <w:rPr>
      <w:sz w:val="28"/>
      <w:szCs w:val="16"/>
      <w:lang w:val="es-ES_tradnl"/>
    </w:rPr>
  </w:style>
  <w:style w:type="paragraph" w:customStyle="1" w:styleId="NormalArial">
    <w:name w:val="Normal + Arial"/>
    <w:aliases w:val="11"/>
    <w:basedOn w:val="Normal"/>
    <w:uiPriority w:val="99"/>
    <w:pPr>
      <w:numPr>
        <w:ilvl w:val="1"/>
        <w:numId w:val="2"/>
      </w:numPr>
      <w:jc w:val="both"/>
    </w:pPr>
    <w:rPr>
      <w:rFonts w:ascii="Verdana" w:hAnsi="Verdana"/>
      <w:spacing w:val="-3"/>
      <w:sz w:val="20"/>
      <w:lang w:val="es-PE"/>
    </w:rPr>
  </w:style>
  <w:style w:type="paragraph" w:customStyle="1" w:styleId="BodyTextIndent31">
    <w:name w:val="Body Text Indent 31"/>
    <w:basedOn w:val="Normal"/>
    <w:pPr>
      <w:ind w:left="567" w:hanging="567"/>
      <w:jc w:val="both"/>
    </w:pPr>
    <w:rPr>
      <w:rFonts w:cs="Arial"/>
      <w:spacing w:val="-3"/>
      <w:szCs w:val="22"/>
    </w:rPr>
  </w:style>
  <w:style w:type="paragraph" w:customStyle="1" w:styleId="xxxxxxxxxxxxmsonormal">
    <w:name w:val="x_x_xxxxxxxxxxmsonormal"/>
    <w:basedOn w:val="Normal"/>
    <w:rPr>
      <w:rFonts w:ascii="Calibri" w:eastAsiaTheme="minorHAnsi" w:hAnsi="Calibri" w:cs="Calibri"/>
      <w:szCs w:val="22"/>
      <w:lang w:val="es-PE" w:eastAsia="es-PE"/>
    </w:rPr>
  </w:style>
  <w:style w:type="character" w:styleId="Refdenotaalpie">
    <w:name w:val="footnote reference"/>
    <w:rPr>
      <w:vertAlign w:val="superscript"/>
    </w:rPr>
  </w:style>
  <w:style w:type="character" w:styleId="Refdecomentario">
    <w:name w:val="annotation reference"/>
    <w:uiPriority w:val="99"/>
    <w:rPr>
      <w:sz w:val="16"/>
      <w:szCs w:val="16"/>
    </w:rPr>
  </w:style>
  <w:style w:type="character" w:styleId="Refdenotaalfinal">
    <w:name w:val="endnote reference"/>
    <w:rPr>
      <w:vertAlign w:val="superscript"/>
    </w:rPr>
  </w:style>
  <w:style w:type="character" w:customStyle="1" w:styleId="CarCar3">
    <w:name w:val="Car Car3"/>
    <w:semiHidden/>
    <w:rPr>
      <w:rFonts w:ascii="Tahoma" w:eastAsia="Calibri" w:hAnsi="Tahoma" w:cs="Tahoma" w:hint="default"/>
      <w:sz w:val="16"/>
      <w:szCs w:val="16"/>
    </w:rPr>
  </w:style>
  <w:style w:type="table" w:styleId="Tablaconcuadrcula">
    <w:name w:val="Table Grid"/>
    <w:basedOn w:val="Tabla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ssa%20Infantes\Desktop\tmpForma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400C-905C-431C-81DA-FEA7A097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tmpFormato</Template>
  <TotalTime>1</TotalTime>
  <Pages>10</Pages>
  <Words>5849</Words>
  <Characters>32173</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Banco de Crédito del Perú</Company>
  <LinksUpToDate>false</LinksUpToDate>
  <CharactersWithSpaces>37947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Marisabel Bernal Chahua</dc:creator>
  <cp:lastModifiedBy>Marcela</cp:lastModifiedBy>
  <cp:revision>2</cp:revision>
  <dcterms:created xsi:type="dcterms:W3CDTF">2023-04-24T20:44:00Z</dcterms:created>
  <dcterms:modified xsi:type="dcterms:W3CDTF">2023-04-24T20:44:00Z</dcterms:modified>
</cp:coreProperties>
</file>